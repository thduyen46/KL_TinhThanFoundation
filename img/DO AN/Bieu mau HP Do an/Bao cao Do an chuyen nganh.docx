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0BDB" w14:textId="77777777" w:rsidR="00237278" w:rsidRPr="00237278" w:rsidRDefault="00237278" w:rsidP="003A794E">
      <w:pPr>
        <w:spacing w:line="276" w:lineRule="auto"/>
        <w:ind w:firstLine="0"/>
        <w:jc w:val="center"/>
        <w:rPr>
          <w:sz w:val="28"/>
          <w:szCs w:val="28"/>
          <w:lang w:val="vi-VN"/>
        </w:rPr>
      </w:pPr>
      <w:r w:rsidRPr="00237278">
        <w:rPr>
          <w:sz w:val="28"/>
          <w:szCs w:val="28"/>
          <w:lang w:val="vi-VN"/>
        </w:rPr>
        <w:t>BỘ GIÁO DỤC VÀ ĐÀO TẠO</w:t>
      </w:r>
    </w:p>
    <w:p w14:paraId="47D09AD0" w14:textId="77777777" w:rsidR="00237278" w:rsidRPr="00237278" w:rsidRDefault="00237278" w:rsidP="003A794E">
      <w:pPr>
        <w:spacing w:before="0" w:line="276" w:lineRule="auto"/>
        <w:ind w:firstLine="0"/>
        <w:jc w:val="center"/>
        <w:rPr>
          <w:sz w:val="28"/>
          <w:szCs w:val="28"/>
          <w:lang w:val="vi-VN"/>
        </w:rPr>
      </w:pPr>
      <w:r w:rsidRPr="00237278">
        <w:rPr>
          <w:b/>
          <w:sz w:val="28"/>
          <w:szCs w:val="28"/>
          <w:lang w:val="vi-VN"/>
        </w:rPr>
        <w:t>TRƯỜNG ĐẠI HỌC KINH TẾ - TÀI CHÍNH</w:t>
      </w:r>
    </w:p>
    <w:p w14:paraId="28CFF7A1" w14:textId="77777777" w:rsidR="00F71482" w:rsidRPr="00237278" w:rsidRDefault="00237278" w:rsidP="002C6652">
      <w:pPr>
        <w:spacing w:line="276" w:lineRule="auto"/>
        <w:ind w:firstLine="0"/>
        <w:jc w:val="center"/>
        <w:rPr>
          <w:b/>
          <w:bCs/>
          <w:sz w:val="32"/>
        </w:rPr>
      </w:pPr>
      <w:r w:rsidRPr="00237278">
        <w:rPr>
          <w:b/>
          <w:sz w:val="28"/>
          <w:szCs w:val="28"/>
        </w:rPr>
        <w:t>THÀNH PHỐ HỒ CHÍ MINH</w:t>
      </w:r>
    </w:p>
    <w:p w14:paraId="4D5B9BB4" w14:textId="77777777" w:rsidR="00237278" w:rsidRDefault="00237278" w:rsidP="002C6652">
      <w:pPr>
        <w:spacing w:before="0"/>
        <w:jc w:val="center"/>
        <w:rPr>
          <w:b/>
          <w:bCs/>
          <w:sz w:val="32"/>
        </w:rPr>
      </w:pPr>
    </w:p>
    <w:p w14:paraId="4E71156B" w14:textId="77777777" w:rsidR="00F71482" w:rsidRPr="00237278" w:rsidRDefault="00237278" w:rsidP="0021091D">
      <w:pPr>
        <w:spacing w:before="0"/>
        <w:jc w:val="center"/>
        <w:rPr>
          <w:b/>
          <w:bCs/>
          <w:sz w:val="32"/>
        </w:rPr>
      </w:pPr>
      <w:r w:rsidRPr="00237278">
        <w:rPr>
          <w:noProof/>
        </w:rPr>
        <w:drawing>
          <wp:inline distT="0" distB="0" distL="0" distR="0" wp14:anchorId="70EF0825" wp14:editId="4BA637CD">
            <wp:extent cx="2190750" cy="1539240"/>
            <wp:effectExtent l="0" t="0" r="0" b="3810"/>
            <wp:docPr id="1062" name="Picture 2">
              <a:extLst xmlns:a="http://schemas.openxmlformats.org/drawingml/2006/main">
                <a:ext uri="{FF2B5EF4-FFF2-40B4-BE49-F238E27FC236}">
                  <a16:creationId xmlns:a16="http://schemas.microsoft.com/office/drawing/2014/main" id="{A671E750-19B6-4646-9DB7-1A6181ECC8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Picture 2">
                      <a:extLst>
                        <a:ext uri="{FF2B5EF4-FFF2-40B4-BE49-F238E27FC236}">
                          <a16:creationId xmlns:a16="http://schemas.microsoft.com/office/drawing/2014/main" id="{A671E750-19B6-4646-9DB7-1A6181ECC8B1}"/>
                        </a:ext>
                      </a:extLst>
                    </pic:cNvPr>
                    <pic:cNvPicPr>
                      <a:picLocks noChangeAspect="1"/>
                    </pic:cNvPicPr>
                  </pic:nvPicPr>
                  <pic:blipFill>
                    <a:blip r:embed="rId8" cstate="print">
                      <a:extLst>
                        <a:ext uri="{28A0092B-C50C-407E-A947-70E740481C1C}">
                          <a14:useLocalDpi xmlns:a14="http://schemas.microsoft.com/office/drawing/2010/main" val="0"/>
                        </a:ext>
                      </a:extLst>
                    </a:blip>
                    <a:srcRect t="15477" b="14880"/>
                    <a:stretch>
                      <a:fillRect/>
                    </a:stretch>
                  </pic:blipFill>
                  <pic:spPr bwMode="auto">
                    <a:xfrm>
                      <a:off x="0" y="0"/>
                      <a:ext cx="2228767" cy="1565951"/>
                    </a:xfrm>
                    <a:prstGeom prst="rect">
                      <a:avLst/>
                    </a:prstGeom>
                    <a:noFill/>
                    <a:ln>
                      <a:noFill/>
                    </a:ln>
                  </pic:spPr>
                </pic:pic>
              </a:graphicData>
            </a:graphic>
          </wp:inline>
        </w:drawing>
      </w:r>
    </w:p>
    <w:p w14:paraId="634F7938" w14:textId="77777777" w:rsidR="0099302E" w:rsidRPr="00237278" w:rsidRDefault="0099302E" w:rsidP="0021091D">
      <w:pPr>
        <w:spacing w:before="0"/>
        <w:jc w:val="center"/>
        <w:rPr>
          <w:b/>
          <w:bCs/>
          <w:sz w:val="32"/>
        </w:rPr>
      </w:pPr>
    </w:p>
    <w:p w14:paraId="7AEA40E4" w14:textId="77777777" w:rsidR="00237278" w:rsidRPr="007C5261" w:rsidRDefault="0099302E" w:rsidP="002C6652">
      <w:pPr>
        <w:spacing w:before="0"/>
        <w:ind w:firstLine="0"/>
        <w:jc w:val="center"/>
        <w:rPr>
          <w:b/>
          <w:bCs/>
          <w:sz w:val="40"/>
        </w:rPr>
      </w:pPr>
      <w:r w:rsidRPr="0099302E">
        <w:rPr>
          <w:b/>
          <w:bCs/>
          <w:sz w:val="40"/>
        </w:rPr>
        <w:t>ĐỒ ÁN CHUYÊN NGÀNH</w:t>
      </w:r>
    </w:p>
    <w:p w14:paraId="07C86C15" w14:textId="6DD6662A" w:rsidR="0099302E" w:rsidRPr="00A45DA2" w:rsidRDefault="0099302E" w:rsidP="0099302E">
      <w:pPr>
        <w:spacing w:before="0"/>
        <w:jc w:val="center"/>
        <w:rPr>
          <w:bCs/>
          <w:sz w:val="30"/>
          <w:szCs w:val="30"/>
          <w:lang w:val="vi-VN"/>
        </w:rPr>
      </w:pPr>
      <w:r w:rsidRPr="0099302E">
        <w:rPr>
          <w:b/>
          <w:bCs/>
          <w:sz w:val="30"/>
          <w:szCs w:val="30"/>
        </w:rPr>
        <w:t>Ngành:</w:t>
      </w:r>
      <w:r w:rsidRPr="0000159C">
        <w:rPr>
          <w:bCs/>
          <w:sz w:val="30"/>
          <w:szCs w:val="30"/>
        </w:rPr>
        <w:t xml:space="preserve"> </w:t>
      </w:r>
      <w:r w:rsidR="00A45DA2">
        <w:rPr>
          <w:b/>
          <w:bCs/>
          <w:sz w:val="30"/>
          <w:szCs w:val="30"/>
        </w:rPr>
        <w:t>Công</w:t>
      </w:r>
      <w:r w:rsidR="00A45DA2">
        <w:rPr>
          <w:b/>
          <w:bCs/>
          <w:sz w:val="30"/>
          <w:szCs w:val="30"/>
          <w:lang w:val="vi-VN"/>
        </w:rPr>
        <w:t xml:space="preserve"> Nghệ Thông Tin</w:t>
      </w:r>
    </w:p>
    <w:p w14:paraId="2EE721D8" w14:textId="4E6DC28D" w:rsidR="0099302E" w:rsidRPr="00A45DA2" w:rsidRDefault="0099302E" w:rsidP="0099302E">
      <w:pPr>
        <w:tabs>
          <w:tab w:val="left" w:pos="2640"/>
        </w:tabs>
        <w:spacing w:before="0"/>
        <w:jc w:val="center"/>
        <w:rPr>
          <w:b/>
          <w:bCs/>
          <w:sz w:val="30"/>
          <w:szCs w:val="30"/>
          <w:lang w:val="vi-VN"/>
        </w:rPr>
      </w:pPr>
      <w:r w:rsidRPr="0099302E">
        <w:rPr>
          <w:b/>
          <w:bCs/>
          <w:sz w:val="30"/>
          <w:szCs w:val="30"/>
        </w:rPr>
        <w:t xml:space="preserve">Chuyên ngành: </w:t>
      </w:r>
      <w:r w:rsidR="00A45DA2">
        <w:rPr>
          <w:b/>
          <w:bCs/>
          <w:sz w:val="30"/>
          <w:szCs w:val="30"/>
        </w:rPr>
        <w:t>Công</w:t>
      </w:r>
      <w:r w:rsidR="00A45DA2">
        <w:rPr>
          <w:b/>
          <w:bCs/>
          <w:sz w:val="30"/>
          <w:szCs w:val="30"/>
          <w:lang w:val="vi-VN"/>
        </w:rPr>
        <w:t xml:space="preserve"> Nghệ Phần Mềm</w:t>
      </w:r>
    </w:p>
    <w:p w14:paraId="740A287E" w14:textId="77777777" w:rsidR="00237278" w:rsidRDefault="00237278" w:rsidP="00237278">
      <w:pPr>
        <w:jc w:val="center"/>
        <w:rPr>
          <w:lang w:val="vi-VN"/>
        </w:rPr>
      </w:pPr>
    </w:p>
    <w:p w14:paraId="44C05F7C" w14:textId="77777777" w:rsidR="00922C63" w:rsidRDefault="00922C63" w:rsidP="00237278">
      <w:pPr>
        <w:jc w:val="center"/>
        <w:rPr>
          <w:b/>
          <w:sz w:val="36"/>
          <w:szCs w:val="40"/>
          <w:lang w:val="vi-VN"/>
        </w:rPr>
      </w:pPr>
    </w:p>
    <w:p w14:paraId="231BFFAD" w14:textId="754FA7AA" w:rsidR="003A794E" w:rsidRDefault="00922C63" w:rsidP="00237278">
      <w:pPr>
        <w:jc w:val="center"/>
        <w:rPr>
          <w:lang w:val="vi-VN"/>
        </w:rPr>
      </w:pPr>
      <w:r w:rsidRPr="0099302E">
        <w:rPr>
          <w:b/>
          <w:sz w:val="36"/>
          <w:szCs w:val="40"/>
          <w:lang w:val="vi-VN"/>
        </w:rPr>
        <w:t>TÊN ĐỀ TÀI</w:t>
      </w:r>
      <w:r>
        <w:rPr>
          <w:b/>
          <w:sz w:val="36"/>
          <w:szCs w:val="40"/>
          <w:lang w:val="vi-VN"/>
        </w:rPr>
        <w:t xml:space="preserve">: </w:t>
      </w:r>
      <w:r w:rsidR="00A45DA2" w:rsidRPr="00A45DA2">
        <w:rPr>
          <w:b/>
          <w:sz w:val="36"/>
          <w:szCs w:val="40"/>
          <w:lang w:val="vi-VN"/>
        </w:rPr>
        <w:t>Hệ Thống Luyện Thi Trắc Nghiệm</w:t>
      </w:r>
    </w:p>
    <w:p w14:paraId="042C4B58" w14:textId="77777777" w:rsidR="00922C63" w:rsidRDefault="00922C63" w:rsidP="0099302E">
      <w:pPr>
        <w:tabs>
          <w:tab w:val="left" w:pos="3261"/>
          <w:tab w:val="left" w:pos="5670"/>
        </w:tabs>
        <w:rPr>
          <w:bCs/>
          <w:sz w:val="28"/>
          <w:szCs w:val="28"/>
        </w:rPr>
      </w:pPr>
    </w:p>
    <w:p w14:paraId="32532AFD" w14:textId="77777777" w:rsidR="00922C63" w:rsidRDefault="00922C63" w:rsidP="0099302E">
      <w:pPr>
        <w:tabs>
          <w:tab w:val="left" w:pos="3261"/>
          <w:tab w:val="left" w:pos="5670"/>
        </w:tabs>
        <w:rPr>
          <w:bCs/>
          <w:sz w:val="28"/>
          <w:szCs w:val="28"/>
        </w:rPr>
      </w:pPr>
    </w:p>
    <w:p w14:paraId="3BA4F258" w14:textId="77777777" w:rsidR="00922C63" w:rsidRDefault="00922C63" w:rsidP="0099302E">
      <w:pPr>
        <w:tabs>
          <w:tab w:val="left" w:pos="3261"/>
          <w:tab w:val="left" w:pos="5670"/>
        </w:tabs>
        <w:rPr>
          <w:bCs/>
          <w:sz w:val="28"/>
          <w:szCs w:val="28"/>
        </w:rPr>
      </w:pPr>
    </w:p>
    <w:p w14:paraId="41F1E9EB" w14:textId="68494314" w:rsidR="0099302E" w:rsidRPr="00A45DA2" w:rsidRDefault="0099302E" w:rsidP="0099302E">
      <w:pPr>
        <w:tabs>
          <w:tab w:val="left" w:pos="3261"/>
          <w:tab w:val="left" w:pos="5670"/>
        </w:tabs>
        <w:rPr>
          <w:b/>
          <w:bCs/>
          <w:sz w:val="28"/>
          <w:szCs w:val="28"/>
          <w:lang w:val="vi-VN"/>
        </w:rPr>
      </w:pPr>
      <w:r w:rsidRPr="00922C63">
        <w:rPr>
          <w:b/>
          <w:bCs/>
          <w:sz w:val="28"/>
          <w:szCs w:val="28"/>
        </w:rPr>
        <w:t>Giảng viên hướng dẫn</w:t>
      </w:r>
      <w:r w:rsidRPr="00922C63">
        <w:rPr>
          <w:b/>
          <w:bCs/>
          <w:sz w:val="28"/>
          <w:szCs w:val="28"/>
        </w:rPr>
        <w:tab/>
        <w:t xml:space="preserve">: ThS. </w:t>
      </w:r>
      <w:r w:rsidR="00A45DA2">
        <w:rPr>
          <w:b/>
          <w:bCs/>
          <w:sz w:val="28"/>
          <w:szCs w:val="28"/>
        </w:rPr>
        <w:t>Ngô</w:t>
      </w:r>
      <w:r w:rsidR="00A45DA2">
        <w:rPr>
          <w:b/>
          <w:bCs/>
          <w:sz w:val="28"/>
          <w:szCs w:val="28"/>
          <w:lang w:val="vi-VN"/>
        </w:rPr>
        <w:t xml:space="preserve"> Văn Công Bằng</w:t>
      </w:r>
    </w:p>
    <w:p w14:paraId="78A7AEF0" w14:textId="77777777" w:rsidR="0099302E" w:rsidRPr="00922C63" w:rsidRDefault="0099302E" w:rsidP="0099302E">
      <w:pPr>
        <w:tabs>
          <w:tab w:val="left" w:pos="3261"/>
          <w:tab w:val="left" w:pos="5670"/>
        </w:tabs>
        <w:rPr>
          <w:b/>
          <w:bCs/>
          <w:sz w:val="28"/>
          <w:szCs w:val="28"/>
        </w:rPr>
      </w:pPr>
      <w:r w:rsidRPr="00922C63">
        <w:rPr>
          <w:b/>
          <w:bCs/>
          <w:sz w:val="28"/>
          <w:szCs w:val="28"/>
        </w:rPr>
        <w:t>Sinh viên thực hiện</w:t>
      </w:r>
      <w:r w:rsidRPr="00922C63">
        <w:rPr>
          <w:b/>
          <w:bCs/>
          <w:sz w:val="28"/>
          <w:szCs w:val="28"/>
        </w:rPr>
        <w:tab/>
        <w:t xml:space="preserve">: </w:t>
      </w:r>
    </w:p>
    <w:p w14:paraId="1EB295EE" w14:textId="77777777" w:rsidR="00A45DA2" w:rsidRDefault="00A45DA2" w:rsidP="00A45DA2">
      <w:pPr>
        <w:tabs>
          <w:tab w:val="left" w:pos="4678"/>
          <w:tab w:val="left" w:pos="6804"/>
        </w:tabs>
        <w:ind w:left="1134"/>
        <w:rPr>
          <w:b/>
          <w:bCs/>
          <w:sz w:val="28"/>
          <w:szCs w:val="28"/>
        </w:rPr>
      </w:pPr>
      <w:r>
        <w:rPr>
          <w:b/>
          <w:bCs/>
          <w:sz w:val="28"/>
          <w:szCs w:val="28"/>
        </w:rPr>
        <w:t>Lê</w:t>
      </w:r>
      <w:r>
        <w:rPr>
          <w:b/>
          <w:bCs/>
          <w:sz w:val="28"/>
          <w:szCs w:val="28"/>
          <w:lang w:val="vi-VN"/>
        </w:rPr>
        <w:t xml:space="preserve"> Thảo Duyên</w:t>
      </w:r>
      <w:r w:rsidR="0099302E" w:rsidRPr="0000159C">
        <w:rPr>
          <w:b/>
          <w:bCs/>
          <w:sz w:val="28"/>
          <w:szCs w:val="28"/>
        </w:rPr>
        <w:tab/>
      </w:r>
      <w:r w:rsidRPr="00A45DA2">
        <w:rPr>
          <w:b/>
          <w:bCs/>
          <w:sz w:val="28"/>
          <w:szCs w:val="28"/>
        </w:rPr>
        <w:t>205052073</w:t>
      </w:r>
      <w:r w:rsidR="0099302E" w:rsidRPr="0000159C">
        <w:rPr>
          <w:b/>
          <w:bCs/>
          <w:sz w:val="28"/>
          <w:szCs w:val="28"/>
        </w:rPr>
        <w:tab/>
      </w:r>
      <w:r w:rsidRPr="00A45DA2">
        <w:rPr>
          <w:b/>
          <w:bCs/>
          <w:sz w:val="28"/>
          <w:szCs w:val="28"/>
        </w:rPr>
        <w:t>20D1TH-</w:t>
      </w:r>
      <w:r>
        <w:rPr>
          <w:b/>
          <w:bCs/>
          <w:sz w:val="28"/>
          <w:szCs w:val="28"/>
        </w:rPr>
        <w:t>P</w:t>
      </w:r>
      <w:r w:rsidRPr="00A45DA2">
        <w:rPr>
          <w:b/>
          <w:bCs/>
          <w:sz w:val="28"/>
          <w:szCs w:val="28"/>
        </w:rPr>
        <w:t>M03</w:t>
      </w:r>
    </w:p>
    <w:p w14:paraId="1AA45BF5" w14:textId="725E9C6F" w:rsidR="0099302E" w:rsidRDefault="00A45DA2" w:rsidP="00A45DA2">
      <w:pPr>
        <w:tabs>
          <w:tab w:val="left" w:pos="4678"/>
          <w:tab w:val="left" w:pos="6804"/>
        </w:tabs>
        <w:ind w:left="1134"/>
        <w:rPr>
          <w:b/>
          <w:bCs/>
          <w:sz w:val="28"/>
          <w:szCs w:val="28"/>
        </w:rPr>
      </w:pPr>
      <w:r>
        <w:rPr>
          <w:b/>
          <w:bCs/>
          <w:sz w:val="28"/>
          <w:szCs w:val="28"/>
        </w:rPr>
        <w:t>Trần</w:t>
      </w:r>
      <w:r>
        <w:rPr>
          <w:b/>
          <w:bCs/>
          <w:sz w:val="28"/>
          <w:szCs w:val="28"/>
          <w:lang w:val="vi-VN"/>
        </w:rPr>
        <w:t xml:space="preserve"> Cao Minh Thắng</w:t>
      </w:r>
      <w:r w:rsidR="0099302E" w:rsidRPr="0000159C">
        <w:rPr>
          <w:b/>
          <w:bCs/>
          <w:sz w:val="28"/>
          <w:szCs w:val="28"/>
        </w:rPr>
        <w:tab/>
      </w:r>
      <w:r w:rsidRPr="00A45DA2">
        <w:rPr>
          <w:b/>
          <w:bCs/>
          <w:sz w:val="28"/>
          <w:szCs w:val="28"/>
        </w:rPr>
        <w:t>205051813</w:t>
      </w:r>
      <w:r w:rsidR="0099302E" w:rsidRPr="0000159C">
        <w:rPr>
          <w:b/>
          <w:bCs/>
          <w:sz w:val="28"/>
          <w:szCs w:val="28"/>
        </w:rPr>
        <w:tab/>
      </w:r>
      <w:r w:rsidRPr="00A45DA2">
        <w:rPr>
          <w:b/>
          <w:bCs/>
          <w:sz w:val="28"/>
          <w:szCs w:val="28"/>
        </w:rPr>
        <w:t>20D1TH-PM03</w:t>
      </w:r>
    </w:p>
    <w:p w14:paraId="2E6876DC" w14:textId="77777777" w:rsidR="0099302E" w:rsidRDefault="0099302E" w:rsidP="0099302E">
      <w:pPr>
        <w:tabs>
          <w:tab w:val="left" w:pos="4678"/>
          <w:tab w:val="left" w:pos="7088"/>
        </w:tabs>
        <w:ind w:left="1134"/>
        <w:rPr>
          <w:b/>
          <w:bCs/>
          <w:sz w:val="28"/>
          <w:szCs w:val="28"/>
        </w:rPr>
      </w:pPr>
    </w:p>
    <w:p w14:paraId="78A499E1" w14:textId="77777777" w:rsidR="0099302E" w:rsidRPr="0000159C" w:rsidRDefault="0099302E" w:rsidP="0099302E">
      <w:pPr>
        <w:tabs>
          <w:tab w:val="left" w:pos="4678"/>
          <w:tab w:val="left" w:pos="7088"/>
        </w:tabs>
        <w:ind w:left="1134"/>
        <w:rPr>
          <w:b/>
          <w:bCs/>
          <w:sz w:val="28"/>
          <w:szCs w:val="28"/>
        </w:rPr>
      </w:pPr>
    </w:p>
    <w:p w14:paraId="5DB04346" w14:textId="77777777" w:rsidR="0099302E" w:rsidRDefault="0099302E" w:rsidP="0099302E">
      <w:pPr>
        <w:tabs>
          <w:tab w:val="left" w:pos="4680"/>
        </w:tabs>
        <w:ind w:left="2400"/>
        <w:jc w:val="center"/>
        <w:rPr>
          <w:bCs/>
          <w:sz w:val="30"/>
          <w:szCs w:val="20"/>
        </w:rPr>
      </w:pPr>
    </w:p>
    <w:p w14:paraId="4E11BC0E" w14:textId="34F09453" w:rsidR="00237278" w:rsidRPr="0021091D" w:rsidRDefault="0099302E" w:rsidP="00922C63">
      <w:pPr>
        <w:tabs>
          <w:tab w:val="left" w:pos="3828"/>
          <w:tab w:val="left" w:pos="4820"/>
        </w:tabs>
        <w:spacing w:before="0"/>
        <w:jc w:val="center"/>
        <w:rPr>
          <w:b/>
          <w:lang w:val="vi-VN"/>
        </w:rPr>
        <w:sectPr w:rsidR="00237278" w:rsidRPr="0021091D" w:rsidSect="00237278">
          <w:pgSz w:w="11909" w:h="16834" w:code="9"/>
          <w:pgMar w:top="1134"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rFonts w:cs=".VnTime"/>
          <w:b/>
          <w:lang w:val="de-DE"/>
        </w:rPr>
        <w:t>TP. Hồ Chí Minh, n</w:t>
      </w:r>
      <w:r w:rsidRPr="00C93EC4">
        <w:rPr>
          <w:rFonts w:cs=".VnTime"/>
          <w:b/>
          <w:lang w:val="de-DE"/>
        </w:rPr>
        <w:t xml:space="preserve">ăm </w:t>
      </w:r>
      <w:r w:rsidR="00A45DA2">
        <w:rPr>
          <w:rFonts w:cs=".VnTime"/>
          <w:b/>
          <w:lang w:val="de-DE"/>
        </w:rPr>
        <w:t>2023</w:t>
      </w:r>
    </w:p>
    <w:p w14:paraId="196846F2" w14:textId="77777777" w:rsidR="00922C63" w:rsidRPr="00237278" w:rsidRDefault="00922C63" w:rsidP="00922C63">
      <w:pPr>
        <w:spacing w:line="276" w:lineRule="auto"/>
        <w:ind w:firstLine="0"/>
        <w:jc w:val="center"/>
        <w:rPr>
          <w:sz w:val="28"/>
          <w:szCs w:val="28"/>
          <w:lang w:val="vi-VN"/>
        </w:rPr>
      </w:pPr>
      <w:bookmarkStart w:id="0" w:name="_Toc276078086"/>
      <w:r w:rsidRPr="00237278">
        <w:rPr>
          <w:sz w:val="28"/>
          <w:szCs w:val="28"/>
          <w:lang w:val="vi-VN"/>
        </w:rPr>
        <w:lastRenderedPageBreak/>
        <w:t>BỘ GIÁO DỤC VÀ ĐÀO TẠO</w:t>
      </w:r>
    </w:p>
    <w:p w14:paraId="50766DEE" w14:textId="77777777" w:rsidR="00922C63" w:rsidRPr="00237278" w:rsidRDefault="00922C63" w:rsidP="00922C63">
      <w:pPr>
        <w:spacing w:before="0" w:line="276" w:lineRule="auto"/>
        <w:ind w:firstLine="0"/>
        <w:jc w:val="center"/>
        <w:rPr>
          <w:sz w:val="28"/>
          <w:szCs w:val="28"/>
          <w:lang w:val="vi-VN"/>
        </w:rPr>
      </w:pPr>
      <w:r w:rsidRPr="00237278">
        <w:rPr>
          <w:b/>
          <w:sz w:val="28"/>
          <w:szCs w:val="28"/>
          <w:lang w:val="vi-VN"/>
        </w:rPr>
        <w:t>TRƯỜNG ĐẠI HỌC KINH TẾ - TÀI CHÍNH</w:t>
      </w:r>
    </w:p>
    <w:p w14:paraId="6A643041" w14:textId="77777777" w:rsidR="00922C63" w:rsidRPr="00237278" w:rsidRDefault="00922C63" w:rsidP="00922C63">
      <w:pPr>
        <w:spacing w:line="276" w:lineRule="auto"/>
        <w:ind w:firstLine="0"/>
        <w:jc w:val="center"/>
        <w:rPr>
          <w:b/>
          <w:bCs/>
          <w:sz w:val="32"/>
        </w:rPr>
      </w:pPr>
      <w:r w:rsidRPr="00237278">
        <w:rPr>
          <w:b/>
          <w:sz w:val="28"/>
          <w:szCs w:val="28"/>
        </w:rPr>
        <w:t>THÀNH PHỐ HỒ CHÍ MINH</w:t>
      </w:r>
    </w:p>
    <w:p w14:paraId="209C23ED" w14:textId="77777777" w:rsidR="00922C63" w:rsidRDefault="00922C63" w:rsidP="00922C63">
      <w:pPr>
        <w:spacing w:before="0"/>
        <w:jc w:val="center"/>
        <w:rPr>
          <w:b/>
          <w:bCs/>
          <w:sz w:val="32"/>
        </w:rPr>
      </w:pPr>
    </w:p>
    <w:p w14:paraId="211B0DAC" w14:textId="77777777" w:rsidR="00922C63" w:rsidRPr="00237278" w:rsidRDefault="00922C63" w:rsidP="00922C63">
      <w:pPr>
        <w:spacing w:before="0"/>
        <w:jc w:val="center"/>
        <w:rPr>
          <w:b/>
          <w:bCs/>
          <w:sz w:val="32"/>
        </w:rPr>
      </w:pPr>
    </w:p>
    <w:p w14:paraId="25E83968" w14:textId="77777777" w:rsidR="00922C63" w:rsidRPr="00237278" w:rsidRDefault="00922C63" w:rsidP="00922C63">
      <w:pPr>
        <w:spacing w:before="0"/>
        <w:jc w:val="center"/>
        <w:rPr>
          <w:b/>
          <w:bCs/>
          <w:sz w:val="32"/>
        </w:rPr>
      </w:pPr>
    </w:p>
    <w:p w14:paraId="58EF0DEA" w14:textId="77777777" w:rsidR="00922C63" w:rsidRPr="007C5261" w:rsidRDefault="00922C63" w:rsidP="00922C63">
      <w:pPr>
        <w:spacing w:before="0"/>
        <w:ind w:firstLine="0"/>
        <w:jc w:val="center"/>
        <w:rPr>
          <w:b/>
          <w:bCs/>
          <w:sz w:val="40"/>
        </w:rPr>
      </w:pPr>
      <w:r w:rsidRPr="0099302E">
        <w:rPr>
          <w:b/>
          <w:bCs/>
          <w:sz w:val="40"/>
        </w:rPr>
        <w:t>ĐỒ ÁN CHUYÊN NGÀNH</w:t>
      </w:r>
    </w:p>
    <w:p w14:paraId="65F5C09E" w14:textId="250F57B1" w:rsidR="00922C63" w:rsidRPr="0000159C" w:rsidRDefault="00922C63" w:rsidP="00922C63">
      <w:pPr>
        <w:spacing w:before="0"/>
        <w:jc w:val="center"/>
        <w:rPr>
          <w:bCs/>
          <w:sz w:val="30"/>
          <w:szCs w:val="30"/>
        </w:rPr>
      </w:pPr>
      <w:r w:rsidRPr="0099302E">
        <w:rPr>
          <w:b/>
          <w:bCs/>
          <w:sz w:val="30"/>
          <w:szCs w:val="30"/>
        </w:rPr>
        <w:t>Ngành:</w:t>
      </w:r>
      <w:r w:rsidRPr="0000159C">
        <w:rPr>
          <w:bCs/>
          <w:sz w:val="30"/>
          <w:szCs w:val="30"/>
        </w:rPr>
        <w:t xml:space="preserve"> </w:t>
      </w:r>
      <w:r w:rsidR="00043B72" w:rsidRPr="00043B72">
        <w:rPr>
          <w:b/>
          <w:bCs/>
          <w:sz w:val="30"/>
          <w:szCs w:val="30"/>
        </w:rPr>
        <w:t>Công Nghệ Thông Tin</w:t>
      </w:r>
    </w:p>
    <w:p w14:paraId="1FEB5BD8" w14:textId="5225B792" w:rsidR="00922C63" w:rsidRPr="0099302E" w:rsidRDefault="00922C63" w:rsidP="00922C63">
      <w:pPr>
        <w:tabs>
          <w:tab w:val="left" w:pos="2640"/>
        </w:tabs>
        <w:spacing w:before="0"/>
        <w:jc w:val="center"/>
        <w:rPr>
          <w:b/>
          <w:bCs/>
          <w:sz w:val="30"/>
          <w:szCs w:val="30"/>
        </w:rPr>
      </w:pPr>
      <w:r w:rsidRPr="0099302E">
        <w:rPr>
          <w:b/>
          <w:bCs/>
          <w:sz w:val="30"/>
          <w:szCs w:val="30"/>
        </w:rPr>
        <w:t xml:space="preserve">Chuyên ngành: </w:t>
      </w:r>
      <w:r w:rsidR="00043B72" w:rsidRPr="00043B72">
        <w:rPr>
          <w:b/>
          <w:bCs/>
          <w:sz w:val="30"/>
          <w:szCs w:val="30"/>
        </w:rPr>
        <w:t>Công Nghệ Phần Mềm</w:t>
      </w:r>
    </w:p>
    <w:p w14:paraId="232F3D45" w14:textId="77777777" w:rsidR="00922C63" w:rsidRDefault="00922C63" w:rsidP="00922C63">
      <w:pPr>
        <w:jc w:val="center"/>
        <w:rPr>
          <w:lang w:val="vi-VN"/>
        </w:rPr>
      </w:pPr>
    </w:p>
    <w:p w14:paraId="664E44B3" w14:textId="77777777" w:rsidR="00922C63" w:rsidRDefault="00922C63" w:rsidP="00922C63">
      <w:pPr>
        <w:jc w:val="center"/>
        <w:rPr>
          <w:b/>
          <w:sz w:val="36"/>
          <w:szCs w:val="40"/>
          <w:lang w:val="vi-VN"/>
        </w:rPr>
      </w:pPr>
    </w:p>
    <w:p w14:paraId="63AE6F8D" w14:textId="77777777" w:rsidR="00922C63" w:rsidRDefault="00922C63" w:rsidP="00922C63">
      <w:pPr>
        <w:jc w:val="center"/>
        <w:rPr>
          <w:b/>
          <w:sz w:val="36"/>
          <w:szCs w:val="40"/>
          <w:lang w:val="vi-VN"/>
        </w:rPr>
      </w:pPr>
    </w:p>
    <w:p w14:paraId="35FA5CF9" w14:textId="77777777" w:rsidR="00922C63" w:rsidRDefault="00922C63" w:rsidP="00922C63">
      <w:pPr>
        <w:jc w:val="center"/>
        <w:rPr>
          <w:b/>
          <w:sz w:val="36"/>
          <w:szCs w:val="40"/>
          <w:lang w:val="vi-VN"/>
        </w:rPr>
      </w:pPr>
    </w:p>
    <w:p w14:paraId="60CD93BF" w14:textId="7CEF178C" w:rsidR="00922C63" w:rsidRDefault="00922C63" w:rsidP="00922C63">
      <w:pPr>
        <w:jc w:val="center"/>
        <w:rPr>
          <w:lang w:val="vi-VN"/>
        </w:rPr>
      </w:pPr>
      <w:r w:rsidRPr="0099302E">
        <w:rPr>
          <w:b/>
          <w:sz w:val="36"/>
          <w:szCs w:val="40"/>
          <w:lang w:val="vi-VN"/>
        </w:rPr>
        <w:t>TÊN ĐỀ TÀI</w:t>
      </w:r>
      <w:r>
        <w:rPr>
          <w:b/>
          <w:sz w:val="36"/>
          <w:szCs w:val="40"/>
          <w:lang w:val="vi-VN"/>
        </w:rPr>
        <w:t xml:space="preserve">: </w:t>
      </w:r>
      <w:r w:rsidR="00043B72" w:rsidRPr="00043B72">
        <w:rPr>
          <w:b/>
          <w:sz w:val="36"/>
          <w:szCs w:val="40"/>
          <w:lang w:val="vi-VN"/>
        </w:rPr>
        <w:t>Hệ Thống Luyện Thi Trắc Nghiệm</w:t>
      </w:r>
    </w:p>
    <w:p w14:paraId="49A9F7AE" w14:textId="77777777" w:rsidR="00922C63" w:rsidRDefault="00922C63" w:rsidP="00922C63">
      <w:pPr>
        <w:tabs>
          <w:tab w:val="left" w:pos="3261"/>
          <w:tab w:val="left" w:pos="5670"/>
        </w:tabs>
        <w:rPr>
          <w:bCs/>
          <w:sz w:val="28"/>
          <w:szCs w:val="28"/>
        </w:rPr>
      </w:pPr>
    </w:p>
    <w:p w14:paraId="188F9A44" w14:textId="77777777" w:rsidR="00922C63" w:rsidRDefault="00922C63" w:rsidP="00922C63">
      <w:pPr>
        <w:tabs>
          <w:tab w:val="left" w:pos="3261"/>
          <w:tab w:val="left" w:pos="5670"/>
        </w:tabs>
        <w:rPr>
          <w:bCs/>
          <w:sz w:val="28"/>
          <w:szCs w:val="28"/>
        </w:rPr>
      </w:pPr>
    </w:p>
    <w:p w14:paraId="581DE430" w14:textId="77777777" w:rsidR="00922C63" w:rsidRDefault="00922C63" w:rsidP="00922C63">
      <w:pPr>
        <w:tabs>
          <w:tab w:val="left" w:pos="3261"/>
          <w:tab w:val="left" w:pos="5670"/>
        </w:tabs>
        <w:rPr>
          <w:bCs/>
          <w:sz w:val="28"/>
          <w:szCs w:val="28"/>
        </w:rPr>
      </w:pPr>
    </w:p>
    <w:p w14:paraId="0DC7FC34" w14:textId="415C1458" w:rsidR="00922C63" w:rsidRPr="00922C63" w:rsidRDefault="00922C63" w:rsidP="00922C63">
      <w:pPr>
        <w:tabs>
          <w:tab w:val="left" w:pos="3261"/>
          <w:tab w:val="left" w:pos="5670"/>
        </w:tabs>
        <w:rPr>
          <w:b/>
          <w:bCs/>
          <w:sz w:val="28"/>
          <w:szCs w:val="28"/>
        </w:rPr>
      </w:pPr>
      <w:r w:rsidRPr="00922C63">
        <w:rPr>
          <w:b/>
          <w:bCs/>
          <w:sz w:val="28"/>
          <w:szCs w:val="28"/>
        </w:rPr>
        <w:t>Giảng viên hướng dẫn</w:t>
      </w:r>
      <w:r w:rsidRPr="00922C63">
        <w:rPr>
          <w:b/>
          <w:bCs/>
          <w:sz w:val="28"/>
          <w:szCs w:val="28"/>
        </w:rPr>
        <w:tab/>
        <w:t xml:space="preserve">: ThS. </w:t>
      </w:r>
      <w:r w:rsidR="00043B72" w:rsidRPr="00043B72">
        <w:rPr>
          <w:b/>
          <w:bCs/>
          <w:sz w:val="28"/>
          <w:szCs w:val="28"/>
        </w:rPr>
        <w:t>Ngô Văn Công Bằng</w:t>
      </w:r>
    </w:p>
    <w:p w14:paraId="4C23068B" w14:textId="77777777" w:rsidR="00922C63" w:rsidRPr="00922C63" w:rsidRDefault="00922C63" w:rsidP="00922C63">
      <w:pPr>
        <w:tabs>
          <w:tab w:val="left" w:pos="3261"/>
          <w:tab w:val="left" w:pos="5670"/>
        </w:tabs>
        <w:rPr>
          <w:b/>
          <w:bCs/>
          <w:sz w:val="28"/>
          <w:szCs w:val="28"/>
        </w:rPr>
      </w:pPr>
      <w:r w:rsidRPr="00922C63">
        <w:rPr>
          <w:b/>
          <w:bCs/>
          <w:sz w:val="28"/>
          <w:szCs w:val="28"/>
        </w:rPr>
        <w:t>Sinh viên thực hiện</w:t>
      </w:r>
      <w:r w:rsidRPr="00922C63">
        <w:rPr>
          <w:b/>
          <w:bCs/>
          <w:sz w:val="28"/>
          <w:szCs w:val="28"/>
        </w:rPr>
        <w:tab/>
        <w:t xml:space="preserve">: </w:t>
      </w:r>
    </w:p>
    <w:p w14:paraId="4007671E" w14:textId="77777777" w:rsidR="00043B72" w:rsidRDefault="00043B72" w:rsidP="00043B72">
      <w:pPr>
        <w:tabs>
          <w:tab w:val="left" w:pos="4678"/>
          <w:tab w:val="left" w:pos="6804"/>
        </w:tabs>
        <w:ind w:left="1134"/>
        <w:rPr>
          <w:b/>
          <w:bCs/>
          <w:sz w:val="28"/>
          <w:szCs w:val="28"/>
        </w:rPr>
      </w:pPr>
      <w:r>
        <w:rPr>
          <w:b/>
          <w:bCs/>
          <w:sz w:val="28"/>
          <w:szCs w:val="28"/>
        </w:rPr>
        <w:t>Lê</w:t>
      </w:r>
      <w:r>
        <w:rPr>
          <w:b/>
          <w:bCs/>
          <w:sz w:val="28"/>
          <w:szCs w:val="28"/>
          <w:lang w:val="vi-VN"/>
        </w:rPr>
        <w:t xml:space="preserve"> Thảo Duyên</w:t>
      </w:r>
      <w:r w:rsidRPr="0000159C">
        <w:rPr>
          <w:b/>
          <w:bCs/>
          <w:sz w:val="28"/>
          <w:szCs w:val="28"/>
        </w:rPr>
        <w:tab/>
      </w:r>
      <w:r w:rsidRPr="00A45DA2">
        <w:rPr>
          <w:b/>
          <w:bCs/>
          <w:sz w:val="28"/>
          <w:szCs w:val="28"/>
        </w:rPr>
        <w:t>205052073</w:t>
      </w:r>
      <w:r w:rsidRPr="0000159C">
        <w:rPr>
          <w:b/>
          <w:bCs/>
          <w:sz w:val="28"/>
          <w:szCs w:val="28"/>
        </w:rPr>
        <w:tab/>
      </w:r>
      <w:r w:rsidRPr="00A45DA2">
        <w:rPr>
          <w:b/>
          <w:bCs/>
          <w:sz w:val="28"/>
          <w:szCs w:val="28"/>
        </w:rPr>
        <w:t>20D1TH-</w:t>
      </w:r>
      <w:r>
        <w:rPr>
          <w:b/>
          <w:bCs/>
          <w:sz w:val="28"/>
          <w:szCs w:val="28"/>
        </w:rPr>
        <w:t>P</w:t>
      </w:r>
      <w:r w:rsidRPr="00A45DA2">
        <w:rPr>
          <w:b/>
          <w:bCs/>
          <w:sz w:val="28"/>
          <w:szCs w:val="28"/>
        </w:rPr>
        <w:t>M03</w:t>
      </w:r>
    </w:p>
    <w:p w14:paraId="770BD1BF" w14:textId="77777777" w:rsidR="00043B72" w:rsidRDefault="00043B72" w:rsidP="00043B72">
      <w:pPr>
        <w:tabs>
          <w:tab w:val="left" w:pos="4678"/>
          <w:tab w:val="left" w:pos="6804"/>
        </w:tabs>
        <w:ind w:left="1134"/>
        <w:rPr>
          <w:b/>
          <w:bCs/>
          <w:sz w:val="28"/>
          <w:szCs w:val="28"/>
        </w:rPr>
      </w:pPr>
      <w:r>
        <w:rPr>
          <w:b/>
          <w:bCs/>
          <w:sz w:val="28"/>
          <w:szCs w:val="28"/>
        </w:rPr>
        <w:t>Trần</w:t>
      </w:r>
      <w:r>
        <w:rPr>
          <w:b/>
          <w:bCs/>
          <w:sz w:val="28"/>
          <w:szCs w:val="28"/>
          <w:lang w:val="vi-VN"/>
        </w:rPr>
        <w:t xml:space="preserve"> Cao Minh Thắng</w:t>
      </w:r>
      <w:r w:rsidRPr="0000159C">
        <w:rPr>
          <w:b/>
          <w:bCs/>
          <w:sz w:val="28"/>
          <w:szCs w:val="28"/>
        </w:rPr>
        <w:tab/>
      </w:r>
      <w:r w:rsidRPr="00A45DA2">
        <w:rPr>
          <w:b/>
          <w:bCs/>
          <w:sz w:val="28"/>
          <w:szCs w:val="28"/>
        </w:rPr>
        <w:t>205051813</w:t>
      </w:r>
      <w:r w:rsidRPr="0000159C">
        <w:rPr>
          <w:b/>
          <w:bCs/>
          <w:sz w:val="28"/>
          <w:szCs w:val="28"/>
        </w:rPr>
        <w:tab/>
      </w:r>
      <w:r w:rsidRPr="00A45DA2">
        <w:rPr>
          <w:b/>
          <w:bCs/>
          <w:sz w:val="28"/>
          <w:szCs w:val="28"/>
        </w:rPr>
        <w:t>20D1TH-PM03</w:t>
      </w:r>
    </w:p>
    <w:p w14:paraId="7E3BE53E" w14:textId="77777777" w:rsidR="00922C63" w:rsidRDefault="00922C63" w:rsidP="00922C63">
      <w:pPr>
        <w:tabs>
          <w:tab w:val="left" w:pos="4678"/>
          <w:tab w:val="left" w:pos="7088"/>
        </w:tabs>
        <w:ind w:left="1134"/>
        <w:rPr>
          <w:b/>
          <w:bCs/>
          <w:sz w:val="28"/>
          <w:szCs w:val="28"/>
        </w:rPr>
      </w:pPr>
    </w:p>
    <w:p w14:paraId="5AD66F5C" w14:textId="77777777" w:rsidR="00922C63" w:rsidRDefault="00922C63" w:rsidP="00922C63">
      <w:pPr>
        <w:tabs>
          <w:tab w:val="left" w:pos="4678"/>
          <w:tab w:val="left" w:pos="7088"/>
        </w:tabs>
        <w:ind w:left="1134"/>
        <w:rPr>
          <w:b/>
          <w:bCs/>
          <w:sz w:val="28"/>
          <w:szCs w:val="28"/>
        </w:rPr>
      </w:pPr>
    </w:p>
    <w:p w14:paraId="6F7B15BA" w14:textId="77777777" w:rsidR="00922C63" w:rsidRPr="0000159C" w:rsidRDefault="00922C63" w:rsidP="00922C63">
      <w:pPr>
        <w:tabs>
          <w:tab w:val="left" w:pos="4678"/>
          <w:tab w:val="left" w:pos="7088"/>
        </w:tabs>
        <w:ind w:left="1134"/>
        <w:rPr>
          <w:b/>
          <w:bCs/>
          <w:sz w:val="28"/>
          <w:szCs w:val="28"/>
        </w:rPr>
      </w:pPr>
    </w:p>
    <w:p w14:paraId="5FFD83B1" w14:textId="77777777" w:rsidR="00922C63" w:rsidRDefault="00922C63" w:rsidP="00922C63">
      <w:pPr>
        <w:tabs>
          <w:tab w:val="left" w:pos="4680"/>
        </w:tabs>
        <w:ind w:left="2400"/>
        <w:jc w:val="center"/>
        <w:rPr>
          <w:bCs/>
          <w:sz w:val="30"/>
          <w:szCs w:val="20"/>
        </w:rPr>
      </w:pPr>
    </w:p>
    <w:p w14:paraId="1BB218B6" w14:textId="1E1DEC8D" w:rsidR="00922C63" w:rsidRPr="0021091D" w:rsidRDefault="00922C63" w:rsidP="00922C63">
      <w:pPr>
        <w:tabs>
          <w:tab w:val="left" w:pos="3828"/>
          <w:tab w:val="left" w:pos="4820"/>
        </w:tabs>
        <w:spacing w:before="0"/>
        <w:jc w:val="center"/>
        <w:rPr>
          <w:b/>
          <w:lang w:val="vi-VN"/>
        </w:rPr>
        <w:sectPr w:rsidR="00922C63" w:rsidRPr="0021091D" w:rsidSect="00922C63">
          <w:pgSz w:w="11909" w:h="16834" w:code="9"/>
          <w:pgMar w:top="1134"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r>
        <w:rPr>
          <w:rFonts w:cs=".VnTime"/>
          <w:b/>
          <w:lang w:val="de-DE"/>
        </w:rPr>
        <w:t>TP. Hồ Chí Minh, n</w:t>
      </w:r>
      <w:r w:rsidRPr="00C93EC4">
        <w:rPr>
          <w:rFonts w:cs=".VnTime"/>
          <w:b/>
          <w:lang w:val="de-DE"/>
        </w:rPr>
        <w:t xml:space="preserve">ăm </w:t>
      </w:r>
      <w:r w:rsidR="00043B72">
        <w:rPr>
          <w:rFonts w:cs=".VnTime"/>
          <w:b/>
          <w:lang w:val="de-DE"/>
        </w:rPr>
        <w:t>2023</w:t>
      </w:r>
    </w:p>
    <w:p w14:paraId="1A6AB7D1" w14:textId="77777777" w:rsidR="00313AB2" w:rsidRDefault="008A00FC" w:rsidP="00940405">
      <w:pPr>
        <w:pStyle w:val="u1"/>
        <w:numPr>
          <w:ilvl w:val="0"/>
          <w:numId w:val="0"/>
        </w:numPr>
      </w:pPr>
      <w:bookmarkStart w:id="1" w:name="_Toc154490242"/>
      <w:bookmarkEnd w:id="0"/>
      <w:r w:rsidRPr="00940405">
        <w:lastRenderedPageBreak/>
        <w:t>MỤC</w:t>
      </w:r>
      <w:r w:rsidRPr="00313AB2">
        <w:t xml:space="preserve"> LỤC</w:t>
      </w:r>
      <w:bookmarkEnd w:id="1"/>
    </w:p>
    <w:sdt>
      <w:sdtPr>
        <w:rPr>
          <w:b/>
          <w:bCs/>
          <w:sz w:val="26"/>
        </w:rPr>
        <w:id w:val="61952818"/>
        <w:docPartObj>
          <w:docPartGallery w:val="Table of Contents"/>
          <w:docPartUnique/>
        </w:docPartObj>
      </w:sdtPr>
      <w:sdtEndPr>
        <w:rPr>
          <w:b w:val="0"/>
          <w:bCs w:val="0"/>
        </w:rPr>
      </w:sdtEndPr>
      <w:sdtContent>
        <w:p w14:paraId="38FFB223" w14:textId="7BB822B6" w:rsidR="00080DD3" w:rsidRDefault="00181457">
          <w:pPr>
            <w:pStyle w:val="Mucluc1"/>
            <w:rPr>
              <w:rFonts w:asciiTheme="minorHAnsi" w:eastAsiaTheme="minorEastAsia" w:hAnsiTheme="minorHAnsi" w:cstheme="minorBidi"/>
              <w:noProof/>
              <w:kern w:val="2"/>
              <w:sz w:val="22"/>
              <w:szCs w:val="22"/>
              <w14:ligatures w14:val="standardContextual"/>
            </w:rPr>
          </w:pPr>
          <w:r>
            <w:fldChar w:fldCharType="begin"/>
          </w:r>
          <w:r w:rsidR="00CC2D19">
            <w:instrText xml:space="preserve"> TOC \o "1-3" \h \z \u </w:instrText>
          </w:r>
          <w:r>
            <w:fldChar w:fldCharType="separate"/>
          </w:r>
          <w:hyperlink w:anchor="_Toc154490242" w:history="1">
            <w:r w:rsidR="00080DD3" w:rsidRPr="006451BA">
              <w:rPr>
                <w:rStyle w:val="Siuktni"/>
                <w:noProof/>
              </w:rPr>
              <w:t>MỤC LỤC</w:t>
            </w:r>
            <w:r w:rsidR="00080DD3">
              <w:rPr>
                <w:noProof/>
                <w:webHidden/>
              </w:rPr>
              <w:tab/>
            </w:r>
            <w:r w:rsidR="00080DD3">
              <w:rPr>
                <w:noProof/>
                <w:webHidden/>
              </w:rPr>
              <w:fldChar w:fldCharType="begin"/>
            </w:r>
            <w:r w:rsidR="00080DD3">
              <w:rPr>
                <w:noProof/>
                <w:webHidden/>
              </w:rPr>
              <w:instrText xml:space="preserve"> PAGEREF _Toc154490242 \h </w:instrText>
            </w:r>
            <w:r w:rsidR="00080DD3">
              <w:rPr>
                <w:noProof/>
                <w:webHidden/>
              </w:rPr>
            </w:r>
            <w:r w:rsidR="00080DD3">
              <w:rPr>
                <w:noProof/>
                <w:webHidden/>
              </w:rPr>
              <w:fldChar w:fldCharType="separate"/>
            </w:r>
            <w:r w:rsidR="00080DD3">
              <w:rPr>
                <w:noProof/>
                <w:webHidden/>
              </w:rPr>
              <w:t>i</w:t>
            </w:r>
            <w:r w:rsidR="00080DD3">
              <w:rPr>
                <w:noProof/>
                <w:webHidden/>
              </w:rPr>
              <w:fldChar w:fldCharType="end"/>
            </w:r>
          </w:hyperlink>
        </w:p>
        <w:p w14:paraId="4461B9DD" w14:textId="0DF14D2A" w:rsidR="00080DD3" w:rsidRDefault="00000000">
          <w:pPr>
            <w:pStyle w:val="Mucluc1"/>
            <w:rPr>
              <w:rFonts w:asciiTheme="minorHAnsi" w:eastAsiaTheme="minorEastAsia" w:hAnsiTheme="minorHAnsi" w:cstheme="minorBidi"/>
              <w:noProof/>
              <w:kern w:val="2"/>
              <w:sz w:val="22"/>
              <w:szCs w:val="22"/>
              <w14:ligatures w14:val="standardContextual"/>
            </w:rPr>
          </w:pPr>
          <w:hyperlink w:anchor="_Toc154490243" w:history="1">
            <w:r w:rsidR="00080DD3" w:rsidRPr="006451BA">
              <w:rPr>
                <w:rStyle w:val="Siuktni"/>
                <w:noProof/>
              </w:rPr>
              <w:t>DANH MỤC CÁC KÍ HIỆU, CHỮ VIẾT TẮT</w:t>
            </w:r>
            <w:r w:rsidR="00080DD3">
              <w:rPr>
                <w:noProof/>
                <w:webHidden/>
              </w:rPr>
              <w:tab/>
            </w:r>
            <w:r w:rsidR="00080DD3">
              <w:rPr>
                <w:noProof/>
                <w:webHidden/>
              </w:rPr>
              <w:fldChar w:fldCharType="begin"/>
            </w:r>
            <w:r w:rsidR="00080DD3">
              <w:rPr>
                <w:noProof/>
                <w:webHidden/>
              </w:rPr>
              <w:instrText xml:space="preserve"> PAGEREF _Toc154490243 \h </w:instrText>
            </w:r>
            <w:r w:rsidR="00080DD3">
              <w:rPr>
                <w:noProof/>
                <w:webHidden/>
              </w:rPr>
            </w:r>
            <w:r w:rsidR="00080DD3">
              <w:rPr>
                <w:noProof/>
                <w:webHidden/>
              </w:rPr>
              <w:fldChar w:fldCharType="separate"/>
            </w:r>
            <w:r w:rsidR="00080DD3">
              <w:rPr>
                <w:noProof/>
                <w:webHidden/>
              </w:rPr>
              <w:t>ii</w:t>
            </w:r>
            <w:r w:rsidR="00080DD3">
              <w:rPr>
                <w:noProof/>
                <w:webHidden/>
              </w:rPr>
              <w:fldChar w:fldCharType="end"/>
            </w:r>
          </w:hyperlink>
        </w:p>
        <w:p w14:paraId="74242242" w14:textId="1A9A8556" w:rsidR="00080DD3" w:rsidRDefault="00000000">
          <w:pPr>
            <w:pStyle w:val="Mucluc1"/>
            <w:rPr>
              <w:rFonts w:asciiTheme="minorHAnsi" w:eastAsiaTheme="minorEastAsia" w:hAnsiTheme="minorHAnsi" w:cstheme="minorBidi"/>
              <w:noProof/>
              <w:kern w:val="2"/>
              <w:sz w:val="22"/>
              <w:szCs w:val="22"/>
              <w14:ligatures w14:val="standardContextual"/>
            </w:rPr>
          </w:pPr>
          <w:hyperlink w:anchor="_Toc154490244" w:history="1">
            <w:r w:rsidR="00080DD3" w:rsidRPr="006451BA">
              <w:rPr>
                <w:rStyle w:val="Siuktni"/>
                <w:noProof/>
              </w:rPr>
              <w:t>DANH MỤC CÁC BẢNG</w:t>
            </w:r>
            <w:r w:rsidR="00080DD3">
              <w:rPr>
                <w:noProof/>
                <w:webHidden/>
              </w:rPr>
              <w:tab/>
            </w:r>
            <w:r w:rsidR="00080DD3">
              <w:rPr>
                <w:noProof/>
                <w:webHidden/>
              </w:rPr>
              <w:fldChar w:fldCharType="begin"/>
            </w:r>
            <w:r w:rsidR="00080DD3">
              <w:rPr>
                <w:noProof/>
                <w:webHidden/>
              </w:rPr>
              <w:instrText xml:space="preserve"> PAGEREF _Toc154490244 \h </w:instrText>
            </w:r>
            <w:r w:rsidR="00080DD3">
              <w:rPr>
                <w:noProof/>
                <w:webHidden/>
              </w:rPr>
            </w:r>
            <w:r w:rsidR="00080DD3">
              <w:rPr>
                <w:noProof/>
                <w:webHidden/>
              </w:rPr>
              <w:fldChar w:fldCharType="separate"/>
            </w:r>
            <w:r w:rsidR="00080DD3">
              <w:rPr>
                <w:noProof/>
                <w:webHidden/>
              </w:rPr>
              <w:t>iii</w:t>
            </w:r>
            <w:r w:rsidR="00080DD3">
              <w:rPr>
                <w:noProof/>
                <w:webHidden/>
              </w:rPr>
              <w:fldChar w:fldCharType="end"/>
            </w:r>
          </w:hyperlink>
        </w:p>
        <w:p w14:paraId="2943290D" w14:textId="1F3BC086" w:rsidR="00080DD3" w:rsidRDefault="00000000">
          <w:pPr>
            <w:pStyle w:val="Mucluc1"/>
            <w:rPr>
              <w:rFonts w:asciiTheme="minorHAnsi" w:eastAsiaTheme="minorEastAsia" w:hAnsiTheme="minorHAnsi" w:cstheme="minorBidi"/>
              <w:noProof/>
              <w:kern w:val="2"/>
              <w:sz w:val="22"/>
              <w:szCs w:val="22"/>
              <w14:ligatures w14:val="standardContextual"/>
            </w:rPr>
          </w:pPr>
          <w:hyperlink w:anchor="_Toc154490245" w:history="1">
            <w:r w:rsidR="00080DD3" w:rsidRPr="006451BA">
              <w:rPr>
                <w:rStyle w:val="Siuktni"/>
                <w:noProof/>
              </w:rPr>
              <w:t>DANH MỤC CÁC HÌNH VẼ, ĐỒ THỊ</w:t>
            </w:r>
            <w:r w:rsidR="00080DD3">
              <w:rPr>
                <w:noProof/>
                <w:webHidden/>
              </w:rPr>
              <w:tab/>
            </w:r>
            <w:r w:rsidR="00080DD3">
              <w:rPr>
                <w:noProof/>
                <w:webHidden/>
              </w:rPr>
              <w:fldChar w:fldCharType="begin"/>
            </w:r>
            <w:r w:rsidR="00080DD3">
              <w:rPr>
                <w:noProof/>
                <w:webHidden/>
              </w:rPr>
              <w:instrText xml:space="preserve"> PAGEREF _Toc154490245 \h </w:instrText>
            </w:r>
            <w:r w:rsidR="00080DD3">
              <w:rPr>
                <w:noProof/>
                <w:webHidden/>
              </w:rPr>
            </w:r>
            <w:r w:rsidR="00080DD3">
              <w:rPr>
                <w:noProof/>
                <w:webHidden/>
              </w:rPr>
              <w:fldChar w:fldCharType="separate"/>
            </w:r>
            <w:r w:rsidR="00080DD3">
              <w:rPr>
                <w:noProof/>
                <w:webHidden/>
              </w:rPr>
              <w:t>iv</w:t>
            </w:r>
            <w:r w:rsidR="00080DD3">
              <w:rPr>
                <w:noProof/>
                <w:webHidden/>
              </w:rPr>
              <w:fldChar w:fldCharType="end"/>
            </w:r>
          </w:hyperlink>
        </w:p>
        <w:p w14:paraId="108AA0EE" w14:textId="3F0F3419" w:rsidR="00080DD3" w:rsidRDefault="00000000">
          <w:pPr>
            <w:pStyle w:val="Mucluc1"/>
            <w:rPr>
              <w:rFonts w:asciiTheme="minorHAnsi" w:eastAsiaTheme="minorEastAsia" w:hAnsiTheme="minorHAnsi" w:cstheme="minorBidi"/>
              <w:noProof/>
              <w:kern w:val="2"/>
              <w:sz w:val="22"/>
              <w:szCs w:val="22"/>
              <w14:ligatures w14:val="standardContextual"/>
            </w:rPr>
          </w:pPr>
          <w:hyperlink w:anchor="_Toc154490246" w:history="1">
            <w:r w:rsidR="00080DD3" w:rsidRPr="006451BA">
              <w:rPr>
                <w:rStyle w:val="Siuktni"/>
                <w:noProof/>
              </w:rPr>
              <w:t>MỞ ĐẦU</w:t>
            </w:r>
            <w:r w:rsidR="00080DD3">
              <w:rPr>
                <w:noProof/>
                <w:webHidden/>
              </w:rPr>
              <w:tab/>
            </w:r>
            <w:r w:rsidR="00080DD3">
              <w:rPr>
                <w:noProof/>
                <w:webHidden/>
              </w:rPr>
              <w:fldChar w:fldCharType="begin"/>
            </w:r>
            <w:r w:rsidR="00080DD3">
              <w:rPr>
                <w:noProof/>
                <w:webHidden/>
              </w:rPr>
              <w:instrText xml:space="preserve"> PAGEREF _Toc154490246 \h </w:instrText>
            </w:r>
            <w:r w:rsidR="00080DD3">
              <w:rPr>
                <w:noProof/>
                <w:webHidden/>
              </w:rPr>
            </w:r>
            <w:r w:rsidR="00080DD3">
              <w:rPr>
                <w:noProof/>
                <w:webHidden/>
              </w:rPr>
              <w:fldChar w:fldCharType="separate"/>
            </w:r>
            <w:r w:rsidR="00080DD3">
              <w:rPr>
                <w:noProof/>
                <w:webHidden/>
              </w:rPr>
              <w:t>1</w:t>
            </w:r>
            <w:r w:rsidR="00080DD3">
              <w:rPr>
                <w:noProof/>
                <w:webHidden/>
              </w:rPr>
              <w:fldChar w:fldCharType="end"/>
            </w:r>
          </w:hyperlink>
        </w:p>
        <w:p w14:paraId="314C8FB2" w14:textId="74D71030" w:rsidR="00080DD3" w:rsidRDefault="00000000">
          <w:pPr>
            <w:pStyle w:val="Mucluc1"/>
            <w:tabs>
              <w:tab w:val="left" w:pos="2133"/>
            </w:tabs>
            <w:rPr>
              <w:rFonts w:asciiTheme="minorHAnsi" w:eastAsiaTheme="minorEastAsia" w:hAnsiTheme="minorHAnsi" w:cstheme="minorBidi"/>
              <w:noProof/>
              <w:kern w:val="2"/>
              <w:sz w:val="22"/>
              <w:szCs w:val="22"/>
              <w14:ligatures w14:val="standardContextual"/>
            </w:rPr>
          </w:pPr>
          <w:hyperlink w:anchor="_Toc154490247" w:history="1">
            <w:r w:rsidR="00080DD3" w:rsidRPr="006451BA">
              <w:rPr>
                <w:rStyle w:val="Siuktni"/>
                <w:noProof/>
              </w:rPr>
              <w:t>Chương 1 .</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CƠ</w:t>
            </w:r>
            <w:r w:rsidR="00080DD3" w:rsidRPr="006451BA">
              <w:rPr>
                <w:rStyle w:val="Siuktni"/>
                <w:noProof/>
                <w:lang w:val="vi-VN"/>
              </w:rPr>
              <w:t xml:space="preserve"> SỞ LÝ THUYẾT</w:t>
            </w:r>
            <w:r w:rsidR="00080DD3">
              <w:rPr>
                <w:noProof/>
                <w:webHidden/>
              </w:rPr>
              <w:tab/>
            </w:r>
            <w:r w:rsidR="00080DD3">
              <w:rPr>
                <w:noProof/>
                <w:webHidden/>
              </w:rPr>
              <w:fldChar w:fldCharType="begin"/>
            </w:r>
            <w:r w:rsidR="00080DD3">
              <w:rPr>
                <w:noProof/>
                <w:webHidden/>
              </w:rPr>
              <w:instrText xml:space="preserve"> PAGEREF _Toc154490247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61317335" w14:textId="00E3B364" w:rsidR="00080DD3" w:rsidRDefault="00000000">
          <w:pPr>
            <w:pStyle w:val="Mucluc2"/>
            <w:tabs>
              <w:tab w:val="left" w:pos="1440"/>
            </w:tabs>
            <w:rPr>
              <w:rFonts w:asciiTheme="minorHAnsi" w:eastAsiaTheme="minorEastAsia" w:hAnsiTheme="minorHAnsi" w:cstheme="minorBidi"/>
              <w:noProof/>
              <w:kern w:val="2"/>
              <w:sz w:val="22"/>
              <w:szCs w:val="22"/>
              <w14:ligatures w14:val="standardContextual"/>
            </w:rPr>
          </w:pPr>
          <w:hyperlink w:anchor="_Toc154490248" w:history="1">
            <w:r w:rsidR="00080DD3" w:rsidRPr="006451BA">
              <w:rPr>
                <w:rStyle w:val="Siuktni"/>
                <w:noProof/>
              </w:rPr>
              <w:t>1.1</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thứ nhất (chọn Style heading 2)</w:t>
            </w:r>
            <w:r w:rsidR="00080DD3">
              <w:rPr>
                <w:noProof/>
                <w:webHidden/>
              </w:rPr>
              <w:tab/>
            </w:r>
            <w:r w:rsidR="00080DD3">
              <w:rPr>
                <w:noProof/>
                <w:webHidden/>
              </w:rPr>
              <w:fldChar w:fldCharType="begin"/>
            </w:r>
            <w:r w:rsidR="00080DD3">
              <w:rPr>
                <w:noProof/>
                <w:webHidden/>
              </w:rPr>
              <w:instrText xml:space="preserve"> PAGEREF _Toc154490248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411DA666" w14:textId="4D11B4F0" w:rsidR="00080DD3" w:rsidRDefault="00000000">
          <w:pPr>
            <w:pStyle w:val="Mucluc3"/>
            <w:tabs>
              <w:tab w:val="left" w:pos="1920"/>
            </w:tabs>
            <w:rPr>
              <w:rFonts w:asciiTheme="minorHAnsi" w:eastAsiaTheme="minorEastAsia" w:hAnsiTheme="minorHAnsi" w:cstheme="minorBidi"/>
              <w:noProof/>
              <w:kern w:val="2"/>
              <w:sz w:val="22"/>
              <w:szCs w:val="22"/>
              <w14:ligatures w14:val="standardContextual"/>
            </w:rPr>
          </w:pPr>
          <w:hyperlink w:anchor="_Toc154490249" w:history="1">
            <w:r w:rsidR="00080DD3" w:rsidRPr="006451BA">
              <w:rPr>
                <w:rStyle w:val="Siuktni"/>
                <w:noProof/>
              </w:rPr>
              <w:t>1.1.1</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con thứ nhất (chọn style Heading 3)</w:t>
            </w:r>
            <w:r w:rsidR="00080DD3">
              <w:rPr>
                <w:noProof/>
                <w:webHidden/>
              </w:rPr>
              <w:tab/>
            </w:r>
            <w:r w:rsidR="00080DD3">
              <w:rPr>
                <w:noProof/>
                <w:webHidden/>
              </w:rPr>
              <w:fldChar w:fldCharType="begin"/>
            </w:r>
            <w:r w:rsidR="00080DD3">
              <w:rPr>
                <w:noProof/>
                <w:webHidden/>
              </w:rPr>
              <w:instrText xml:space="preserve"> PAGEREF _Toc154490249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29857158" w14:textId="3E0A3D51" w:rsidR="00080DD3" w:rsidRDefault="00000000">
          <w:pPr>
            <w:pStyle w:val="Mucluc3"/>
            <w:tabs>
              <w:tab w:val="left" w:pos="1920"/>
            </w:tabs>
            <w:rPr>
              <w:rFonts w:asciiTheme="minorHAnsi" w:eastAsiaTheme="minorEastAsia" w:hAnsiTheme="minorHAnsi" w:cstheme="minorBidi"/>
              <w:noProof/>
              <w:kern w:val="2"/>
              <w:sz w:val="22"/>
              <w:szCs w:val="22"/>
              <w14:ligatures w14:val="standardContextual"/>
            </w:rPr>
          </w:pPr>
          <w:hyperlink w:anchor="_Toc154490250" w:history="1">
            <w:r w:rsidR="00080DD3" w:rsidRPr="006451BA">
              <w:rPr>
                <w:rStyle w:val="Siuktni"/>
                <w:noProof/>
              </w:rPr>
              <w:t>1.1.2</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con thứ hai</w:t>
            </w:r>
            <w:r w:rsidR="00080DD3">
              <w:rPr>
                <w:noProof/>
                <w:webHidden/>
              </w:rPr>
              <w:tab/>
            </w:r>
            <w:r w:rsidR="00080DD3">
              <w:rPr>
                <w:noProof/>
                <w:webHidden/>
              </w:rPr>
              <w:fldChar w:fldCharType="begin"/>
            </w:r>
            <w:r w:rsidR="00080DD3">
              <w:rPr>
                <w:noProof/>
                <w:webHidden/>
              </w:rPr>
              <w:instrText xml:space="preserve"> PAGEREF _Toc154490250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7F5A1215" w14:textId="53E0ADFC" w:rsidR="00080DD3" w:rsidRDefault="00000000">
          <w:pPr>
            <w:pStyle w:val="Mucluc3"/>
            <w:tabs>
              <w:tab w:val="left" w:pos="1920"/>
            </w:tabs>
            <w:rPr>
              <w:rFonts w:asciiTheme="minorHAnsi" w:eastAsiaTheme="minorEastAsia" w:hAnsiTheme="minorHAnsi" w:cstheme="minorBidi"/>
              <w:noProof/>
              <w:kern w:val="2"/>
              <w:sz w:val="22"/>
              <w:szCs w:val="22"/>
              <w14:ligatures w14:val="standardContextual"/>
            </w:rPr>
          </w:pPr>
          <w:hyperlink w:anchor="_Toc154490251" w:history="1">
            <w:r w:rsidR="00080DD3" w:rsidRPr="006451BA">
              <w:rPr>
                <w:rStyle w:val="Siuktni"/>
                <w:noProof/>
              </w:rPr>
              <w:t>1.1.3</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con thứ ba</w:t>
            </w:r>
            <w:r w:rsidR="00080DD3">
              <w:rPr>
                <w:noProof/>
                <w:webHidden/>
              </w:rPr>
              <w:tab/>
            </w:r>
            <w:r w:rsidR="00080DD3">
              <w:rPr>
                <w:noProof/>
                <w:webHidden/>
              </w:rPr>
              <w:fldChar w:fldCharType="begin"/>
            </w:r>
            <w:r w:rsidR="00080DD3">
              <w:rPr>
                <w:noProof/>
                <w:webHidden/>
              </w:rPr>
              <w:instrText xml:space="preserve"> PAGEREF _Toc154490251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3D74BD05" w14:textId="4B174D34" w:rsidR="00080DD3" w:rsidRDefault="00000000">
          <w:pPr>
            <w:pStyle w:val="Mucluc2"/>
            <w:tabs>
              <w:tab w:val="left" w:pos="1440"/>
            </w:tabs>
            <w:rPr>
              <w:rFonts w:asciiTheme="minorHAnsi" w:eastAsiaTheme="minorEastAsia" w:hAnsiTheme="minorHAnsi" w:cstheme="minorBidi"/>
              <w:noProof/>
              <w:kern w:val="2"/>
              <w:sz w:val="22"/>
              <w:szCs w:val="22"/>
              <w14:ligatures w14:val="standardContextual"/>
            </w:rPr>
          </w:pPr>
          <w:hyperlink w:anchor="_Toc154490252" w:history="1">
            <w:r w:rsidR="00080DD3" w:rsidRPr="006451BA">
              <w:rPr>
                <w:rStyle w:val="Siuktni"/>
                <w:noProof/>
              </w:rPr>
              <w:t>1.2</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thứ hai</w:t>
            </w:r>
            <w:r w:rsidR="00080DD3">
              <w:rPr>
                <w:noProof/>
                <w:webHidden/>
              </w:rPr>
              <w:tab/>
            </w:r>
            <w:r w:rsidR="00080DD3">
              <w:rPr>
                <w:noProof/>
                <w:webHidden/>
              </w:rPr>
              <w:fldChar w:fldCharType="begin"/>
            </w:r>
            <w:r w:rsidR="00080DD3">
              <w:rPr>
                <w:noProof/>
                <w:webHidden/>
              </w:rPr>
              <w:instrText xml:space="preserve"> PAGEREF _Toc154490252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4284395D" w14:textId="566A797F" w:rsidR="00080DD3" w:rsidRDefault="00000000">
          <w:pPr>
            <w:pStyle w:val="Mucluc3"/>
            <w:tabs>
              <w:tab w:val="left" w:pos="1920"/>
            </w:tabs>
            <w:rPr>
              <w:rFonts w:asciiTheme="minorHAnsi" w:eastAsiaTheme="minorEastAsia" w:hAnsiTheme="minorHAnsi" w:cstheme="minorBidi"/>
              <w:noProof/>
              <w:kern w:val="2"/>
              <w:sz w:val="22"/>
              <w:szCs w:val="22"/>
              <w14:ligatures w14:val="standardContextual"/>
            </w:rPr>
          </w:pPr>
          <w:hyperlink w:anchor="_Toc154490253" w:history="1">
            <w:r w:rsidR="00080DD3" w:rsidRPr="006451BA">
              <w:rPr>
                <w:rStyle w:val="Siuktni"/>
                <w:noProof/>
              </w:rPr>
              <w:t>1.2.1</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con thứ nhất</w:t>
            </w:r>
            <w:r w:rsidR="00080DD3">
              <w:rPr>
                <w:noProof/>
                <w:webHidden/>
              </w:rPr>
              <w:tab/>
            </w:r>
            <w:r w:rsidR="00080DD3">
              <w:rPr>
                <w:noProof/>
                <w:webHidden/>
              </w:rPr>
              <w:fldChar w:fldCharType="begin"/>
            </w:r>
            <w:r w:rsidR="00080DD3">
              <w:rPr>
                <w:noProof/>
                <w:webHidden/>
              </w:rPr>
              <w:instrText xml:space="preserve"> PAGEREF _Toc154490253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659988BD" w14:textId="0557E91D" w:rsidR="00080DD3" w:rsidRDefault="00000000">
          <w:pPr>
            <w:pStyle w:val="Mucluc3"/>
            <w:tabs>
              <w:tab w:val="left" w:pos="1920"/>
            </w:tabs>
            <w:rPr>
              <w:rFonts w:asciiTheme="minorHAnsi" w:eastAsiaTheme="minorEastAsia" w:hAnsiTheme="minorHAnsi" w:cstheme="minorBidi"/>
              <w:noProof/>
              <w:kern w:val="2"/>
              <w:sz w:val="22"/>
              <w:szCs w:val="22"/>
              <w14:ligatures w14:val="standardContextual"/>
            </w:rPr>
          </w:pPr>
          <w:hyperlink w:anchor="_Toc154490254" w:history="1">
            <w:r w:rsidR="00080DD3" w:rsidRPr="006451BA">
              <w:rPr>
                <w:rStyle w:val="Siuktni"/>
                <w:noProof/>
              </w:rPr>
              <w:t>1.2.2</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con thứ hai</w:t>
            </w:r>
            <w:r w:rsidR="00080DD3">
              <w:rPr>
                <w:noProof/>
                <w:webHidden/>
              </w:rPr>
              <w:tab/>
            </w:r>
            <w:r w:rsidR="00080DD3">
              <w:rPr>
                <w:noProof/>
                <w:webHidden/>
              </w:rPr>
              <w:fldChar w:fldCharType="begin"/>
            </w:r>
            <w:r w:rsidR="00080DD3">
              <w:rPr>
                <w:noProof/>
                <w:webHidden/>
              </w:rPr>
              <w:instrText xml:space="preserve"> PAGEREF _Toc154490254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4E1FA056" w14:textId="6B9D7BC1" w:rsidR="00080DD3" w:rsidRDefault="00000000">
          <w:pPr>
            <w:pStyle w:val="Mucluc2"/>
            <w:tabs>
              <w:tab w:val="left" w:pos="1440"/>
            </w:tabs>
            <w:rPr>
              <w:rFonts w:asciiTheme="minorHAnsi" w:eastAsiaTheme="minorEastAsia" w:hAnsiTheme="minorHAnsi" w:cstheme="minorBidi"/>
              <w:noProof/>
              <w:kern w:val="2"/>
              <w:sz w:val="22"/>
              <w:szCs w:val="22"/>
              <w14:ligatures w14:val="standardContextual"/>
            </w:rPr>
          </w:pPr>
          <w:hyperlink w:anchor="_Toc154490255" w:history="1">
            <w:r w:rsidR="00080DD3" w:rsidRPr="006451BA">
              <w:rPr>
                <w:rStyle w:val="Siuktni"/>
                <w:noProof/>
              </w:rPr>
              <w:t>1.3</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Mục thứ ba</w:t>
            </w:r>
            <w:r w:rsidR="00080DD3">
              <w:rPr>
                <w:noProof/>
                <w:webHidden/>
              </w:rPr>
              <w:tab/>
            </w:r>
            <w:r w:rsidR="00080DD3">
              <w:rPr>
                <w:noProof/>
                <w:webHidden/>
              </w:rPr>
              <w:fldChar w:fldCharType="begin"/>
            </w:r>
            <w:r w:rsidR="00080DD3">
              <w:rPr>
                <w:noProof/>
                <w:webHidden/>
              </w:rPr>
              <w:instrText xml:space="preserve"> PAGEREF _Toc154490255 \h </w:instrText>
            </w:r>
            <w:r w:rsidR="00080DD3">
              <w:rPr>
                <w:noProof/>
                <w:webHidden/>
              </w:rPr>
            </w:r>
            <w:r w:rsidR="00080DD3">
              <w:rPr>
                <w:noProof/>
                <w:webHidden/>
              </w:rPr>
              <w:fldChar w:fldCharType="separate"/>
            </w:r>
            <w:r w:rsidR="00080DD3">
              <w:rPr>
                <w:noProof/>
                <w:webHidden/>
              </w:rPr>
              <w:t>2</w:t>
            </w:r>
            <w:r w:rsidR="00080DD3">
              <w:rPr>
                <w:noProof/>
                <w:webHidden/>
              </w:rPr>
              <w:fldChar w:fldCharType="end"/>
            </w:r>
          </w:hyperlink>
        </w:p>
        <w:p w14:paraId="2E56EFBD" w14:textId="4EC365D2" w:rsidR="00080DD3" w:rsidRDefault="00000000">
          <w:pPr>
            <w:pStyle w:val="Mucluc1"/>
            <w:tabs>
              <w:tab w:val="left" w:pos="2133"/>
            </w:tabs>
            <w:rPr>
              <w:rFonts w:asciiTheme="minorHAnsi" w:eastAsiaTheme="minorEastAsia" w:hAnsiTheme="minorHAnsi" w:cstheme="minorBidi"/>
              <w:noProof/>
              <w:kern w:val="2"/>
              <w:sz w:val="22"/>
              <w:szCs w:val="22"/>
              <w14:ligatures w14:val="standardContextual"/>
            </w:rPr>
          </w:pPr>
          <w:hyperlink w:anchor="_Toc154490256" w:history="1">
            <w:r w:rsidR="00080DD3" w:rsidRPr="006451BA">
              <w:rPr>
                <w:rStyle w:val="Siuktni"/>
                <w:noProof/>
              </w:rPr>
              <w:t>Chương 2 .</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PHÂN</w:t>
            </w:r>
            <w:r w:rsidR="00080DD3" w:rsidRPr="006451BA">
              <w:rPr>
                <w:rStyle w:val="Siuktni"/>
                <w:noProof/>
                <w:lang w:val="vi-VN"/>
              </w:rPr>
              <w:t xml:space="preserve"> TÍCH VÀ THIẾT KẾ HỆ THỐNG</w:t>
            </w:r>
            <w:r w:rsidR="00080DD3">
              <w:rPr>
                <w:noProof/>
                <w:webHidden/>
              </w:rPr>
              <w:tab/>
            </w:r>
            <w:r w:rsidR="00080DD3">
              <w:rPr>
                <w:noProof/>
                <w:webHidden/>
              </w:rPr>
              <w:fldChar w:fldCharType="begin"/>
            </w:r>
            <w:r w:rsidR="00080DD3">
              <w:rPr>
                <w:noProof/>
                <w:webHidden/>
              </w:rPr>
              <w:instrText xml:space="preserve"> PAGEREF _Toc154490256 \h </w:instrText>
            </w:r>
            <w:r w:rsidR="00080DD3">
              <w:rPr>
                <w:noProof/>
                <w:webHidden/>
              </w:rPr>
            </w:r>
            <w:r w:rsidR="00080DD3">
              <w:rPr>
                <w:noProof/>
                <w:webHidden/>
              </w:rPr>
              <w:fldChar w:fldCharType="separate"/>
            </w:r>
            <w:r w:rsidR="00080DD3">
              <w:rPr>
                <w:noProof/>
                <w:webHidden/>
              </w:rPr>
              <w:t>3</w:t>
            </w:r>
            <w:r w:rsidR="00080DD3">
              <w:rPr>
                <w:noProof/>
                <w:webHidden/>
              </w:rPr>
              <w:fldChar w:fldCharType="end"/>
            </w:r>
          </w:hyperlink>
        </w:p>
        <w:p w14:paraId="58380019" w14:textId="122949D2" w:rsidR="00080DD3" w:rsidRDefault="00000000">
          <w:pPr>
            <w:pStyle w:val="Mucluc1"/>
            <w:tabs>
              <w:tab w:val="left" w:pos="2133"/>
            </w:tabs>
            <w:rPr>
              <w:rFonts w:asciiTheme="minorHAnsi" w:eastAsiaTheme="minorEastAsia" w:hAnsiTheme="minorHAnsi" w:cstheme="minorBidi"/>
              <w:noProof/>
              <w:kern w:val="2"/>
              <w:sz w:val="22"/>
              <w:szCs w:val="22"/>
              <w14:ligatures w14:val="standardContextual"/>
            </w:rPr>
          </w:pPr>
          <w:hyperlink w:anchor="_Toc154490257" w:history="1">
            <w:r w:rsidR="00080DD3" w:rsidRPr="006451BA">
              <w:rPr>
                <w:rStyle w:val="Siuktni"/>
                <w:noProof/>
              </w:rPr>
              <w:t>Chương 3 .</w:t>
            </w:r>
            <w:r w:rsidR="00080DD3">
              <w:rPr>
                <w:rFonts w:asciiTheme="minorHAnsi" w:eastAsiaTheme="minorEastAsia" w:hAnsiTheme="minorHAnsi" w:cstheme="minorBidi"/>
                <w:noProof/>
                <w:kern w:val="2"/>
                <w:sz w:val="22"/>
                <w:szCs w:val="22"/>
                <w14:ligatures w14:val="standardContextual"/>
              </w:rPr>
              <w:tab/>
            </w:r>
            <w:r w:rsidR="00080DD3" w:rsidRPr="006451BA">
              <w:rPr>
                <w:rStyle w:val="Siuktni"/>
                <w:noProof/>
              </w:rPr>
              <w:t>KẾT</w:t>
            </w:r>
            <w:r w:rsidR="00080DD3" w:rsidRPr="006451BA">
              <w:rPr>
                <w:rStyle w:val="Siuktni"/>
                <w:noProof/>
                <w:lang w:val="vi-VN"/>
              </w:rPr>
              <w:t xml:space="preserve"> QUẢ THỰC NGHIỆM</w:t>
            </w:r>
            <w:r w:rsidR="00080DD3">
              <w:rPr>
                <w:noProof/>
                <w:webHidden/>
              </w:rPr>
              <w:tab/>
            </w:r>
            <w:r w:rsidR="00080DD3">
              <w:rPr>
                <w:noProof/>
                <w:webHidden/>
              </w:rPr>
              <w:fldChar w:fldCharType="begin"/>
            </w:r>
            <w:r w:rsidR="00080DD3">
              <w:rPr>
                <w:noProof/>
                <w:webHidden/>
              </w:rPr>
              <w:instrText xml:space="preserve"> PAGEREF _Toc154490257 \h </w:instrText>
            </w:r>
            <w:r w:rsidR="00080DD3">
              <w:rPr>
                <w:noProof/>
                <w:webHidden/>
              </w:rPr>
            </w:r>
            <w:r w:rsidR="00080DD3">
              <w:rPr>
                <w:noProof/>
                <w:webHidden/>
              </w:rPr>
              <w:fldChar w:fldCharType="separate"/>
            </w:r>
            <w:r w:rsidR="00080DD3">
              <w:rPr>
                <w:noProof/>
                <w:webHidden/>
              </w:rPr>
              <w:t>4</w:t>
            </w:r>
            <w:r w:rsidR="00080DD3">
              <w:rPr>
                <w:noProof/>
                <w:webHidden/>
              </w:rPr>
              <w:fldChar w:fldCharType="end"/>
            </w:r>
          </w:hyperlink>
        </w:p>
        <w:p w14:paraId="7768A222" w14:textId="657AFD2E" w:rsidR="00080DD3" w:rsidRDefault="00000000">
          <w:pPr>
            <w:pStyle w:val="Mucluc1"/>
            <w:rPr>
              <w:rFonts w:asciiTheme="minorHAnsi" w:eastAsiaTheme="minorEastAsia" w:hAnsiTheme="minorHAnsi" w:cstheme="minorBidi"/>
              <w:noProof/>
              <w:kern w:val="2"/>
              <w:sz w:val="22"/>
              <w:szCs w:val="22"/>
              <w14:ligatures w14:val="standardContextual"/>
            </w:rPr>
          </w:pPr>
          <w:hyperlink w:anchor="_Toc154490258" w:history="1">
            <w:r w:rsidR="00080DD3" w:rsidRPr="006451BA">
              <w:rPr>
                <w:rStyle w:val="Siuktni"/>
                <w:noProof/>
              </w:rPr>
              <w:t>KẾT LUẬN</w:t>
            </w:r>
            <w:r w:rsidR="00080DD3">
              <w:rPr>
                <w:noProof/>
                <w:webHidden/>
              </w:rPr>
              <w:tab/>
            </w:r>
            <w:r w:rsidR="00080DD3">
              <w:rPr>
                <w:noProof/>
                <w:webHidden/>
              </w:rPr>
              <w:fldChar w:fldCharType="begin"/>
            </w:r>
            <w:r w:rsidR="00080DD3">
              <w:rPr>
                <w:noProof/>
                <w:webHidden/>
              </w:rPr>
              <w:instrText xml:space="preserve"> PAGEREF _Toc154490258 \h </w:instrText>
            </w:r>
            <w:r w:rsidR="00080DD3">
              <w:rPr>
                <w:noProof/>
                <w:webHidden/>
              </w:rPr>
            </w:r>
            <w:r w:rsidR="00080DD3">
              <w:rPr>
                <w:noProof/>
                <w:webHidden/>
              </w:rPr>
              <w:fldChar w:fldCharType="separate"/>
            </w:r>
            <w:r w:rsidR="00080DD3">
              <w:rPr>
                <w:noProof/>
                <w:webHidden/>
              </w:rPr>
              <w:t>5</w:t>
            </w:r>
            <w:r w:rsidR="00080DD3">
              <w:rPr>
                <w:noProof/>
                <w:webHidden/>
              </w:rPr>
              <w:fldChar w:fldCharType="end"/>
            </w:r>
          </w:hyperlink>
        </w:p>
        <w:p w14:paraId="0420F781" w14:textId="47B375E2" w:rsidR="00080DD3" w:rsidRDefault="00000000">
          <w:pPr>
            <w:pStyle w:val="Mucluc1"/>
            <w:rPr>
              <w:rFonts w:asciiTheme="minorHAnsi" w:eastAsiaTheme="minorEastAsia" w:hAnsiTheme="minorHAnsi" w:cstheme="minorBidi"/>
              <w:noProof/>
              <w:kern w:val="2"/>
              <w:sz w:val="22"/>
              <w:szCs w:val="22"/>
              <w14:ligatures w14:val="standardContextual"/>
            </w:rPr>
          </w:pPr>
          <w:hyperlink w:anchor="_Toc154490259" w:history="1">
            <w:r w:rsidR="00080DD3" w:rsidRPr="006451BA">
              <w:rPr>
                <w:rStyle w:val="Siuktni"/>
                <w:noProof/>
              </w:rPr>
              <w:t>TÀI LIỆU THAM KHẢO</w:t>
            </w:r>
            <w:r w:rsidR="00080DD3">
              <w:rPr>
                <w:noProof/>
                <w:webHidden/>
              </w:rPr>
              <w:tab/>
            </w:r>
            <w:r w:rsidR="00080DD3">
              <w:rPr>
                <w:noProof/>
                <w:webHidden/>
              </w:rPr>
              <w:fldChar w:fldCharType="begin"/>
            </w:r>
            <w:r w:rsidR="00080DD3">
              <w:rPr>
                <w:noProof/>
                <w:webHidden/>
              </w:rPr>
              <w:instrText xml:space="preserve"> PAGEREF _Toc154490259 \h </w:instrText>
            </w:r>
            <w:r w:rsidR="00080DD3">
              <w:rPr>
                <w:noProof/>
                <w:webHidden/>
              </w:rPr>
            </w:r>
            <w:r w:rsidR="00080DD3">
              <w:rPr>
                <w:noProof/>
                <w:webHidden/>
              </w:rPr>
              <w:fldChar w:fldCharType="separate"/>
            </w:r>
            <w:r w:rsidR="00080DD3">
              <w:rPr>
                <w:noProof/>
                <w:webHidden/>
              </w:rPr>
              <w:t>6</w:t>
            </w:r>
            <w:r w:rsidR="00080DD3">
              <w:rPr>
                <w:noProof/>
                <w:webHidden/>
              </w:rPr>
              <w:fldChar w:fldCharType="end"/>
            </w:r>
          </w:hyperlink>
        </w:p>
        <w:p w14:paraId="0D854A6B" w14:textId="7FC3BACB" w:rsidR="00CC2D19" w:rsidRDefault="00181457">
          <w:r>
            <w:fldChar w:fldCharType="end"/>
          </w:r>
        </w:p>
      </w:sdtContent>
    </w:sdt>
    <w:p w14:paraId="4D849A13" w14:textId="77777777" w:rsidR="00CC2D19" w:rsidRPr="00CC2D19" w:rsidRDefault="00CC2D19" w:rsidP="00CC2D19"/>
    <w:p w14:paraId="7317B55F" w14:textId="77777777" w:rsidR="00B6254B" w:rsidRDefault="00B6254B">
      <w:pPr>
        <w:spacing w:before="0" w:line="240" w:lineRule="auto"/>
        <w:ind w:firstLine="0"/>
        <w:jc w:val="left"/>
      </w:pPr>
      <w:r>
        <w:br w:type="page"/>
      </w:r>
    </w:p>
    <w:p w14:paraId="6F9601FB" w14:textId="77777777" w:rsidR="00A9525E" w:rsidRPr="00B26A09" w:rsidRDefault="008A00FC" w:rsidP="00A9525E">
      <w:pPr>
        <w:pStyle w:val="u1"/>
        <w:numPr>
          <w:ilvl w:val="0"/>
          <w:numId w:val="0"/>
        </w:numPr>
        <w:rPr>
          <w:noProof/>
        </w:rPr>
      </w:pPr>
      <w:bookmarkStart w:id="2" w:name="_Toc72766031"/>
      <w:bookmarkStart w:id="3" w:name="_Toc154490243"/>
      <w:r w:rsidRPr="00B26A09">
        <w:lastRenderedPageBreak/>
        <w:t>DANH MỤC CÁC KÍ HIỆU, CHỮ VIẾT TẮT</w:t>
      </w:r>
      <w:bookmarkEnd w:id="2"/>
      <w:bookmarkEnd w:id="3"/>
    </w:p>
    <w:tbl>
      <w:tblPr>
        <w:tblStyle w:val="LiBang"/>
        <w:tblW w:w="8784" w:type="dxa"/>
        <w:tblLook w:val="04A0" w:firstRow="1" w:lastRow="0" w:firstColumn="1" w:lastColumn="0" w:noHBand="0" w:noVBand="1"/>
      </w:tblPr>
      <w:tblGrid>
        <w:gridCol w:w="708"/>
        <w:gridCol w:w="1721"/>
        <w:gridCol w:w="2953"/>
        <w:gridCol w:w="3402"/>
      </w:tblGrid>
      <w:tr w:rsidR="00A9525E" w:rsidRPr="00B26A09" w14:paraId="5CFD714B" w14:textId="77777777" w:rsidTr="00950421">
        <w:tc>
          <w:tcPr>
            <w:tcW w:w="708" w:type="dxa"/>
          </w:tcPr>
          <w:p w14:paraId="68D6FFC7" w14:textId="77777777" w:rsidR="00A9525E" w:rsidRPr="00B26A09" w:rsidRDefault="00A9525E" w:rsidP="00950421">
            <w:pPr>
              <w:pStyle w:val="LeftNormal"/>
              <w:jc w:val="center"/>
              <w:rPr>
                <w:b/>
              </w:rPr>
            </w:pPr>
            <w:r w:rsidRPr="00B26A09">
              <w:rPr>
                <w:b/>
              </w:rPr>
              <w:t>STT</w:t>
            </w:r>
          </w:p>
        </w:tc>
        <w:tc>
          <w:tcPr>
            <w:tcW w:w="1721" w:type="dxa"/>
          </w:tcPr>
          <w:p w14:paraId="1B1F7067" w14:textId="77777777" w:rsidR="00A9525E" w:rsidRPr="00B26A09" w:rsidRDefault="00A9525E" w:rsidP="00950421">
            <w:pPr>
              <w:pStyle w:val="LeftNormal"/>
              <w:rPr>
                <w:b/>
              </w:rPr>
            </w:pPr>
            <w:r w:rsidRPr="00B26A09">
              <w:rPr>
                <w:b/>
              </w:rPr>
              <w:t>Chữ viết tắt/ Kí hiệu</w:t>
            </w:r>
          </w:p>
        </w:tc>
        <w:tc>
          <w:tcPr>
            <w:tcW w:w="2953" w:type="dxa"/>
          </w:tcPr>
          <w:p w14:paraId="2027E39B" w14:textId="77777777" w:rsidR="00A9525E" w:rsidRPr="00B26A09" w:rsidRDefault="00A9525E" w:rsidP="00950421">
            <w:pPr>
              <w:pStyle w:val="LeftNormal"/>
              <w:rPr>
                <w:b/>
              </w:rPr>
            </w:pPr>
            <w:r>
              <w:rPr>
                <w:b/>
              </w:rPr>
              <w:t>Từ gốc tiếng Anh</w:t>
            </w:r>
          </w:p>
        </w:tc>
        <w:tc>
          <w:tcPr>
            <w:tcW w:w="3402" w:type="dxa"/>
          </w:tcPr>
          <w:p w14:paraId="35537006" w14:textId="77777777" w:rsidR="00A9525E" w:rsidRPr="00B26A09" w:rsidRDefault="00A9525E" w:rsidP="00A9525E">
            <w:pPr>
              <w:pStyle w:val="LeftNormal"/>
              <w:rPr>
                <w:b/>
              </w:rPr>
            </w:pPr>
            <w:r>
              <w:rPr>
                <w:b/>
              </w:rPr>
              <w:t>Dịch nghĩa t</w:t>
            </w:r>
            <w:r w:rsidRPr="00B26A09">
              <w:rPr>
                <w:b/>
              </w:rPr>
              <w:t>iếng Việt</w:t>
            </w:r>
            <w:r>
              <w:rPr>
                <w:b/>
              </w:rPr>
              <w:t>/chú thích</w:t>
            </w:r>
          </w:p>
        </w:tc>
      </w:tr>
      <w:tr w:rsidR="00A9525E" w:rsidRPr="00B26A09" w14:paraId="4CE33F6A" w14:textId="77777777" w:rsidTr="00950421">
        <w:tc>
          <w:tcPr>
            <w:tcW w:w="708" w:type="dxa"/>
          </w:tcPr>
          <w:p w14:paraId="01F01F4B" w14:textId="77777777" w:rsidR="00A9525E" w:rsidRPr="00B26A09" w:rsidRDefault="00A9525E" w:rsidP="0094249D">
            <w:pPr>
              <w:pStyle w:val="LeftNormal"/>
              <w:numPr>
                <w:ilvl w:val="0"/>
                <w:numId w:val="23"/>
              </w:numPr>
              <w:jc w:val="center"/>
            </w:pPr>
          </w:p>
        </w:tc>
        <w:tc>
          <w:tcPr>
            <w:tcW w:w="1721" w:type="dxa"/>
          </w:tcPr>
          <w:p w14:paraId="73ED39F0" w14:textId="77777777" w:rsidR="00A9525E" w:rsidRPr="00B26A09" w:rsidRDefault="00A9525E" w:rsidP="00950421">
            <w:pPr>
              <w:ind w:firstLine="0"/>
              <w:rPr>
                <w:i/>
              </w:rPr>
            </w:pPr>
            <w:r w:rsidRPr="00B26A09">
              <w:rPr>
                <w:i/>
              </w:rPr>
              <w:t>CSDL</w:t>
            </w:r>
          </w:p>
        </w:tc>
        <w:tc>
          <w:tcPr>
            <w:tcW w:w="2953" w:type="dxa"/>
          </w:tcPr>
          <w:p w14:paraId="6ED4A725" w14:textId="77777777" w:rsidR="00A9525E" w:rsidRPr="00B26A09" w:rsidRDefault="00A9525E" w:rsidP="00950421">
            <w:pPr>
              <w:ind w:firstLine="0"/>
            </w:pPr>
            <w:r w:rsidRPr="00B26A09">
              <w:t>Database(s)</w:t>
            </w:r>
          </w:p>
        </w:tc>
        <w:tc>
          <w:tcPr>
            <w:tcW w:w="3402" w:type="dxa"/>
          </w:tcPr>
          <w:p w14:paraId="6F1D2A0E" w14:textId="77777777" w:rsidR="00A9525E" w:rsidRPr="00B26A09" w:rsidRDefault="00A9525E" w:rsidP="00950421">
            <w:pPr>
              <w:ind w:firstLine="0"/>
            </w:pPr>
            <w:r w:rsidRPr="00B26A09">
              <w:t>Cơ sở dữ liệu</w:t>
            </w:r>
          </w:p>
        </w:tc>
      </w:tr>
      <w:tr w:rsidR="00A9525E" w:rsidRPr="00B26A09" w14:paraId="2B356EB0" w14:textId="77777777" w:rsidTr="00950421">
        <w:tc>
          <w:tcPr>
            <w:tcW w:w="708" w:type="dxa"/>
          </w:tcPr>
          <w:p w14:paraId="4504A7BD" w14:textId="77777777" w:rsidR="00A9525E" w:rsidRPr="00B26A09" w:rsidRDefault="00A9525E" w:rsidP="0094249D">
            <w:pPr>
              <w:pStyle w:val="LeftNormal"/>
              <w:numPr>
                <w:ilvl w:val="0"/>
                <w:numId w:val="23"/>
              </w:numPr>
              <w:jc w:val="center"/>
            </w:pPr>
            <w:bookmarkStart w:id="4" w:name="_Ref474410557"/>
          </w:p>
        </w:tc>
        <w:bookmarkEnd w:id="4"/>
        <w:tc>
          <w:tcPr>
            <w:tcW w:w="1721" w:type="dxa"/>
          </w:tcPr>
          <w:p w14:paraId="5EA3DC85" w14:textId="77777777" w:rsidR="00A9525E" w:rsidRPr="00B26A09" w:rsidRDefault="00A9525E" w:rsidP="00A9525E">
            <w:pPr>
              <w:ind w:firstLine="0"/>
              <w:rPr>
                <w:i/>
              </w:rPr>
            </w:pPr>
            <w:r w:rsidRPr="00B26A09">
              <w:rPr>
                <w:i/>
              </w:rPr>
              <w:t>I</w:t>
            </w:r>
          </w:p>
        </w:tc>
        <w:tc>
          <w:tcPr>
            <w:tcW w:w="2953" w:type="dxa"/>
          </w:tcPr>
          <w:p w14:paraId="4F4FB282" w14:textId="77777777" w:rsidR="00A9525E" w:rsidRPr="00B26A09" w:rsidRDefault="00A9525E" w:rsidP="00A9525E">
            <w:pPr>
              <w:ind w:firstLine="0"/>
            </w:pPr>
            <w:r w:rsidRPr="00B26A09">
              <w:t>Items</w:t>
            </w:r>
          </w:p>
        </w:tc>
        <w:tc>
          <w:tcPr>
            <w:tcW w:w="3402" w:type="dxa"/>
          </w:tcPr>
          <w:p w14:paraId="3F7FF70C" w14:textId="77777777" w:rsidR="00A9525E" w:rsidRPr="00B26A09" w:rsidRDefault="00A9525E" w:rsidP="00A9525E">
            <w:pPr>
              <w:ind w:firstLine="0"/>
            </w:pPr>
            <w:r w:rsidRPr="00B26A09">
              <w:t>Tập các item</w:t>
            </w:r>
          </w:p>
        </w:tc>
      </w:tr>
      <w:tr w:rsidR="00A9525E" w:rsidRPr="00B26A09" w14:paraId="7CB97060" w14:textId="77777777" w:rsidTr="00950421">
        <w:tc>
          <w:tcPr>
            <w:tcW w:w="708" w:type="dxa"/>
          </w:tcPr>
          <w:p w14:paraId="3BE41BEC" w14:textId="77777777" w:rsidR="00A9525E" w:rsidRPr="00B26A09" w:rsidRDefault="00A9525E" w:rsidP="0094249D">
            <w:pPr>
              <w:pStyle w:val="LeftNormal"/>
              <w:numPr>
                <w:ilvl w:val="0"/>
                <w:numId w:val="23"/>
              </w:numPr>
              <w:jc w:val="center"/>
            </w:pPr>
          </w:p>
        </w:tc>
        <w:tc>
          <w:tcPr>
            <w:tcW w:w="1721" w:type="dxa"/>
          </w:tcPr>
          <w:p w14:paraId="390FF93D" w14:textId="77777777" w:rsidR="00A9525E" w:rsidRPr="00B26A09" w:rsidRDefault="00A9525E" w:rsidP="00A9525E">
            <w:pPr>
              <w:ind w:firstLine="0"/>
              <w:rPr>
                <w:i/>
              </w:rPr>
            </w:pPr>
            <w:r>
              <w:rPr>
                <w:i/>
              </w:rPr>
              <w:t>OOP</w:t>
            </w:r>
          </w:p>
        </w:tc>
        <w:tc>
          <w:tcPr>
            <w:tcW w:w="2953" w:type="dxa"/>
          </w:tcPr>
          <w:p w14:paraId="34D95E18" w14:textId="77777777" w:rsidR="00A9525E" w:rsidRPr="00B26A09" w:rsidRDefault="00A9525E" w:rsidP="00A9525E">
            <w:pPr>
              <w:ind w:firstLine="0"/>
              <w:jc w:val="left"/>
            </w:pPr>
            <w:r>
              <w:t>Object Oriented Programming</w:t>
            </w:r>
          </w:p>
        </w:tc>
        <w:tc>
          <w:tcPr>
            <w:tcW w:w="3402" w:type="dxa"/>
          </w:tcPr>
          <w:p w14:paraId="11FB9CC2" w14:textId="77777777" w:rsidR="00A9525E" w:rsidRPr="00B26A09" w:rsidRDefault="00A9525E" w:rsidP="00A9525E">
            <w:pPr>
              <w:ind w:firstLine="0"/>
            </w:pPr>
            <w:r>
              <w:t>Lập trình hướng đối tượng</w:t>
            </w:r>
          </w:p>
        </w:tc>
      </w:tr>
      <w:tr w:rsidR="00A9525E" w:rsidRPr="00B26A09" w14:paraId="6DC0E0F3" w14:textId="77777777" w:rsidTr="00950421">
        <w:tc>
          <w:tcPr>
            <w:tcW w:w="708" w:type="dxa"/>
          </w:tcPr>
          <w:p w14:paraId="71191207" w14:textId="77777777" w:rsidR="00A9525E" w:rsidRPr="00B26A09" w:rsidRDefault="00A9525E" w:rsidP="0094249D">
            <w:pPr>
              <w:pStyle w:val="LeftNormal"/>
              <w:numPr>
                <w:ilvl w:val="0"/>
                <w:numId w:val="23"/>
              </w:numPr>
              <w:jc w:val="center"/>
            </w:pPr>
          </w:p>
        </w:tc>
        <w:tc>
          <w:tcPr>
            <w:tcW w:w="1721" w:type="dxa"/>
          </w:tcPr>
          <w:p w14:paraId="69D579D2" w14:textId="77777777" w:rsidR="00A9525E" w:rsidRPr="00B26A09" w:rsidRDefault="00A9525E" w:rsidP="00A9525E">
            <w:pPr>
              <w:ind w:firstLine="0"/>
              <w:rPr>
                <w:i/>
              </w:rPr>
            </w:pPr>
          </w:p>
        </w:tc>
        <w:tc>
          <w:tcPr>
            <w:tcW w:w="2953" w:type="dxa"/>
          </w:tcPr>
          <w:p w14:paraId="3DAF610E" w14:textId="77777777" w:rsidR="00A9525E" w:rsidRPr="00B26A09" w:rsidRDefault="00A9525E" w:rsidP="00A9525E">
            <w:pPr>
              <w:ind w:firstLine="0"/>
            </w:pPr>
          </w:p>
        </w:tc>
        <w:tc>
          <w:tcPr>
            <w:tcW w:w="3402" w:type="dxa"/>
          </w:tcPr>
          <w:p w14:paraId="0C2B21EB" w14:textId="0CE23B79" w:rsidR="00A9525E" w:rsidRPr="00043B72" w:rsidRDefault="00A9525E" w:rsidP="00A9525E">
            <w:pPr>
              <w:ind w:firstLine="0"/>
              <w:rPr>
                <w:iCs/>
              </w:rPr>
            </w:pPr>
          </w:p>
        </w:tc>
      </w:tr>
      <w:tr w:rsidR="00A9525E" w:rsidRPr="00B26A09" w14:paraId="538C89E9" w14:textId="77777777" w:rsidTr="00950421">
        <w:tc>
          <w:tcPr>
            <w:tcW w:w="708" w:type="dxa"/>
          </w:tcPr>
          <w:p w14:paraId="1B82CD68" w14:textId="77777777" w:rsidR="00A9525E" w:rsidRPr="00B26A09" w:rsidRDefault="00A9525E" w:rsidP="0094249D">
            <w:pPr>
              <w:pStyle w:val="LeftNormal"/>
              <w:numPr>
                <w:ilvl w:val="0"/>
                <w:numId w:val="23"/>
              </w:numPr>
              <w:jc w:val="center"/>
            </w:pPr>
          </w:p>
        </w:tc>
        <w:tc>
          <w:tcPr>
            <w:tcW w:w="1721" w:type="dxa"/>
          </w:tcPr>
          <w:p w14:paraId="040EBD77" w14:textId="77777777" w:rsidR="00A9525E" w:rsidRPr="00B26A09" w:rsidRDefault="00A9525E" w:rsidP="00A9525E">
            <w:pPr>
              <w:ind w:firstLine="0"/>
              <w:rPr>
                <w:i/>
              </w:rPr>
            </w:pPr>
          </w:p>
        </w:tc>
        <w:tc>
          <w:tcPr>
            <w:tcW w:w="2953" w:type="dxa"/>
          </w:tcPr>
          <w:p w14:paraId="448737ED" w14:textId="77777777" w:rsidR="00A9525E" w:rsidRPr="00B26A09" w:rsidRDefault="00A9525E" w:rsidP="00A9525E">
            <w:pPr>
              <w:ind w:firstLine="0"/>
              <w:jc w:val="left"/>
            </w:pPr>
          </w:p>
        </w:tc>
        <w:tc>
          <w:tcPr>
            <w:tcW w:w="3402" w:type="dxa"/>
          </w:tcPr>
          <w:p w14:paraId="127953B2" w14:textId="77777777" w:rsidR="00A9525E" w:rsidRPr="00B26A09" w:rsidRDefault="00A9525E" w:rsidP="00A9525E">
            <w:pPr>
              <w:ind w:firstLine="0"/>
            </w:pPr>
          </w:p>
        </w:tc>
      </w:tr>
      <w:tr w:rsidR="00A9525E" w:rsidRPr="00B26A09" w14:paraId="5EF32CDF" w14:textId="77777777" w:rsidTr="00950421">
        <w:tc>
          <w:tcPr>
            <w:tcW w:w="708" w:type="dxa"/>
          </w:tcPr>
          <w:p w14:paraId="51939CF7" w14:textId="77777777" w:rsidR="00A9525E" w:rsidRPr="00B26A09" w:rsidRDefault="00A9525E" w:rsidP="0094249D">
            <w:pPr>
              <w:pStyle w:val="LeftNormal"/>
              <w:numPr>
                <w:ilvl w:val="0"/>
                <w:numId w:val="23"/>
              </w:numPr>
              <w:jc w:val="center"/>
            </w:pPr>
          </w:p>
        </w:tc>
        <w:tc>
          <w:tcPr>
            <w:tcW w:w="1721" w:type="dxa"/>
          </w:tcPr>
          <w:p w14:paraId="26F98A19" w14:textId="77777777" w:rsidR="00A9525E" w:rsidRPr="00B26A09" w:rsidRDefault="00A9525E" w:rsidP="00A9525E">
            <w:pPr>
              <w:pStyle w:val="LeftNormal"/>
              <w:rPr>
                <w:i/>
              </w:rPr>
            </w:pPr>
          </w:p>
        </w:tc>
        <w:tc>
          <w:tcPr>
            <w:tcW w:w="2953" w:type="dxa"/>
          </w:tcPr>
          <w:p w14:paraId="4E3396CE" w14:textId="77777777" w:rsidR="00A9525E" w:rsidRPr="00B26A09" w:rsidRDefault="00A9525E" w:rsidP="00A9525E">
            <w:pPr>
              <w:pStyle w:val="LeftNormal"/>
            </w:pPr>
          </w:p>
        </w:tc>
        <w:tc>
          <w:tcPr>
            <w:tcW w:w="3402" w:type="dxa"/>
          </w:tcPr>
          <w:p w14:paraId="2C2D3FBE" w14:textId="77777777" w:rsidR="00A9525E" w:rsidRPr="00B26A09" w:rsidRDefault="00A9525E" w:rsidP="00A9525E">
            <w:pPr>
              <w:pStyle w:val="LeftNormal"/>
            </w:pPr>
          </w:p>
        </w:tc>
      </w:tr>
      <w:tr w:rsidR="00A9525E" w:rsidRPr="00B26A09" w14:paraId="2959C1D5" w14:textId="77777777" w:rsidTr="00950421">
        <w:tc>
          <w:tcPr>
            <w:tcW w:w="708" w:type="dxa"/>
          </w:tcPr>
          <w:p w14:paraId="320D407A" w14:textId="77777777" w:rsidR="00A9525E" w:rsidRPr="00B26A09" w:rsidRDefault="00A9525E" w:rsidP="0094249D">
            <w:pPr>
              <w:pStyle w:val="LeftNormal"/>
              <w:numPr>
                <w:ilvl w:val="0"/>
                <w:numId w:val="23"/>
              </w:numPr>
              <w:jc w:val="center"/>
            </w:pPr>
          </w:p>
        </w:tc>
        <w:tc>
          <w:tcPr>
            <w:tcW w:w="1721" w:type="dxa"/>
          </w:tcPr>
          <w:p w14:paraId="416F5D84" w14:textId="77777777" w:rsidR="00A9525E" w:rsidRPr="00B26A09" w:rsidRDefault="00A9525E" w:rsidP="00A9525E">
            <w:pPr>
              <w:pStyle w:val="LeftNormal"/>
              <w:rPr>
                <w:i/>
              </w:rPr>
            </w:pPr>
          </w:p>
        </w:tc>
        <w:tc>
          <w:tcPr>
            <w:tcW w:w="2953" w:type="dxa"/>
          </w:tcPr>
          <w:p w14:paraId="68635895" w14:textId="77777777" w:rsidR="00A9525E" w:rsidRPr="00B26A09" w:rsidRDefault="00A9525E" w:rsidP="00A9525E">
            <w:pPr>
              <w:pStyle w:val="LeftNormal"/>
            </w:pPr>
          </w:p>
        </w:tc>
        <w:tc>
          <w:tcPr>
            <w:tcW w:w="3402" w:type="dxa"/>
          </w:tcPr>
          <w:p w14:paraId="464A3ED8" w14:textId="77777777" w:rsidR="00A9525E" w:rsidRPr="00B26A09" w:rsidRDefault="00A9525E" w:rsidP="00A9525E">
            <w:pPr>
              <w:pStyle w:val="LeftNormal"/>
            </w:pPr>
          </w:p>
        </w:tc>
      </w:tr>
      <w:tr w:rsidR="00A9525E" w:rsidRPr="00B26A09" w14:paraId="40AB70E5" w14:textId="77777777" w:rsidTr="00950421">
        <w:tc>
          <w:tcPr>
            <w:tcW w:w="708" w:type="dxa"/>
          </w:tcPr>
          <w:p w14:paraId="736DC84A" w14:textId="77777777" w:rsidR="00A9525E" w:rsidRPr="00B26A09" w:rsidRDefault="00A9525E" w:rsidP="0094249D">
            <w:pPr>
              <w:pStyle w:val="LeftNormal"/>
              <w:numPr>
                <w:ilvl w:val="0"/>
                <w:numId w:val="23"/>
              </w:numPr>
              <w:jc w:val="center"/>
            </w:pPr>
          </w:p>
        </w:tc>
        <w:tc>
          <w:tcPr>
            <w:tcW w:w="1721" w:type="dxa"/>
          </w:tcPr>
          <w:p w14:paraId="55A9BCC3" w14:textId="77777777" w:rsidR="00A9525E" w:rsidRPr="00B26A09" w:rsidRDefault="00A9525E" w:rsidP="00A9525E">
            <w:pPr>
              <w:ind w:firstLine="0"/>
              <w:rPr>
                <w:i/>
              </w:rPr>
            </w:pPr>
          </w:p>
        </w:tc>
        <w:tc>
          <w:tcPr>
            <w:tcW w:w="2953" w:type="dxa"/>
          </w:tcPr>
          <w:p w14:paraId="6BBB64AC" w14:textId="77777777" w:rsidR="00A9525E" w:rsidRPr="00B26A09" w:rsidRDefault="00A9525E" w:rsidP="00A9525E">
            <w:pPr>
              <w:ind w:firstLine="0"/>
              <w:jc w:val="left"/>
            </w:pPr>
          </w:p>
        </w:tc>
        <w:tc>
          <w:tcPr>
            <w:tcW w:w="3402" w:type="dxa"/>
          </w:tcPr>
          <w:p w14:paraId="0F12008A" w14:textId="77777777" w:rsidR="00A9525E" w:rsidRPr="00B26A09" w:rsidRDefault="00A9525E" w:rsidP="00A9525E">
            <w:pPr>
              <w:pStyle w:val="LeftNormal"/>
            </w:pPr>
          </w:p>
        </w:tc>
      </w:tr>
      <w:tr w:rsidR="00A9525E" w:rsidRPr="00B26A09" w14:paraId="3D393357" w14:textId="77777777" w:rsidTr="00950421">
        <w:tc>
          <w:tcPr>
            <w:tcW w:w="708" w:type="dxa"/>
          </w:tcPr>
          <w:p w14:paraId="0C16D4F7" w14:textId="77777777" w:rsidR="00A9525E" w:rsidRPr="00B26A09" w:rsidRDefault="00A9525E" w:rsidP="0094249D">
            <w:pPr>
              <w:pStyle w:val="LeftNormal"/>
              <w:numPr>
                <w:ilvl w:val="0"/>
                <w:numId w:val="23"/>
              </w:numPr>
              <w:jc w:val="center"/>
            </w:pPr>
          </w:p>
        </w:tc>
        <w:tc>
          <w:tcPr>
            <w:tcW w:w="1721" w:type="dxa"/>
          </w:tcPr>
          <w:p w14:paraId="62F4BE0D" w14:textId="77777777" w:rsidR="00A9525E" w:rsidRPr="00B26A09" w:rsidRDefault="00A9525E" w:rsidP="00A9525E">
            <w:pPr>
              <w:pStyle w:val="LeftNormal"/>
              <w:rPr>
                <w:i/>
              </w:rPr>
            </w:pPr>
          </w:p>
        </w:tc>
        <w:tc>
          <w:tcPr>
            <w:tcW w:w="2953" w:type="dxa"/>
          </w:tcPr>
          <w:p w14:paraId="622BED02" w14:textId="77777777" w:rsidR="00A9525E" w:rsidRPr="00B26A09" w:rsidRDefault="00A9525E" w:rsidP="00A9525E">
            <w:pPr>
              <w:pStyle w:val="LeftNormal"/>
            </w:pPr>
          </w:p>
        </w:tc>
        <w:tc>
          <w:tcPr>
            <w:tcW w:w="3402" w:type="dxa"/>
          </w:tcPr>
          <w:p w14:paraId="4A306255" w14:textId="77777777" w:rsidR="00A9525E" w:rsidRPr="00B26A09" w:rsidRDefault="00A9525E" w:rsidP="00A9525E">
            <w:pPr>
              <w:pStyle w:val="LeftNormal"/>
            </w:pPr>
          </w:p>
        </w:tc>
      </w:tr>
      <w:tr w:rsidR="00A9525E" w:rsidRPr="00B26A09" w14:paraId="46205539" w14:textId="77777777" w:rsidTr="00950421">
        <w:tc>
          <w:tcPr>
            <w:tcW w:w="708" w:type="dxa"/>
          </w:tcPr>
          <w:p w14:paraId="56736FFD" w14:textId="77777777" w:rsidR="00A9525E" w:rsidRPr="00B26A09" w:rsidRDefault="00A9525E" w:rsidP="0094249D">
            <w:pPr>
              <w:pStyle w:val="LeftNormal"/>
              <w:numPr>
                <w:ilvl w:val="0"/>
                <w:numId w:val="23"/>
              </w:numPr>
              <w:jc w:val="center"/>
            </w:pPr>
          </w:p>
        </w:tc>
        <w:tc>
          <w:tcPr>
            <w:tcW w:w="1721" w:type="dxa"/>
          </w:tcPr>
          <w:p w14:paraId="259C1F85" w14:textId="77777777" w:rsidR="00A9525E" w:rsidRPr="00B26A09" w:rsidRDefault="00A9525E" w:rsidP="00A9525E">
            <w:pPr>
              <w:pStyle w:val="LeftNormal"/>
              <w:rPr>
                <w:i/>
              </w:rPr>
            </w:pPr>
          </w:p>
        </w:tc>
        <w:tc>
          <w:tcPr>
            <w:tcW w:w="2953" w:type="dxa"/>
          </w:tcPr>
          <w:p w14:paraId="7171E64A" w14:textId="77777777" w:rsidR="00A9525E" w:rsidRPr="00B26A09" w:rsidRDefault="00A9525E" w:rsidP="00A9525E">
            <w:pPr>
              <w:pStyle w:val="LeftNormal"/>
            </w:pPr>
          </w:p>
        </w:tc>
        <w:tc>
          <w:tcPr>
            <w:tcW w:w="3402" w:type="dxa"/>
          </w:tcPr>
          <w:p w14:paraId="399C8ED5" w14:textId="77777777" w:rsidR="00A9525E" w:rsidRPr="00B26A09" w:rsidRDefault="00A9525E" w:rsidP="00A9525E">
            <w:pPr>
              <w:pStyle w:val="LeftNormal"/>
              <w:rPr>
                <w:lang w:eastAsia="ja-JP"/>
              </w:rPr>
            </w:pPr>
          </w:p>
        </w:tc>
      </w:tr>
      <w:tr w:rsidR="00A9525E" w:rsidRPr="00B26A09" w14:paraId="24689F56" w14:textId="77777777" w:rsidTr="00950421">
        <w:tc>
          <w:tcPr>
            <w:tcW w:w="708" w:type="dxa"/>
          </w:tcPr>
          <w:p w14:paraId="61724F5C" w14:textId="77777777" w:rsidR="00A9525E" w:rsidRPr="00B26A09" w:rsidRDefault="00A9525E" w:rsidP="0094249D">
            <w:pPr>
              <w:pStyle w:val="LeftNormal"/>
              <w:numPr>
                <w:ilvl w:val="0"/>
                <w:numId w:val="23"/>
              </w:numPr>
              <w:jc w:val="center"/>
            </w:pPr>
          </w:p>
        </w:tc>
        <w:tc>
          <w:tcPr>
            <w:tcW w:w="1721" w:type="dxa"/>
          </w:tcPr>
          <w:p w14:paraId="795B6C96" w14:textId="77777777" w:rsidR="00A9525E" w:rsidRPr="00B26A09" w:rsidRDefault="00A9525E" w:rsidP="00A9525E">
            <w:pPr>
              <w:pStyle w:val="LeftNormal"/>
              <w:rPr>
                <w:i/>
              </w:rPr>
            </w:pPr>
          </w:p>
        </w:tc>
        <w:tc>
          <w:tcPr>
            <w:tcW w:w="2953" w:type="dxa"/>
          </w:tcPr>
          <w:p w14:paraId="4361B379" w14:textId="77777777" w:rsidR="00A9525E" w:rsidRPr="00B26A09" w:rsidRDefault="00A9525E" w:rsidP="00A9525E">
            <w:pPr>
              <w:pStyle w:val="LeftNormal"/>
            </w:pPr>
          </w:p>
        </w:tc>
        <w:tc>
          <w:tcPr>
            <w:tcW w:w="3402" w:type="dxa"/>
          </w:tcPr>
          <w:p w14:paraId="162F01E6" w14:textId="77777777" w:rsidR="00A9525E" w:rsidRPr="00B26A09" w:rsidRDefault="00A9525E" w:rsidP="00A9525E">
            <w:pPr>
              <w:pStyle w:val="LeftNormal"/>
              <w:rPr>
                <w:lang w:eastAsia="ja-JP"/>
              </w:rPr>
            </w:pPr>
          </w:p>
        </w:tc>
      </w:tr>
      <w:tr w:rsidR="00A9525E" w:rsidRPr="00B26A09" w14:paraId="47B30C50" w14:textId="77777777" w:rsidTr="00950421">
        <w:tc>
          <w:tcPr>
            <w:tcW w:w="708" w:type="dxa"/>
          </w:tcPr>
          <w:p w14:paraId="5CB5645B" w14:textId="77777777" w:rsidR="00A9525E" w:rsidRPr="00B26A09" w:rsidRDefault="00A9525E" w:rsidP="0094249D">
            <w:pPr>
              <w:pStyle w:val="LeftNormal"/>
              <w:numPr>
                <w:ilvl w:val="0"/>
                <w:numId w:val="23"/>
              </w:numPr>
              <w:jc w:val="center"/>
            </w:pPr>
          </w:p>
        </w:tc>
        <w:tc>
          <w:tcPr>
            <w:tcW w:w="1721" w:type="dxa"/>
          </w:tcPr>
          <w:p w14:paraId="35D7E727" w14:textId="77777777" w:rsidR="00A9525E" w:rsidRPr="00B26A09" w:rsidRDefault="00A9525E" w:rsidP="00A9525E">
            <w:pPr>
              <w:pStyle w:val="LeftNormal"/>
              <w:rPr>
                <w:rFonts w:ascii="Cambria Math" w:hAnsi="Cambria Math" w:cs="Cambria Math"/>
                <w:i/>
                <w:sz w:val="24"/>
                <w:szCs w:val="24"/>
              </w:rPr>
            </w:pPr>
          </w:p>
        </w:tc>
        <w:tc>
          <w:tcPr>
            <w:tcW w:w="2953" w:type="dxa"/>
          </w:tcPr>
          <w:p w14:paraId="36CB92D1" w14:textId="77777777" w:rsidR="00A9525E" w:rsidRPr="00B26A09" w:rsidRDefault="00A9525E" w:rsidP="00A9525E">
            <w:pPr>
              <w:pStyle w:val="LeftNormal"/>
            </w:pPr>
          </w:p>
        </w:tc>
        <w:tc>
          <w:tcPr>
            <w:tcW w:w="3402" w:type="dxa"/>
          </w:tcPr>
          <w:p w14:paraId="3ACC38FD" w14:textId="77777777" w:rsidR="00A9525E" w:rsidRPr="00B26A09" w:rsidRDefault="00A9525E" w:rsidP="00A9525E">
            <w:pPr>
              <w:pStyle w:val="LeftNormal"/>
              <w:rPr>
                <w:lang w:eastAsia="ja-JP"/>
              </w:rPr>
            </w:pPr>
          </w:p>
        </w:tc>
      </w:tr>
      <w:tr w:rsidR="00A9525E" w:rsidRPr="00B26A09" w14:paraId="20C3CF08" w14:textId="77777777" w:rsidTr="00950421">
        <w:tc>
          <w:tcPr>
            <w:tcW w:w="708" w:type="dxa"/>
          </w:tcPr>
          <w:p w14:paraId="3AEC4110" w14:textId="77777777" w:rsidR="00A9525E" w:rsidRPr="00B26A09" w:rsidRDefault="00A9525E" w:rsidP="0094249D">
            <w:pPr>
              <w:pStyle w:val="LeftNormal"/>
              <w:numPr>
                <w:ilvl w:val="0"/>
                <w:numId w:val="23"/>
              </w:numPr>
              <w:jc w:val="center"/>
            </w:pPr>
          </w:p>
        </w:tc>
        <w:tc>
          <w:tcPr>
            <w:tcW w:w="1721" w:type="dxa"/>
          </w:tcPr>
          <w:p w14:paraId="1488E126" w14:textId="77777777" w:rsidR="00A9525E" w:rsidRPr="00B26A09" w:rsidRDefault="00A9525E" w:rsidP="00A9525E">
            <w:pPr>
              <w:pStyle w:val="LeftNormal"/>
              <w:rPr>
                <w:rFonts w:ascii="Cambria Math" w:hAnsi="Cambria Math" w:cs="Cambria Math"/>
                <w:i/>
                <w:sz w:val="24"/>
                <w:szCs w:val="24"/>
              </w:rPr>
            </w:pPr>
          </w:p>
        </w:tc>
        <w:tc>
          <w:tcPr>
            <w:tcW w:w="2953" w:type="dxa"/>
          </w:tcPr>
          <w:p w14:paraId="62323C94" w14:textId="77777777" w:rsidR="00A9525E" w:rsidRPr="00B26A09" w:rsidRDefault="00A9525E" w:rsidP="00A9525E">
            <w:pPr>
              <w:pStyle w:val="LeftNormal"/>
            </w:pPr>
          </w:p>
        </w:tc>
        <w:tc>
          <w:tcPr>
            <w:tcW w:w="3402" w:type="dxa"/>
          </w:tcPr>
          <w:p w14:paraId="3C4AE86F" w14:textId="77777777" w:rsidR="00A9525E" w:rsidRPr="00B26A09" w:rsidRDefault="00A9525E" w:rsidP="00A9525E">
            <w:pPr>
              <w:pStyle w:val="LeftNormal"/>
              <w:rPr>
                <w:lang w:eastAsia="ja-JP"/>
              </w:rPr>
            </w:pPr>
          </w:p>
        </w:tc>
      </w:tr>
      <w:tr w:rsidR="00A9525E" w:rsidRPr="00B26A09" w14:paraId="771F4D51" w14:textId="77777777" w:rsidTr="00950421">
        <w:tc>
          <w:tcPr>
            <w:tcW w:w="708" w:type="dxa"/>
          </w:tcPr>
          <w:p w14:paraId="12EA1E2E" w14:textId="77777777" w:rsidR="00A9525E" w:rsidRPr="00B26A09" w:rsidRDefault="00A9525E" w:rsidP="0094249D">
            <w:pPr>
              <w:pStyle w:val="LeftNormal"/>
              <w:numPr>
                <w:ilvl w:val="0"/>
                <w:numId w:val="23"/>
              </w:numPr>
              <w:jc w:val="center"/>
            </w:pPr>
          </w:p>
        </w:tc>
        <w:tc>
          <w:tcPr>
            <w:tcW w:w="1721" w:type="dxa"/>
          </w:tcPr>
          <w:p w14:paraId="3A948DFF" w14:textId="77777777" w:rsidR="00A9525E" w:rsidRPr="00B26A09" w:rsidRDefault="00A9525E" w:rsidP="00A9525E">
            <w:pPr>
              <w:pStyle w:val="LeftNormal"/>
              <w:rPr>
                <w:i/>
              </w:rPr>
            </w:pPr>
          </w:p>
        </w:tc>
        <w:tc>
          <w:tcPr>
            <w:tcW w:w="2953" w:type="dxa"/>
          </w:tcPr>
          <w:p w14:paraId="70184DD2" w14:textId="77777777" w:rsidR="00A9525E" w:rsidRPr="00B26A09" w:rsidRDefault="00A9525E" w:rsidP="00A9525E">
            <w:pPr>
              <w:pStyle w:val="LeftNormal"/>
            </w:pPr>
          </w:p>
        </w:tc>
        <w:tc>
          <w:tcPr>
            <w:tcW w:w="3402" w:type="dxa"/>
          </w:tcPr>
          <w:p w14:paraId="6F6E577D" w14:textId="77777777" w:rsidR="00A9525E" w:rsidRPr="00B26A09" w:rsidRDefault="00A9525E" w:rsidP="00A9525E">
            <w:pPr>
              <w:pStyle w:val="LeftNormal"/>
            </w:pPr>
          </w:p>
        </w:tc>
      </w:tr>
      <w:tr w:rsidR="00A9525E" w:rsidRPr="00B26A09" w14:paraId="5D152F86" w14:textId="77777777" w:rsidTr="00950421">
        <w:tc>
          <w:tcPr>
            <w:tcW w:w="708" w:type="dxa"/>
          </w:tcPr>
          <w:p w14:paraId="06E626D2" w14:textId="77777777" w:rsidR="00A9525E" w:rsidRPr="00B26A09" w:rsidRDefault="00A9525E" w:rsidP="00A9525E">
            <w:pPr>
              <w:pStyle w:val="LeftNormal"/>
              <w:ind w:left="360"/>
              <w:jc w:val="left"/>
            </w:pPr>
          </w:p>
        </w:tc>
        <w:tc>
          <w:tcPr>
            <w:tcW w:w="1721" w:type="dxa"/>
          </w:tcPr>
          <w:p w14:paraId="466C0CA6" w14:textId="77777777" w:rsidR="00A9525E" w:rsidRPr="00B26A09" w:rsidRDefault="00A9525E" w:rsidP="00A9525E">
            <w:pPr>
              <w:pStyle w:val="LeftNormal"/>
              <w:rPr>
                <w:i/>
              </w:rPr>
            </w:pPr>
          </w:p>
        </w:tc>
        <w:tc>
          <w:tcPr>
            <w:tcW w:w="2953" w:type="dxa"/>
          </w:tcPr>
          <w:p w14:paraId="3A2E0549" w14:textId="77777777" w:rsidR="00A9525E" w:rsidRPr="00B26A09" w:rsidRDefault="00A9525E" w:rsidP="00A9525E">
            <w:pPr>
              <w:pStyle w:val="LeftNormal"/>
            </w:pPr>
          </w:p>
        </w:tc>
        <w:tc>
          <w:tcPr>
            <w:tcW w:w="3402" w:type="dxa"/>
          </w:tcPr>
          <w:p w14:paraId="128D9837" w14:textId="77777777" w:rsidR="00A9525E" w:rsidRPr="00B26A09" w:rsidRDefault="00A9525E" w:rsidP="00A9525E">
            <w:pPr>
              <w:pStyle w:val="LeftNormal"/>
            </w:pPr>
          </w:p>
        </w:tc>
      </w:tr>
    </w:tbl>
    <w:p w14:paraId="10CD14B4" w14:textId="77777777" w:rsidR="00A9525E" w:rsidRDefault="00A9525E">
      <w:pPr>
        <w:spacing w:before="0" w:line="240" w:lineRule="auto"/>
        <w:ind w:firstLine="0"/>
        <w:jc w:val="left"/>
        <w:rPr>
          <w:rFonts w:cs="Arial"/>
          <w:b/>
          <w:bCs/>
          <w:kern w:val="32"/>
          <w:sz w:val="36"/>
          <w:szCs w:val="32"/>
        </w:rPr>
      </w:pPr>
      <w:r>
        <w:br w:type="page"/>
      </w:r>
    </w:p>
    <w:p w14:paraId="269FFBE2" w14:textId="77777777" w:rsidR="00313AB2" w:rsidRDefault="008A00FC" w:rsidP="00B6254B">
      <w:pPr>
        <w:pStyle w:val="u1"/>
        <w:numPr>
          <w:ilvl w:val="0"/>
          <w:numId w:val="0"/>
        </w:numPr>
      </w:pPr>
      <w:bookmarkStart w:id="5" w:name="_Toc154490244"/>
      <w:r w:rsidRPr="00313AB2">
        <w:lastRenderedPageBreak/>
        <w:t>DANH MỤC CÁC BẢNG</w:t>
      </w:r>
      <w:bookmarkEnd w:id="5"/>
    </w:p>
    <w:p w14:paraId="628ED34F" w14:textId="77777777" w:rsidR="00E011B9" w:rsidRDefault="00181457">
      <w:pPr>
        <w:pStyle w:val="Banghinhminhhoa"/>
        <w:tabs>
          <w:tab w:val="right" w:leader="dot" w:pos="8780"/>
        </w:tabs>
        <w:rPr>
          <w:rFonts w:asciiTheme="minorHAnsi" w:eastAsiaTheme="minorEastAsia" w:hAnsiTheme="minorHAnsi" w:cstheme="minorBidi"/>
          <w:noProof/>
          <w:sz w:val="22"/>
          <w:szCs w:val="22"/>
        </w:rPr>
      </w:pPr>
      <w:r>
        <w:fldChar w:fldCharType="begin"/>
      </w:r>
      <w:r w:rsidR="00645E42">
        <w:instrText xml:space="preserve"> TOC \h \z \c "Bảng" </w:instrText>
      </w:r>
      <w:r>
        <w:fldChar w:fldCharType="separate"/>
      </w:r>
      <w:hyperlink w:anchor="_Toc278635316" w:history="1">
        <w:r w:rsidR="00E011B9" w:rsidRPr="00925AF9">
          <w:rPr>
            <w:rStyle w:val="Siuktni"/>
            <w:noProof/>
          </w:rPr>
          <w:t>Bảng 2.1. CSDL chuỗi</w:t>
        </w:r>
        <w:r w:rsidR="00E011B9">
          <w:rPr>
            <w:noProof/>
            <w:webHidden/>
          </w:rPr>
          <w:tab/>
        </w:r>
        <w:r>
          <w:rPr>
            <w:noProof/>
            <w:webHidden/>
          </w:rPr>
          <w:fldChar w:fldCharType="begin"/>
        </w:r>
        <w:r w:rsidR="00E011B9">
          <w:rPr>
            <w:noProof/>
            <w:webHidden/>
          </w:rPr>
          <w:instrText xml:space="preserve"> PAGEREF _Toc278635316 \h </w:instrText>
        </w:r>
        <w:r>
          <w:rPr>
            <w:noProof/>
            <w:webHidden/>
          </w:rPr>
        </w:r>
        <w:r>
          <w:rPr>
            <w:noProof/>
            <w:webHidden/>
          </w:rPr>
          <w:fldChar w:fldCharType="separate"/>
        </w:r>
        <w:r w:rsidR="00237278">
          <w:rPr>
            <w:noProof/>
            <w:webHidden/>
          </w:rPr>
          <w:t>2</w:t>
        </w:r>
        <w:r>
          <w:rPr>
            <w:noProof/>
            <w:webHidden/>
          </w:rPr>
          <w:fldChar w:fldCharType="end"/>
        </w:r>
      </w:hyperlink>
    </w:p>
    <w:p w14:paraId="1C4D5F1C"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17" w:history="1">
        <w:r w:rsidR="00E011B9" w:rsidRPr="00925AF9">
          <w:rPr>
            <w:rStyle w:val="Siuktni"/>
            <w:noProof/>
          </w:rPr>
          <w:t>Bảng 2.2. Tập mẫu tuần tự</w:t>
        </w:r>
        <w:r w:rsidR="00E011B9">
          <w:rPr>
            <w:noProof/>
            <w:webHidden/>
          </w:rPr>
          <w:tab/>
        </w:r>
        <w:r w:rsidR="00181457">
          <w:rPr>
            <w:noProof/>
            <w:webHidden/>
          </w:rPr>
          <w:fldChar w:fldCharType="begin"/>
        </w:r>
        <w:r w:rsidR="00E011B9">
          <w:rPr>
            <w:noProof/>
            <w:webHidden/>
          </w:rPr>
          <w:instrText xml:space="preserve"> PAGEREF _Toc278635317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5F466DBE"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18" w:history="1">
        <w:r w:rsidR="00E011B9" w:rsidRPr="00925AF9">
          <w:rPr>
            <w:rStyle w:val="Siuktni"/>
            <w:noProof/>
          </w:rPr>
          <w:t>Bảng 2.3. Tập luật tuần tự sinh từ tập mẫu tuần tự</w:t>
        </w:r>
        <w:r w:rsidR="00E011B9">
          <w:rPr>
            <w:noProof/>
            <w:webHidden/>
          </w:rPr>
          <w:tab/>
        </w:r>
        <w:r w:rsidR="00181457">
          <w:rPr>
            <w:noProof/>
            <w:webHidden/>
          </w:rPr>
          <w:fldChar w:fldCharType="begin"/>
        </w:r>
        <w:r w:rsidR="00E011B9">
          <w:rPr>
            <w:noProof/>
            <w:webHidden/>
          </w:rPr>
          <w:instrText xml:space="preserve"> PAGEREF _Toc278635318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2BECF12F"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19" w:history="1">
        <w:r w:rsidR="00E011B9" w:rsidRPr="00925AF9">
          <w:rPr>
            <w:rStyle w:val="Siuktni"/>
            <w:noProof/>
          </w:rPr>
          <w:t>Bảng 3.1. Tập mẫu tuần tự sau khi sắp tăng theo kích th</w:t>
        </w:r>
        <w:r w:rsidR="00E011B9" w:rsidRPr="00925AF9">
          <w:rPr>
            <w:rStyle w:val="Siuktni"/>
            <w:rFonts w:hint="eastAsia"/>
            <w:noProof/>
          </w:rPr>
          <w:t>ư</w:t>
        </w:r>
        <w:r w:rsidR="00E011B9" w:rsidRPr="00925AF9">
          <w:rPr>
            <w:rStyle w:val="Siuktni"/>
            <w:noProof/>
          </w:rPr>
          <w:t>ớc</w:t>
        </w:r>
        <w:r w:rsidR="00E011B9">
          <w:rPr>
            <w:noProof/>
            <w:webHidden/>
          </w:rPr>
          <w:tab/>
        </w:r>
        <w:r w:rsidR="00181457">
          <w:rPr>
            <w:noProof/>
            <w:webHidden/>
          </w:rPr>
          <w:fldChar w:fldCharType="begin"/>
        </w:r>
        <w:r w:rsidR="00E011B9">
          <w:rPr>
            <w:noProof/>
            <w:webHidden/>
          </w:rPr>
          <w:instrText xml:space="preserve"> PAGEREF _Toc278635319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3BED65C7"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0" w:history="1">
        <w:r w:rsidR="00E011B9" w:rsidRPr="00925AF9">
          <w:rPr>
            <w:rStyle w:val="Siuktni"/>
            <w:noProof/>
          </w:rPr>
          <w:t>Bảng 3.2. Sinh luật tuần tự sử dụng thuật toán MSR_ImpFull</w:t>
        </w:r>
        <w:r w:rsidR="00E011B9">
          <w:rPr>
            <w:noProof/>
            <w:webHidden/>
          </w:rPr>
          <w:tab/>
        </w:r>
        <w:r w:rsidR="00181457">
          <w:rPr>
            <w:noProof/>
            <w:webHidden/>
          </w:rPr>
          <w:fldChar w:fldCharType="begin"/>
        </w:r>
        <w:r w:rsidR="00E011B9">
          <w:rPr>
            <w:noProof/>
            <w:webHidden/>
          </w:rPr>
          <w:instrText xml:space="preserve"> PAGEREF _Toc278635320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1D6644A2"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1" w:history="1">
        <w:r w:rsidR="00E011B9" w:rsidRPr="00925AF9">
          <w:rPr>
            <w:rStyle w:val="Siuktni"/>
            <w:noProof/>
          </w:rPr>
          <w:t xml:space="preserve">Bảng 3.3. Sinh luật tuần tự từ cây con gốc </w:t>
        </w:r>
        <w:r w:rsidR="00E011B9" w:rsidRPr="00925AF9">
          <w:rPr>
            <w:rStyle w:val="Siuktni"/>
            <w:noProof/>
          </w:rPr>
          <w:sym w:font="Symbol" w:char="F0E1"/>
        </w:r>
        <w:r w:rsidR="00E011B9" w:rsidRPr="00925AF9">
          <w:rPr>
            <w:rStyle w:val="Siuktni"/>
            <w:noProof/>
          </w:rPr>
          <w:t>(A)</w:t>
        </w:r>
        <w:r w:rsidR="00E011B9" w:rsidRPr="00925AF9">
          <w:rPr>
            <w:rStyle w:val="Siuktni"/>
            <w:noProof/>
          </w:rPr>
          <w:sym w:font="Symbol" w:char="F0F1"/>
        </w:r>
        <w:r w:rsidR="00E011B9" w:rsidRPr="00925AF9">
          <w:rPr>
            <w:rStyle w:val="Siuktni"/>
            <w:noProof/>
          </w:rPr>
          <w:t xml:space="preserve"> sử dụng thuật toán MSR_PreTree</w:t>
        </w:r>
        <w:r w:rsidR="00E011B9">
          <w:rPr>
            <w:noProof/>
            <w:webHidden/>
          </w:rPr>
          <w:tab/>
        </w:r>
        <w:r w:rsidR="00181457">
          <w:rPr>
            <w:noProof/>
            <w:webHidden/>
          </w:rPr>
          <w:fldChar w:fldCharType="begin"/>
        </w:r>
        <w:r w:rsidR="00E011B9">
          <w:rPr>
            <w:noProof/>
            <w:webHidden/>
          </w:rPr>
          <w:instrText xml:space="preserve"> PAGEREF _Toc278635321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7763BD4F"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2" w:history="1">
        <w:r w:rsidR="00E011B9" w:rsidRPr="00925AF9">
          <w:rPr>
            <w:rStyle w:val="Siuktni"/>
            <w:noProof/>
          </w:rPr>
          <w:t>Bảng 3.4. CSDL chuỗi, mỗi itemset trong chuỗi chỉ có 1 item</w:t>
        </w:r>
        <w:r w:rsidR="00E011B9">
          <w:rPr>
            <w:noProof/>
            <w:webHidden/>
          </w:rPr>
          <w:tab/>
        </w:r>
        <w:r w:rsidR="00181457">
          <w:rPr>
            <w:noProof/>
            <w:webHidden/>
          </w:rPr>
          <w:fldChar w:fldCharType="begin"/>
        </w:r>
        <w:r w:rsidR="00E011B9">
          <w:rPr>
            <w:noProof/>
            <w:webHidden/>
          </w:rPr>
          <w:instrText xml:space="preserve"> PAGEREF _Toc278635322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48628452"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3" w:history="1">
        <w:r w:rsidR="00E011B9" w:rsidRPr="00925AF9">
          <w:rPr>
            <w:rStyle w:val="Siuktni"/>
            <w:noProof/>
          </w:rPr>
          <w:t xml:space="preserve">Bảng 3.5. Sinh luật tuần tự từ cây con gốc </w:t>
        </w:r>
        <w:r w:rsidR="00E011B9" w:rsidRPr="00925AF9">
          <w:rPr>
            <w:rStyle w:val="Siuktni"/>
            <w:noProof/>
          </w:rPr>
          <w:sym w:font="Symbol" w:char="F0E1"/>
        </w:r>
        <w:r w:rsidR="00E011B9" w:rsidRPr="00925AF9">
          <w:rPr>
            <w:rStyle w:val="Siuktni"/>
            <w:noProof/>
          </w:rPr>
          <w:t>(A)</w:t>
        </w:r>
        <w:r w:rsidR="00E011B9" w:rsidRPr="00925AF9">
          <w:rPr>
            <w:rStyle w:val="Siuktni"/>
            <w:noProof/>
          </w:rPr>
          <w:sym w:font="Symbol" w:char="F0F1"/>
        </w:r>
        <w:r w:rsidR="00E011B9" w:rsidRPr="00925AF9">
          <w:rPr>
            <w:rStyle w:val="Siuktni"/>
            <w:noProof/>
          </w:rPr>
          <w:t xml:space="preserve"> sử dụng thuật toán MSR_PreTree (tr</w:t>
        </w:r>
        <w:r w:rsidR="00E011B9" w:rsidRPr="00925AF9">
          <w:rPr>
            <w:rStyle w:val="Siuktni"/>
            <w:rFonts w:hint="eastAsia"/>
            <w:noProof/>
          </w:rPr>
          <w:t>ư</w:t>
        </w:r>
        <w:r w:rsidR="00E011B9" w:rsidRPr="00925AF9">
          <w:rPr>
            <w:rStyle w:val="Siuktni"/>
            <w:noProof/>
          </w:rPr>
          <w:t>ờng hợp đặc biệt)</w:t>
        </w:r>
        <w:r w:rsidR="00E011B9">
          <w:rPr>
            <w:noProof/>
            <w:webHidden/>
          </w:rPr>
          <w:tab/>
        </w:r>
        <w:r w:rsidR="00181457">
          <w:rPr>
            <w:noProof/>
            <w:webHidden/>
          </w:rPr>
          <w:fldChar w:fldCharType="begin"/>
        </w:r>
        <w:r w:rsidR="00E011B9">
          <w:rPr>
            <w:noProof/>
            <w:webHidden/>
          </w:rPr>
          <w:instrText xml:space="preserve"> PAGEREF _Toc278635323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067B2B1D"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4" w:history="1">
        <w:r w:rsidR="00E011B9" w:rsidRPr="00925AF9">
          <w:rPr>
            <w:rStyle w:val="Siuktni"/>
            <w:noProof/>
          </w:rPr>
          <w:t>Bảng 4.1. Đặc điểm của các CSDL tổng hợp</w:t>
        </w:r>
        <w:r w:rsidR="00E011B9">
          <w:rPr>
            <w:noProof/>
            <w:webHidden/>
          </w:rPr>
          <w:tab/>
        </w:r>
        <w:r w:rsidR="00181457">
          <w:rPr>
            <w:noProof/>
            <w:webHidden/>
          </w:rPr>
          <w:fldChar w:fldCharType="begin"/>
        </w:r>
        <w:r w:rsidR="00E011B9">
          <w:rPr>
            <w:noProof/>
            <w:webHidden/>
          </w:rPr>
          <w:instrText xml:space="preserve"> PAGEREF _Toc278635324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3E31AB89"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5" w:history="1">
        <w:r w:rsidR="00E011B9" w:rsidRPr="00925AF9">
          <w:rPr>
            <w:rStyle w:val="Siuktni"/>
            <w:noProof/>
          </w:rPr>
          <w:t>Bảng 4.2. So sánh thời gian thực hiện trên các CSDL tổng hợp (minConf = 50%)</w:t>
        </w:r>
        <w:r w:rsidR="00E011B9">
          <w:rPr>
            <w:noProof/>
            <w:webHidden/>
          </w:rPr>
          <w:tab/>
        </w:r>
        <w:r w:rsidR="00181457">
          <w:rPr>
            <w:noProof/>
            <w:webHidden/>
          </w:rPr>
          <w:fldChar w:fldCharType="begin"/>
        </w:r>
        <w:r w:rsidR="00E011B9">
          <w:rPr>
            <w:noProof/>
            <w:webHidden/>
          </w:rPr>
          <w:instrText xml:space="preserve"> PAGEREF _Toc278635325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128E82DC"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6" w:history="1">
        <w:r w:rsidR="00E011B9" w:rsidRPr="00925AF9">
          <w:rPr>
            <w:rStyle w:val="Siuktni"/>
            <w:noProof/>
          </w:rPr>
          <w:t>Bảng 4.3. Đặc điểm của các CSDL thực</w:t>
        </w:r>
        <w:r w:rsidR="00E011B9">
          <w:rPr>
            <w:noProof/>
            <w:webHidden/>
          </w:rPr>
          <w:tab/>
        </w:r>
        <w:r w:rsidR="00181457">
          <w:rPr>
            <w:noProof/>
            <w:webHidden/>
          </w:rPr>
          <w:fldChar w:fldCharType="begin"/>
        </w:r>
        <w:r w:rsidR="00E011B9">
          <w:rPr>
            <w:noProof/>
            <w:webHidden/>
          </w:rPr>
          <w:instrText xml:space="preserve"> PAGEREF _Toc278635326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003EEE78"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7" w:history="1">
        <w:r w:rsidR="00E011B9" w:rsidRPr="00925AF9">
          <w:rPr>
            <w:rStyle w:val="Siuktni"/>
            <w:noProof/>
          </w:rPr>
          <w:t>Bảng 4.4. So sánh thời gian thực hiện trên các CSDL tổng hợp (minConf = 50%)</w:t>
        </w:r>
        <w:r w:rsidR="00E011B9">
          <w:rPr>
            <w:noProof/>
            <w:webHidden/>
          </w:rPr>
          <w:tab/>
        </w:r>
        <w:r w:rsidR="00181457">
          <w:rPr>
            <w:noProof/>
            <w:webHidden/>
          </w:rPr>
          <w:fldChar w:fldCharType="begin"/>
        </w:r>
        <w:r w:rsidR="00E011B9">
          <w:rPr>
            <w:noProof/>
            <w:webHidden/>
          </w:rPr>
          <w:instrText xml:space="preserve"> PAGEREF _Toc278635327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094F1C15" w14:textId="77777777" w:rsidR="00645E42" w:rsidRPr="00645E42" w:rsidRDefault="00181457" w:rsidP="00645E42">
      <w:r>
        <w:fldChar w:fldCharType="end"/>
      </w:r>
    </w:p>
    <w:p w14:paraId="3AF504BB" w14:textId="77777777" w:rsidR="004B37EE" w:rsidRPr="004B37EE" w:rsidRDefault="004B37EE" w:rsidP="004B37EE">
      <w:pPr>
        <w:rPr>
          <w:i/>
          <w:color w:val="FF0000"/>
        </w:rPr>
      </w:pPr>
      <w:r w:rsidRPr="004B37EE">
        <w:rPr>
          <w:i/>
          <w:color w:val="FF0000"/>
        </w:rPr>
        <w:t>/* Lưu ý:</w:t>
      </w:r>
    </w:p>
    <w:p w14:paraId="64C35D81" w14:textId="77777777" w:rsidR="004B37EE" w:rsidRPr="004B37EE" w:rsidRDefault="004B37EE" w:rsidP="004B37EE">
      <w:pPr>
        <w:rPr>
          <w:i/>
          <w:color w:val="FF0000"/>
        </w:rPr>
      </w:pPr>
      <w:r w:rsidRPr="004B37EE">
        <w:rPr>
          <w:i/>
          <w:color w:val="FF0000"/>
        </w:rPr>
        <w:t xml:space="preserve">Tạo tiêu đề bảng bằng cách Insert Caption </w:t>
      </w:r>
      <w:r w:rsidRPr="004B37EE">
        <w:rPr>
          <w:i/>
          <w:color w:val="FF0000"/>
        </w:rPr>
        <w:sym w:font="Symbol" w:char="F0AE"/>
      </w:r>
      <w:r w:rsidRPr="004B37EE">
        <w:rPr>
          <w:i/>
          <w:color w:val="FF0000"/>
        </w:rPr>
        <w:t xml:space="preserve"> label Bảng </w:t>
      </w:r>
      <w:r w:rsidRPr="004B37EE">
        <w:rPr>
          <w:i/>
          <w:color w:val="FF0000"/>
        </w:rPr>
        <w:sym w:font="Symbol" w:char="F0AE"/>
      </w:r>
      <w:r w:rsidRPr="004B37EE">
        <w:rPr>
          <w:i/>
          <w:color w:val="FF0000"/>
        </w:rPr>
        <w:t xml:space="preserve"> Numbering (Include chapter number). Tiêu đề bảng đặt trên bảng</w:t>
      </w:r>
      <w:r>
        <w:rPr>
          <w:i/>
          <w:color w:val="FF0000"/>
        </w:rPr>
        <w:t>, tiêu đề hình đặt dưới hình</w:t>
      </w:r>
      <w:r w:rsidRPr="004B37EE">
        <w:rPr>
          <w:i/>
          <w:color w:val="FF0000"/>
        </w:rPr>
        <w:t xml:space="preserve">. </w:t>
      </w:r>
    </w:p>
    <w:p w14:paraId="35E6F7C7" w14:textId="77777777" w:rsidR="004B37EE" w:rsidRPr="004B37EE" w:rsidRDefault="004B37EE" w:rsidP="004B37EE">
      <w:pPr>
        <w:rPr>
          <w:i/>
          <w:color w:val="FF0000"/>
        </w:rPr>
      </w:pPr>
      <w:r w:rsidRPr="004B37EE">
        <w:rPr>
          <w:i/>
          <w:color w:val="FF0000"/>
        </w:rPr>
        <w:t>Sau khi hoàn thành nội dung báo cáo, thực hiện Update cho Mục lục, Danh mục bảng, Danh mục hình.</w:t>
      </w:r>
    </w:p>
    <w:p w14:paraId="78BC65EE" w14:textId="77777777" w:rsidR="00B6254B" w:rsidRPr="004B37EE" w:rsidRDefault="004B37EE" w:rsidP="004B37EE">
      <w:r w:rsidRPr="004B37EE">
        <w:rPr>
          <w:i/>
          <w:color w:val="FF0000"/>
        </w:rPr>
        <w:t>*/</w:t>
      </w:r>
      <w:r w:rsidR="00B6254B" w:rsidRPr="004B37EE">
        <w:br w:type="page"/>
      </w:r>
    </w:p>
    <w:p w14:paraId="6E9F5717" w14:textId="77777777" w:rsidR="00313AB2" w:rsidRPr="00313AB2" w:rsidRDefault="008A00FC" w:rsidP="00B6254B">
      <w:pPr>
        <w:pStyle w:val="u1"/>
        <w:numPr>
          <w:ilvl w:val="0"/>
          <w:numId w:val="0"/>
        </w:numPr>
      </w:pPr>
      <w:bookmarkStart w:id="6" w:name="_Toc154490245"/>
      <w:r w:rsidRPr="00313AB2">
        <w:lastRenderedPageBreak/>
        <w:t>DANH MỤC CÁC HÌNH VẼ, ĐỒ THỊ</w:t>
      </w:r>
      <w:bookmarkEnd w:id="6"/>
    </w:p>
    <w:p w14:paraId="71DD0277" w14:textId="77777777" w:rsidR="00E011B9" w:rsidRDefault="00181457">
      <w:pPr>
        <w:pStyle w:val="Banghinhminhhoa"/>
        <w:tabs>
          <w:tab w:val="right" w:leader="dot" w:pos="8780"/>
        </w:tabs>
        <w:rPr>
          <w:rFonts w:asciiTheme="minorHAnsi" w:eastAsiaTheme="minorEastAsia" w:hAnsiTheme="minorHAnsi" w:cstheme="minorBidi"/>
          <w:noProof/>
          <w:sz w:val="22"/>
          <w:szCs w:val="22"/>
        </w:rPr>
      </w:pPr>
      <w:r>
        <w:fldChar w:fldCharType="begin"/>
      </w:r>
      <w:r w:rsidR="00645E42">
        <w:instrText xml:space="preserve"> TOC \h \z \c "Hình" </w:instrText>
      </w:r>
      <w:r>
        <w:fldChar w:fldCharType="separate"/>
      </w:r>
      <w:hyperlink w:anchor="_Toc278635328" w:history="1">
        <w:r w:rsidR="00E011B9" w:rsidRPr="0087729E">
          <w:rPr>
            <w:rStyle w:val="Siuktni"/>
            <w:noProof/>
          </w:rPr>
          <w:t>Hình 1.1. Một phân đoạn của chuỗi DNA [8]</w:t>
        </w:r>
        <w:r w:rsidR="00E011B9">
          <w:rPr>
            <w:noProof/>
            <w:webHidden/>
          </w:rPr>
          <w:tab/>
        </w:r>
        <w:r>
          <w:rPr>
            <w:noProof/>
            <w:webHidden/>
          </w:rPr>
          <w:fldChar w:fldCharType="begin"/>
        </w:r>
        <w:r w:rsidR="00E011B9">
          <w:rPr>
            <w:noProof/>
            <w:webHidden/>
          </w:rPr>
          <w:instrText xml:space="preserve"> PAGEREF _Toc278635328 \h </w:instrText>
        </w:r>
        <w:r>
          <w:rPr>
            <w:noProof/>
            <w:webHidden/>
          </w:rPr>
        </w:r>
        <w:r>
          <w:rPr>
            <w:noProof/>
            <w:webHidden/>
          </w:rPr>
          <w:fldChar w:fldCharType="separate"/>
        </w:r>
        <w:r w:rsidR="00237278">
          <w:rPr>
            <w:noProof/>
            <w:webHidden/>
          </w:rPr>
          <w:t>2</w:t>
        </w:r>
        <w:r>
          <w:rPr>
            <w:noProof/>
            <w:webHidden/>
          </w:rPr>
          <w:fldChar w:fldCharType="end"/>
        </w:r>
      </w:hyperlink>
    </w:p>
    <w:p w14:paraId="46B48BD6"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29" w:history="1">
        <w:r w:rsidR="00E011B9" w:rsidRPr="0087729E">
          <w:rPr>
            <w:rStyle w:val="Siuktni"/>
            <w:noProof/>
          </w:rPr>
          <w:t>Hình 1.2. Một phân đoạn của chuỗi Protein [8]</w:t>
        </w:r>
        <w:r w:rsidR="00E011B9">
          <w:rPr>
            <w:noProof/>
            <w:webHidden/>
          </w:rPr>
          <w:tab/>
        </w:r>
        <w:r w:rsidR="00181457">
          <w:rPr>
            <w:noProof/>
            <w:webHidden/>
          </w:rPr>
          <w:fldChar w:fldCharType="begin"/>
        </w:r>
        <w:r w:rsidR="00E011B9">
          <w:rPr>
            <w:noProof/>
            <w:webHidden/>
          </w:rPr>
          <w:instrText xml:space="preserve"> PAGEREF _Toc278635329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17656D48"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30" w:history="1">
        <w:r w:rsidR="00E011B9" w:rsidRPr="0087729E">
          <w:rPr>
            <w:rStyle w:val="Siuktni"/>
            <w:noProof/>
          </w:rPr>
          <w:t>Hình 1.3. Một chuỗi truy cập web [8]</w:t>
        </w:r>
        <w:r w:rsidR="00E011B9">
          <w:rPr>
            <w:noProof/>
            <w:webHidden/>
          </w:rPr>
          <w:tab/>
        </w:r>
        <w:r w:rsidR="00181457">
          <w:rPr>
            <w:noProof/>
            <w:webHidden/>
          </w:rPr>
          <w:fldChar w:fldCharType="begin"/>
        </w:r>
        <w:r w:rsidR="00E011B9">
          <w:rPr>
            <w:noProof/>
            <w:webHidden/>
          </w:rPr>
          <w:instrText xml:space="preserve"> PAGEREF _Toc278635330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291E2326"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31" w:history="1">
        <w:r w:rsidR="00E011B9" w:rsidRPr="0087729E">
          <w:rPr>
            <w:rStyle w:val="Siuktni"/>
            <w:noProof/>
          </w:rPr>
          <w:t>Hình 1.4. Chuỗi các lần mua sắm của một khách hàng [8]</w:t>
        </w:r>
        <w:r w:rsidR="00E011B9">
          <w:rPr>
            <w:noProof/>
            <w:webHidden/>
          </w:rPr>
          <w:tab/>
        </w:r>
        <w:r w:rsidR="00181457">
          <w:rPr>
            <w:noProof/>
            <w:webHidden/>
          </w:rPr>
          <w:fldChar w:fldCharType="begin"/>
        </w:r>
        <w:r w:rsidR="00E011B9">
          <w:rPr>
            <w:noProof/>
            <w:webHidden/>
          </w:rPr>
          <w:instrText xml:space="preserve"> PAGEREF _Toc278635331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043720EE"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32" w:history="1">
        <w:r w:rsidR="00E011B9" w:rsidRPr="0087729E">
          <w:rPr>
            <w:rStyle w:val="Siuktni"/>
            <w:noProof/>
          </w:rPr>
          <w:t>Hình 1.5. Chuỗi lịch sử bán hàng của các cửa hàng [8]</w:t>
        </w:r>
        <w:r w:rsidR="00E011B9">
          <w:rPr>
            <w:noProof/>
            <w:webHidden/>
          </w:rPr>
          <w:tab/>
        </w:r>
        <w:r w:rsidR="00181457">
          <w:rPr>
            <w:noProof/>
            <w:webHidden/>
          </w:rPr>
          <w:fldChar w:fldCharType="begin"/>
        </w:r>
        <w:r w:rsidR="00E011B9">
          <w:rPr>
            <w:noProof/>
            <w:webHidden/>
          </w:rPr>
          <w:instrText xml:space="preserve"> PAGEREF _Toc278635332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51F6FFCF"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33" w:history="1">
        <w:r w:rsidR="00E011B9" w:rsidRPr="0087729E">
          <w:rPr>
            <w:rStyle w:val="Siuktni"/>
            <w:noProof/>
          </w:rPr>
          <w:t xml:space="preserve">Hình 2.1. Dàn xây dựng trên tập </w:t>
        </w:r>
        <w:r w:rsidR="00E011B9" w:rsidRPr="0087729E">
          <w:rPr>
            <w:rStyle w:val="Siuktni"/>
            <w:noProof/>
          </w:rPr>
          <w:sym w:font="Symbol" w:char="F0C4"/>
        </w:r>
        <w:r w:rsidR="00E011B9" w:rsidRPr="0087729E">
          <w:rPr>
            <w:rStyle w:val="Siuktni"/>
            <w:noProof/>
          </w:rPr>
          <w:t>P(G)</w:t>
        </w:r>
        <w:r w:rsidR="00E011B9">
          <w:rPr>
            <w:noProof/>
            <w:webHidden/>
          </w:rPr>
          <w:tab/>
        </w:r>
        <w:r w:rsidR="00181457">
          <w:rPr>
            <w:noProof/>
            <w:webHidden/>
          </w:rPr>
          <w:fldChar w:fldCharType="begin"/>
        </w:r>
        <w:r w:rsidR="00E011B9">
          <w:rPr>
            <w:noProof/>
            <w:webHidden/>
          </w:rPr>
          <w:instrText xml:space="preserve"> PAGEREF _Toc278635333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0BC08EA1"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34" w:history="1">
        <w:r w:rsidR="00E011B9" w:rsidRPr="0087729E">
          <w:rPr>
            <w:rStyle w:val="Siuktni"/>
            <w:noProof/>
          </w:rPr>
          <w:t>Hình 2.2.</w:t>
        </w:r>
        <w:r w:rsidR="00E011B9" w:rsidRPr="0087729E">
          <w:rPr>
            <w:rStyle w:val="Siuktni"/>
            <w:iCs/>
            <w:noProof/>
          </w:rPr>
          <w:t xml:space="preserve"> Ví dụ về khối mã hóa nguyên tố.</w:t>
        </w:r>
        <w:r w:rsidR="00E011B9">
          <w:rPr>
            <w:noProof/>
            <w:webHidden/>
          </w:rPr>
          <w:tab/>
        </w:r>
        <w:r w:rsidR="00181457">
          <w:rPr>
            <w:noProof/>
            <w:webHidden/>
          </w:rPr>
          <w:fldChar w:fldCharType="begin"/>
        </w:r>
        <w:r w:rsidR="00E011B9">
          <w:rPr>
            <w:noProof/>
            <w:webHidden/>
          </w:rPr>
          <w:instrText xml:space="preserve"> PAGEREF _Toc278635334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752C7593" w14:textId="77777777" w:rsidR="00E011B9" w:rsidRDefault="00000000">
      <w:pPr>
        <w:pStyle w:val="Banghinhminhhoa"/>
        <w:tabs>
          <w:tab w:val="right" w:leader="dot" w:pos="8780"/>
        </w:tabs>
        <w:rPr>
          <w:rFonts w:asciiTheme="minorHAnsi" w:eastAsiaTheme="minorEastAsia" w:hAnsiTheme="minorHAnsi" w:cstheme="minorBidi"/>
          <w:noProof/>
          <w:sz w:val="22"/>
          <w:szCs w:val="22"/>
        </w:rPr>
      </w:pPr>
      <w:hyperlink w:anchor="_Toc278635335" w:history="1">
        <w:r w:rsidR="00E011B9" w:rsidRPr="0087729E">
          <w:rPr>
            <w:rStyle w:val="Siuktni"/>
            <w:noProof/>
          </w:rPr>
          <w:t>Hình 2.3. Không gian khai thác mẫu tuần tự, bao gồm mở rộng theo itemset và mở rộng theo chuỗi với chiến l</w:t>
        </w:r>
        <w:r w:rsidR="00E011B9" w:rsidRPr="0087729E">
          <w:rPr>
            <w:rStyle w:val="Siuktni"/>
            <w:rFonts w:hint="eastAsia"/>
            <w:noProof/>
          </w:rPr>
          <w:t>ư</w:t>
        </w:r>
        <w:r w:rsidR="00E011B9" w:rsidRPr="0087729E">
          <w:rPr>
            <w:rStyle w:val="Siuktni"/>
            <w:noProof/>
          </w:rPr>
          <w:t>ợc tìm kiếm theo chiều sâu</w:t>
        </w:r>
        <w:r w:rsidR="00E011B9">
          <w:rPr>
            <w:noProof/>
            <w:webHidden/>
          </w:rPr>
          <w:tab/>
        </w:r>
        <w:r w:rsidR="00181457">
          <w:rPr>
            <w:noProof/>
            <w:webHidden/>
          </w:rPr>
          <w:fldChar w:fldCharType="begin"/>
        </w:r>
        <w:r w:rsidR="00E011B9">
          <w:rPr>
            <w:noProof/>
            <w:webHidden/>
          </w:rPr>
          <w:instrText xml:space="preserve"> PAGEREF _Toc278635335 \h </w:instrText>
        </w:r>
        <w:r w:rsidR="00181457">
          <w:rPr>
            <w:noProof/>
            <w:webHidden/>
          </w:rPr>
        </w:r>
        <w:r w:rsidR="00181457">
          <w:rPr>
            <w:noProof/>
            <w:webHidden/>
          </w:rPr>
          <w:fldChar w:fldCharType="separate"/>
        </w:r>
        <w:r w:rsidR="00237278">
          <w:rPr>
            <w:noProof/>
            <w:webHidden/>
          </w:rPr>
          <w:t>2</w:t>
        </w:r>
        <w:r w:rsidR="00181457">
          <w:rPr>
            <w:noProof/>
            <w:webHidden/>
          </w:rPr>
          <w:fldChar w:fldCharType="end"/>
        </w:r>
      </w:hyperlink>
    </w:p>
    <w:p w14:paraId="45A7865B" w14:textId="77777777" w:rsidR="00B41C30" w:rsidRDefault="00181457">
      <w:pPr>
        <w:spacing w:line="240" w:lineRule="auto"/>
        <w:ind w:firstLine="0"/>
        <w:jc w:val="left"/>
      </w:pPr>
      <w:r>
        <w:fldChar w:fldCharType="end"/>
      </w:r>
    </w:p>
    <w:p w14:paraId="46DA37EF" w14:textId="77777777" w:rsidR="004308DC" w:rsidRDefault="00313AB2">
      <w:pPr>
        <w:spacing w:line="240" w:lineRule="auto"/>
        <w:ind w:firstLine="0"/>
        <w:jc w:val="left"/>
        <w:sectPr w:rsidR="004308DC" w:rsidSect="00B41C30">
          <w:headerReference w:type="default" r:id="rId9"/>
          <w:footerReference w:type="default" r:id="rId10"/>
          <w:pgSz w:w="11909" w:h="16834" w:code="9"/>
          <w:pgMar w:top="1134" w:right="1134" w:bottom="1418" w:left="1985" w:header="720" w:footer="720" w:gutter="0"/>
          <w:pgNumType w:fmt="lowerRoman" w:start="1"/>
          <w:cols w:space="720"/>
          <w:docGrid w:linePitch="360"/>
        </w:sectPr>
      </w:pPr>
      <w:r>
        <w:br w:type="page"/>
      </w:r>
    </w:p>
    <w:p w14:paraId="3CA0B4B9" w14:textId="77777777" w:rsidR="0004456B" w:rsidRDefault="0004456B" w:rsidP="00B41C30">
      <w:pPr>
        <w:pStyle w:val="u1"/>
        <w:numPr>
          <w:ilvl w:val="0"/>
          <w:numId w:val="0"/>
        </w:numPr>
      </w:pPr>
      <w:bookmarkStart w:id="7" w:name="_Toc154490246"/>
      <w:r>
        <w:lastRenderedPageBreak/>
        <w:t>MỞ ĐẦU</w:t>
      </w:r>
      <w:bookmarkEnd w:id="7"/>
    </w:p>
    <w:p w14:paraId="7C42026F" w14:textId="77777777" w:rsidR="004B37EE" w:rsidRDefault="004B37EE" w:rsidP="0094249D">
      <w:pPr>
        <w:pStyle w:val="oancuaDanhsach"/>
        <w:numPr>
          <w:ilvl w:val="0"/>
          <w:numId w:val="18"/>
        </w:numPr>
        <w:ind w:left="426"/>
      </w:pPr>
      <w:r>
        <w:t>Giới thiệu chung</w:t>
      </w:r>
    </w:p>
    <w:p w14:paraId="233FB17B" w14:textId="56EFD9BA" w:rsidR="00421DAB" w:rsidRPr="00421DAB" w:rsidRDefault="00421DAB" w:rsidP="00421DAB">
      <w:pPr>
        <w:ind w:firstLine="720"/>
        <w:rPr>
          <w:lang w:val="vi-VN"/>
        </w:rPr>
      </w:pPr>
      <w:r w:rsidRPr="00421DAB">
        <w:rPr>
          <w:lang w:val="vi-VN"/>
        </w:rPr>
        <w:t>Trong xã hội ngày nay, áp lực học tập đặt ra nhiều thách thức đối với học sinh và sinh viên. Họ phải đối mặt với lịch trình học tập ngày càng căng thẳng và chuẩn bị cho các kỳ thi quan trọng để đảm bảo thành công trong sự nghiệp học vấn. Để đáp ứng nhu cầu ngày càng cao này, hệ thống luyện thi trắc nghiệm trực tuyến trên website đã trở thành một nguồn tài nguyên quan trọng, hỗ trợ và tối ưu hóa quá trình học tập của học sinh và sinh viên.</w:t>
      </w:r>
    </w:p>
    <w:p w14:paraId="57033F38" w14:textId="4A809E25" w:rsidR="00421DAB" w:rsidRPr="00421DAB" w:rsidRDefault="00421DAB" w:rsidP="00421DAB">
      <w:pPr>
        <w:ind w:firstLine="720"/>
        <w:rPr>
          <w:lang w:val="vi-VN"/>
        </w:rPr>
      </w:pPr>
      <w:r w:rsidRPr="00421DAB">
        <w:rPr>
          <w:lang w:val="vi-VN"/>
        </w:rPr>
        <w:t>Với sự tiện lợi của việc tiếp cận từ mọi nơi thông qua các thiết bị di động và máy tính cá nhân, hệ thống luyện thi không chỉ giúp họ linh hoạt trong việc tự quản lý thời gian học mà còn tạo điều kiện thuận lợi để họ tập trung nâng cao kiến thức một cách hiệu quả. Giao diện thân thiện và dễ sử dụng của website giúp người học dễ dàng tương tác, làm quen với nội dung và tiến triển một cách linh hoạt.</w:t>
      </w:r>
    </w:p>
    <w:p w14:paraId="53537F9F" w14:textId="433FC8A8" w:rsidR="00421DAB" w:rsidRPr="00421DAB" w:rsidRDefault="00421DAB" w:rsidP="00421DAB">
      <w:pPr>
        <w:ind w:firstLine="720"/>
        <w:rPr>
          <w:lang w:val="vi-VN"/>
        </w:rPr>
      </w:pPr>
      <w:r w:rsidRPr="00421DAB">
        <w:rPr>
          <w:lang w:val="vi-VN"/>
        </w:rPr>
        <w:t>Ngoài ra, hệ thống không chỉ giới hạn ở việc cung cấp câu hỏi và đáp án, mà còn đưa vào quy trình học tập các yếu tố như video giảng dạy, bài giảng tương tác, tài liệu học phong phú, giúp học sinh và sinh viên hiểu rõ hơn và ứng dụng kiến thức vào thực tế. Điều này không chỉ giúp họ tự tin hơn trong kỳ thi mà còn phát triển những kỹ năng quan trọng cho sự thành công trong sự nghiệp và cuộc sống sau này.</w:t>
      </w:r>
    </w:p>
    <w:p w14:paraId="3D1FE27A" w14:textId="0101BF5C" w:rsidR="00421DAB" w:rsidRPr="00421DAB" w:rsidRDefault="00421DAB" w:rsidP="00421DAB">
      <w:pPr>
        <w:ind w:firstLine="720"/>
        <w:rPr>
          <w:lang w:val="vi-VN"/>
        </w:rPr>
      </w:pPr>
      <w:r w:rsidRPr="00421DAB">
        <w:rPr>
          <w:lang w:val="vi-VN"/>
        </w:rPr>
        <w:t>Xây dựng hệ thống luyện thi trắc nghiệm trực tuyến giúp giải quyết vấn đề về thời gian và tiền bạc mà học sinh phải bỏ ra để làm các bài kiểm tra trên giấy. Thay vì phải in ra tài liệu đề thi trắc nghiệm để ôn tập, học sinh có thể tiếp cận với các bài tập và đề thi trực tuyến, tiết kiệm thời gian và giấy tờ. Khi học sinh giải đề trên hệ thống, họ sẽ biết được đáp án và lời giải chi tiết ngay sau khi hoàn thành mà không cần phải đi hỏi hay nhờ sự giúp đỡ từ thầy cô và bạn bè.</w:t>
      </w:r>
    </w:p>
    <w:p w14:paraId="0B403F9C" w14:textId="77777777" w:rsidR="00421DAB" w:rsidRPr="00421DAB" w:rsidRDefault="00421DAB" w:rsidP="00421DAB">
      <w:pPr>
        <w:ind w:firstLine="720"/>
        <w:rPr>
          <w:lang w:val="vi-VN"/>
        </w:rPr>
      </w:pPr>
      <w:r w:rsidRPr="00421DAB">
        <w:rPr>
          <w:lang w:val="vi-VN"/>
        </w:rPr>
        <w:t>Bên cạnh đó, việc sử dụng thiết bị điện tử và internet giúp cho việc luyện tập và ôn tập trở nên linh hoạt hơn. Học sinh có thể tiến hành làm bài tập và thi trắc nghiệm trực tuyến bất cứ khi nào và ở bất cứ đâu, chỉ cần có kết nối internet. Điều này không chỉ giúp tiết kiệm thời gian mà còn cho phép học sinh tập trung vào việc ôn tập và luyện tập theo lịch trình riêng của mình.</w:t>
      </w:r>
    </w:p>
    <w:p w14:paraId="32DD2885" w14:textId="3B16D63C" w:rsidR="00590D4F" w:rsidRPr="00421DAB" w:rsidRDefault="00421DAB" w:rsidP="00421DAB">
      <w:pPr>
        <w:ind w:firstLine="720"/>
        <w:rPr>
          <w:lang w:val="vi-VN"/>
        </w:rPr>
      </w:pPr>
      <w:r w:rsidRPr="00421DAB">
        <w:rPr>
          <w:lang w:val="vi-VN"/>
        </w:rPr>
        <w:lastRenderedPageBreak/>
        <w:t xml:space="preserve">Hơn nữa, việc sử dụng hệ thống luyện thi trực tuyến còn mang lại sự tiện lợi và đa dạng trong việc cung cấp phản hồi và đánh giá kết quả. Học sinh có thể nhận được phản hồi tức thì về kết quả làm bài và biết được điểm mạnh và điểm yếu của mình. Điều này giúp học sinh tập trung vào việc cải thiện những khía cạnh còn hạn chế của mình. Chính vì vậy, nhóm đã quyết định thực hiện xây dựng đồ án mang tên </w:t>
      </w:r>
      <w:r w:rsidRPr="00421DAB">
        <w:rPr>
          <w:b/>
          <w:bCs/>
          <w:lang w:val="vi-VN"/>
        </w:rPr>
        <w:t>"Hệ thống luyện thi trắc nghiệm"</w:t>
      </w:r>
      <w:r w:rsidRPr="00421DAB">
        <w:rPr>
          <w:lang w:val="vi-VN"/>
        </w:rPr>
        <w:t xml:space="preserve"> nhằm giúp học sinh tiết kiệm thời gian và tiền bạc, linh hoạt trong việc luyện tập và ôn tập, cung cấp phản hồi và đánh giá kết quả nhanh chóng.</w:t>
      </w:r>
    </w:p>
    <w:p w14:paraId="7021875C" w14:textId="1E2436D5" w:rsidR="004B37EE" w:rsidRDefault="000D764F" w:rsidP="00A272F7">
      <w:pPr>
        <w:pStyle w:val="oancuaDanhsach"/>
        <w:numPr>
          <w:ilvl w:val="0"/>
          <w:numId w:val="18"/>
        </w:numPr>
        <w:ind w:left="426"/>
      </w:pPr>
      <w:r>
        <w:t>Mục tiêu</w:t>
      </w:r>
      <w:r w:rsidR="004B37EE">
        <w:t xml:space="preserve"> đề tài</w:t>
      </w:r>
    </w:p>
    <w:p w14:paraId="22EF685B" w14:textId="15C3CD4F" w:rsidR="00A272F7" w:rsidRDefault="00A272F7" w:rsidP="00A272F7">
      <w:pPr>
        <w:pStyle w:val="oancuaDanhsach"/>
        <w:numPr>
          <w:ilvl w:val="1"/>
          <w:numId w:val="18"/>
        </w:numPr>
        <w:rPr>
          <w:lang w:val="vi-VN"/>
        </w:rPr>
      </w:pPr>
      <w:r w:rsidRPr="00A272F7">
        <w:rPr>
          <w:lang w:val="vi-VN"/>
        </w:rPr>
        <w:t>Mục tiêu tổng quát</w:t>
      </w:r>
    </w:p>
    <w:p w14:paraId="6668DD2E" w14:textId="64488BD5" w:rsidR="006A51AD" w:rsidRPr="00A272F7" w:rsidRDefault="006A51AD" w:rsidP="00A272F7">
      <w:pPr>
        <w:rPr>
          <w:lang w:val="vi-VN"/>
        </w:rPr>
      </w:pPr>
      <w:r w:rsidRPr="006A51AD">
        <w:rPr>
          <w:lang w:val="vi-VN"/>
        </w:rPr>
        <w:t>Hệ thống luyện thi trắc nghiệm này được phát triển nhằm hỗ trợ học sinh cấp 2 và cấp 3 trong việc ôn tập và luyện thi các môn học như Sử, Địa, Hóa, Toán, Vật Lý, Sinh và Giáo dục công dân. Hệ thống sẽ cung cấp một môi trường linh hoạt, thân thiện với người dùng, giúp họ nắm vững kiến thức và chuẩn bị tốt nhất cho kỳ thi trung học phổ thông.</w:t>
      </w:r>
    </w:p>
    <w:p w14:paraId="433650BA" w14:textId="73FD0CE1" w:rsidR="00A272F7" w:rsidRDefault="00A272F7" w:rsidP="00A272F7">
      <w:pPr>
        <w:pStyle w:val="oancuaDanhsach"/>
        <w:numPr>
          <w:ilvl w:val="1"/>
          <w:numId w:val="18"/>
        </w:numPr>
        <w:rPr>
          <w:lang w:val="vi-VN"/>
        </w:rPr>
      </w:pPr>
      <w:r>
        <w:rPr>
          <w:lang w:val="vi-VN"/>
        </w:rPr>
        <w:t>Mục tiêu cụ thể</w:t>
      </w:r>
    </w:p>
    <w:p w14:paraId="66D8DF1C" w14:textId="4B4085B6" w:rsidR="00A272F7" w:rsidRPr="00A272F7" w:rsidRDefault="00A272F7" w:rsidP="00A272F7">
      <w:pPr>
        <w:rPr>
          <w:lang w:val="vi-VN"/>
        </w:rPr>
      </w:pPr>
      <w:r w:rsidRPr="00C07187">
        <w:rPr>
          <w:b/>
          <w:bCs/>
          <w:lang w:val="vi-VN"/>
        </w:rPr>
        <w:t>Phát triển Giao Diện Thân Thiện:</w:t>
      </w:r>
      <w:r w:rsidR="00C07187">
        <w:rPr>
          <w:lang w:val="vi-VN"/>
        </w:rPr>
        <w:t xml:space="preserve"> </w:t>
      </w:r>
      <w:r w:rsidR="006A51AD">
        <w:rPr>
          <w:lang w:val="vi-VN"/>
        </w:rPr>
        <w:t xml:space="preserve">Giúp </w:t>
      </w:r>
      <w:r w:rsidRPr="00A272F7">
        <w:rPr>
          <w:lang w:val="vi-VN"/>
        </w:rPr>
        <w:t>người học dễ dàng tiếp cận và tương tác một cách hiệu quả.</w:t>
      </w:r>
    </w:p>
    <w:p w14:paraId="362D150C" w14:textId="48C718D5" w:rsidR="00A272F7" w:rsidRPr="00A272F7" w:rsidRDefault="00A272F7" w:rsidP="006A51AD">
      <w:pPr>
        <w:rPr>
          <w:lang w:val="vi-VN"/>
        </w:rPr>
      </w:pPr>
      <w:r w:rsidRPr="00C07187">
        <w:rPr>
          <w:b/>
          <w:bCs/>
          <w:lang w:val="vi-VN"/>
        </w:rPr>
        <w:t>Tăng Cường Nội Dung Đa Dạng:</w:t>
      </w:r>
      <w:r w:rsidRPr="00A272F7">
        <w:rPr>
          <w:lang w:val="vi-VN"/>
        </w:rPr>
        <w:t xml:space="preserve"> </w:t>
      </w:r>
      <w:r w:rsidR="006A51AD">
        <w:rPr>
          <w:lang w:val="vi-VN"/>
        </w:rPr>
        <w:t>Đ</w:t>
      </w:r>
      <w:r w:rsidRPr="00A272F7">
        <w:rPr>
          <w:lang w:val="vi-VN"/>
        </w:rPr>
        <w:t>ảm bảo người học có sự hiểu rõ sâu sắc và ứng dụng linh hoạt kiến thức.</w:t>
      </w:r>
    </w:p>
    <w:p w14:paraId="176772EB" w14:textId="3DCC6DC7" w:rsidR="00A272F7" w:rsidRPr="00A272F7" w:rsidRDefault="00A272F7" w:rsidP="00A272F7">
      <w:pPr>
        <w:rPr>
          <w:lang w:val="vi-VN"/>
        </w:rPr>
      </w:pPr>
      <w:r w:rsidRPr="00C07187">
        <w:rPr>
          <w:b/>
          <w:bCs/>
          <w:lang w:val="vi-VN"/>
        </w:rPr>
        <w:t>Tiết Kiệm Thời Gian và Chi Phí:</w:t>
      </w:r>
      <w:r w:rsidRPr="00A272F7">
        <w:rPr>
          <w:lang w:val="vi-VN"/>
        </w:rPr>
        <w:t xml:space="preserve"> Tích hợp tính năng tự kiểm tra và đánh giá kết quả tức thì, giúp người học tự quản lý quá trình ôn tập một cách hiệu quả và tiết kiệm thời gian so với phương thức ôn tập truyền thống.</w:t>
      </w:r>
    </w:p>
    <w:p w14:paraId="69C46BB0" w14:textId="7E271E90" w:rsidR="00A272F7" w:rsidRPr="00A272F7" w:rsidRDefault="00A272F7" w:rsidP="00A272F7">
      <w:pPr>
        <w:rPr>
          <w:lang w:val="vi-VN"/>
        </w:rPr>
      </w:pPr>
      <w:r w:rsidRPr="00C07187">
        <w:rPr>
          <w:b/>
          <w:bCs/>
          <w:lang w:val="vi-VN"/>
        </w:rPr>
        <w:t>Hỗ Trợ Linh Hoạt trên Nhiều Thiết Bị:</w:t>
      </w:r>
      <w:r w:rsidRPr="00A272F7">
        <w:rPr>
          <w:lang w:val="vi-VN"/>
        </w:rPr>
        <w:t xml:space="preserve"> Tối ưu hóa trải nghiệm học tập trên các thiết bị di động và máy tính cá nhân, giúp người học có thể ôn tập mọi nơi, mọi lúc, và trên mọi loại thiết bị.</w:t>
      </w:r>
    </w:p>
    <w:p w14:paraId="2EACD53E" w14:textId="1410595A" w:rsidR="00A272F7" w:rsidRPr="00A272F7" w:rsidRDefault="00A272F7" w:rsidP="00A272F7">
      <w:pPr>
        <w:rPr>
          <w:lang w:val="vi-VN"/>
        </w:rPr>
      </w:pPr>
      <w:r w:rsidRPr="00C07187">
        <w:rPr>
          <w:b/>
          <w:bCs/>
          <w:lang w:val="vi-VN"/>
        </w:rPr>
        <w:t>Phản Hồi Chi Tiết và Đánh Giá Nhanh Chóng:</w:t>
      </w:r>
      <w:r w:rsidRPr="00A272F7">
        <w:rPr>
          <w:lang w:val="vi-VN"/>
        </w:rPr>
        <w:t xml:space="preserve"> Xây dựng hệ thống phản hồi tức thì và cung cấp báo cáo kết quả chi tiết, giúp người học hiểu rõ về tiến trình ôn tập và có những điều chỉnh cụ thể để cải thiện khả năng làm bài thi.</w:t>
      </w:r>
    </w:p>
    <w:p w14:paraId="4F0E7696" w14:textId="377D6E6F" w:rsidR="00A272F7" w:rsidRPr="00A272F7" w:rsidRDefault="00A272F7" w:rsidP="00A272F7">
      <w:pPr>
        <w:rPr>
          <w:lang w:val="vi-VN"/>
        </w:rPr>
      </w:pPr>
      <w:r w:rsidRPr="00C07187">
        <w:rPr>
          <w:b/>
          <w:bCs/>
          <w:lang w:val="vi-VN"/>
        </w:rPr>
        <w:lastRenderedPageBreak/>
        <w:t>Khuyến Khích Tự Học và Phát Triển Kỹ Năng:</w:t>
      </w:r>
      <w:r w:rsidRPr="00A272F7">
        <w:rPr>
          <w:lang w:val="vi-VN"/>
        </w:rPr>
        <w:t xml:space="preserve"> Tạo điều kiện để người học tự tin hơn trong việc tự quản lý học tập, khuyến khích họ phát triển kỹ năng tự học và ôn tập có hệ thống.</w:t>
      </w:r>
    </w:p>
    <w:p w14:paraId="5152D55F" w14:textId="77777777" w:rsidR="004B37EE" w:rsidRDefault="004B37EE" w:rsidP="0094249D">
      <w:pPr>
        <w:pStyle w:val="oancuaDanhsach"/>
        <w:numPr>
          <w:ilvl w:val="0"/>
          <w:numId w:val="18"/>
        </w:numPr>
        <w:ind w:left="426"/>
      </w:pPr>
      <w:r>
        <w:t xml:space="preserve">Cấu trúc </w:t>
      </w:r>
      <w:r w:rsidR="000D764F">
        <w:t>đồ án</w:t>
      </w:r>
    </w:p>
    <w:p w14:paraId="5B0D9B60" w14:textId="55E787B2" w:rsidR="005D27BD" w:rsidRDefault="005D27BD" w:rsidP="005D27BD">
      <w:r>
        <w:t xml:space="preserve">Cấu trúc đồ án được xây dựng với 3 chương chính, mỗi chương đều tập trung vào các khía cạnh quan trọng của quá trình phát triển </w:t>
      </w:r>
      <w:r w:rsidRPr="00556103">
        <w:rPr>
          <w:b/>
          <w:bCs/>
        </w:rPr>
        <w:t>"Hệ thống luyện thi trắc nghiệm"</w:t>
      </w:r>
      <w:r w:rsidR="00556103" w:rsidRPr="00556103">
        <w:rPr>
          <w:lang w:val="vi-VN"/>
        </w:rPr>
        <w:t>.</w:t>
      </w:r>
      <w:r>
        <w:t xml:space="preserve"> Bố cục chi tiết của các chương như sau:</w:t>
      </w:r>
    </w:p>
    <w:p w14:paraId="340EA411" w14:textId="3E2E4F51" w:rsidR="005D27BD" w:rsidRDefault="005D27BD" w:rsidP="005D27BD">
      <w:r>
        <w:t>Chương 1. Cơ sở lý thuyết</w:t>
      </w:r>
    </w:p>
    <w:p w14:paraId="30B8F31F" w14:textId="77777777" w:rsidR="005D27BD" w:rsidRDefault="005D27BD" w:rsidP="005D27BD">
      <w:r>
        <w:t>Tập trung trình bày các cơ sở lý thuyết và khái niệm cơ bản về ASP.NET Core, Microsoft SQL Server, HTML, CSS, JavaScript, Microsoft Visual Studio, Mô hình MVC.</w:t>
      </w:r>
    </w:p>
    <w:p w14:paraId="4253C906" w14:textId="11A5A46E" w:rsidR="005D27BD" w:rsidRDefault="005D27BD" w:rsidP="005D27BD">
      <w:r>
        <w:t>Chương 2. Phân tích và thiết kế hệ thống</w:t>
      </w:r>
    </w:p>
    <w:p w14:paraId="2353C013" w14:textId="77777777" w:rsidR="005D27BD" w:rsidRDefault="005D27BD" w:rsidP="005D27BD">
      <w:r>
        <w:t>Trình bày quá trình phân tích yêu cầu và thiết kế chi tiết của hệ thống. Các mô hình của hệ thống.</w:t>
      </w:r>
    </w:p>
    <w:p w14:paraId="5EFC6B06" w14:textId="1AA1C6D0" w:rsidR="005D27BD" w:rsidRDefault="005D27BD" w:rsidP="005D27BD">
      <w:r>
        <w:t>Chương 3. Kết quả thực nghiệm</w:t>
      </w:r>
    </w:p>
    <w:p w14:paraId="01721F73" w14:textId="77777777" w:rsidR="00ED373A" w:rsidRDefault="005D27BD" w:rsidP="005D27BD">
      <w:pPr>
        <w:rPr>
          <w:lang w:val="vi-VN"/>
        </w:rPr>
      </w:pPr>
      <w:r>
        <w:t>Kết quả thực nghiệm sau khi triển khai hệ thống.</w:t>
      </w:r>
      <w:r>
        <w:rPr>
          <w:lang w:val="vi-VN"/>
        </w:rPr>
        <w:t xml:space="preserve"> Trình bày giao diện của hệ thống.</w:t>
      </w:r>
    </w:p>
    <w:p w14:paraId="6C636879" w14:textId="77777777" w:rsidR="00ED373A" w:rsidRDefault="00ED373A" w:rsidP="005D27BD">
      <w:pPr>
        <w:rPr>
          <w:lang w:val="vi-VN"/>
        </w:rPr>
      </w:pPr>
    </w:p>
    <w:p w14:paraId="0214FF38" w14:textId="01D553F4" w:rsidR="00B41C30" w:rsidRDefault="0004456B" w:rsidP="005D27BD">
      <w:r>
        <w:br w:type="page"/>
      </w:r>
    </w:p>
    <w:p w14:paraId="7A8FC1B6" w14:textId="325DA948" w:rsidR="00B41C30" w:rsidRDefault="00F12EDD" w:rsidP="00B41C30">
      <w:pPr>
        <w:pStyle w:val="u1"/>
      </w:pPr>
      <w:bookmarkStart w:id="8" w:name="_Toc154490247"/>
      <w:r>
        <w:lastRenderedPageBreak/>
        <w:t>CƠ</w:t>
      </w:r>
      <w:r>
        <w:rPr>
          <w:lang w:val="vi-VN"/>
        </w:rPr>
        <w:t xml:space="preserve"> SỞ LÝ THUYẾT</w:t>
      </w:r>
      <w:bookmarkEnd w:id="8"/>
    </w:p>
    <w:p w14:paraId="0F0EC319" w14:textId="5B6C0A03" w:rsidR="00810838" w:rsidRPr="00AD4A53" w:rsidRDefault="005D27BD" w:rsidP="00AD4A53">
      <w:pPr>
        <w:pStyle w:val="u2"/>
        <w:jc w:val="left"/>
      </w:pPr>
      <w:bookmarkStart w:id="9" w:name="_Toc154490248"/>
      <w:r>
        <w:t>Tổng</w:t>
      </w:r>
      <w:r w:rsidRPr="005D27BD">
        <w:rPr>
          <w:lang w:val="vi-VN"/>
        </w:rPr>
        <w:t xml:space="preserve"> quan về ASP.NET Core </w:t>
      </w:r>
      <w:bookmarkEnd w:id="9"/>
      <w:r>
        <w:rPr>
          <w:lang w:val="vi-VN"/>
        </w:rPr>
        <w:t xml:space="preserve"> </w:t>
      </w:r>
    </w:p>
    <w:p w14:paraId="059DFE4A" w14:textId="6CFE9CB5" w:rsidR="00B41C30" w:rsidRDefault="00556103" w:rsidP="00B41C30">
      <w:pPr>
        <w:pStyle w:val="u3"/>
      </w:pPr>
      <w:bookmarkStart w:id="10" w:name="_Toc154490249"/>
      <w:r>
        <w:rPr>
          <w:lang w:val="vi-VN"/>
        </w:rPr>
        <w:t>Khái niệm về ASP.NET Core</w:t>
      </w:r>
      <w:bookmarkEnd w:id="10"/>
    </w:p>
    <w:p w14:paraId="7BC2527A" w14:textId="48596794" w:rsidR="00556103" w:rsidRPr="00556103" w:rsidRDefault="000C0F87" w:rsidP="00B41C30">
      <w:pPr>
        <w:rPr>
          <w:lang w:val="vi-VN"/>
        </w:rPr>
      </w:pPr>
      <w:r w:rsidRPr="000C0F87">
        <w:t>ASP.NET Core là một framework mã nguồn mở, đa nền tảng, và hiện đại được phát triển bởi Microsoft, được thiết kế để xây dựng ứng dụng web linh hoạt, mạnh mẽ, và dễ bảo trì.</w:t>
      </w:r>
    </w:p>
    <w:p w14:paraId="0B0562D2" w14:textId="787EBAF4" w:rsidR="00B41C30" w:rsidRDefault="000C0F87" w:rsidP="00B41C30">
      <w:pPr>
        <w:pStyle w:val="u3"/>
      </w:pPr>
      <w:bookmarkStart w:id="11" w:name="_Toc154490250"/>
      <w:r w:rsidRPr="000C0F87">
        <w:rPr>
          <w:lang w:val="vi-VN"/>
        </w:rPr>
        <w:t>Tại sao chọn ASP.NET Core?</w:t>
      </w:r>
      <w:bookmarkEnd w:id="11"/>
    </w:p>
    <w:p w14:paraId="1E34F7D7" w14:textId="74D70948" w:rsidR="00B11098" w:rsidRPr="00B11098" w:rsidRDefault="00B11098" w:rsidP="00B11098">
      <w:pPr>
        <w:rPr>
          <w:lang w:val="vi-VN"/>
        </w:rPr>
      </w:pPr>
      <w:r>
        <w:t>ASP.NET Core cung cấp các lợi ích sau:</w:t>
      </w:r>
      <w:r>
        <w:rPr>
          <w:lang w:val="vi-VN"/>
        </w:rPr>
        <w:t xml:space="preserve"> [1]</w:t>
      </w:r>
    </w:p>
    <w:p w14:paraId="7114C719" w14:textId="77777777" w:rsidR="00B11098" w:rsidRPr="00B11098" w:rsidRDefault="00B11098" w:rsidP="00B11098">
      <w:pPr>
        <w:pStyle w:val="oancuaDanhsach"/>
        <w:numPr>
          <w:ilvl w:val="0"/>
          <w:numId w:val="26"/>
        </w:numPr>
        <w:rPr>
          <w:b w:val="0"/>
          <w:bCs/>
        </w:rPr>
      </w:pPr>
      <w:r w:rsidRPr="00B11098">
        <w:rPr>
          <w:b w:val="0"/>
          <w:bCs/>
        </w:rPr>
        <w:t>Một câu chuyện thống nhất để xây dựng giao diện người dùng web và API web.</w:t>
      </w:r>
    </w:p>
    <w:p w14:paraId="4526FBAC" w14:textId="77777777" w:rsidR="00B11098" w:rsidRPr="00B11098" w:rsidRDefault="00B11098" w:rsidP="00B11098">
      <w:pPr>
        <w:pStyle w:val="oancuaDanhsach"/>
        <w:numPr>
          <w:ilvl w:val="0"/>
          <w:numId w:val="26"/>
        </w:numPr>
        <w:rPr>
          <w:b w:val="0"/>
          <w:bCs/>
        </w:rPr>
      </w:pPr>
      <w:r w:rsidRPr="00B11098">
        <w:rPr>
          <w:b w:val="0"/>
          <w:bCs/>
        </w:rPr>
        <w:t>Được thiết kế để kiểm tra.</w:t>
      </w:r>
    </w:p>
    <w:p w14:paraId="0391DD6A" w14:textId="77777777" w:rsidR="00B11098" w:rsidRPr="00B11098" w:rsidRDefault="00B11098" w:rsidP="00B11098">
      <w:pPr>
        <w:pStyle w:val="oancuaDanhsach"/>
        <w:numPr>
          <w:ilvl w:val="0"/>
          <w:numId w:val="26"/>
        </w:numPr>
        <w:rPr>
          <w:b w:val="0"/>
          <w:bCs/>
        </w:rPr>
      </w:pPr>
      <w:r w:rsidRPr="00B11098">
        <w:rPr>
          <w:b w:val="0"/>
          <w:bCs/>
        </w:rPr>
        <w:t>Razor Pages giúp các kịch bản tập trung vào trang mã hóa trở nên dễ dàng và hiệu quả hơn.</w:t>
      </w:r>
    </w:p>
    <w:p w14:paraId="0DE7DC84" w14:textId="198ADDE4" w:rsidR="00B11098" w:rsidRPr="00B11098" w:rsidRDefault="00D07995" w:rsidP="00B11098">
      <w:pPr>
        <w:pStyle w:val="oancuaDanhsach"/>
        <w:numPr>
          <w:ilvl w:val="0"/>
          <w:numId w:val="26"/>
        </w:numPr>
        <w:rPr>
          <w:b w:val="0"/>
          <w:bCs/>
        </w:rPr>
      </w:pPr>
      <w:r>
        <w:rPr>
          <w:b w:val="0"/>
          <w:bCs/>
        </w:rPr>
        <w:t>Blaze</w:t>
      </w:r>
      <w:r w:rsidR="00B11098" w:rsidRPr="00B11098">
        <w:rPr>
          <w:b w:val="0"/>
          <w:bCs/>
        </w:rPr>
        <w:t>r cho phép bạn sử dụng C# trong trình duyệt cùng với JavaScript. Chia sẻ logic ứng dụng phía máy chủ và phía máy khách, tất cả đều được viết bằng .NET.</w:t>
      </w:r>
    </w:p>
    <w:p w14:paraId="13035F7D" w14:textId="77777777" w:rsidR="00B11098" w:rsidRPr="00B11098" w:rsidRDefault="00B11098" w:rsidP="00B11098">
      <w:pPr>
        <w:pStyle w:val="oancuaDanhsach"/>
        <w:numPr>
          <w:ilvl w:val="0"/>
          <w:numId w:val="26"/>
        </w:numPr>
        <w:rPr>
          <w:b w:val="0"/>
          <w:bCs/>
        </w:rPr>
      </w:pPr>
      <w:r w:rsidRPr="00B11098">
        <w:rPr>
          <w:b w:val="0"/>
          <w:bCs/>
        </w:rPr>
        <w:t>Khả năng phát triển và chạy trên Windows, macOS và Linux.</w:t>
      </w:r>
    </w:p>
    <w:p w14:paraId="03730658" w14:textId="77777777" w:rsidR="00B11098" w:rsidRPr="00B11098" w:rsidRDefault="00B11098" w:rsidP="00B11098">
      <w:pPr>
        <w:pStyle w:val="oancuaDanhsach"/>
        <w:numPr>
          <w:ilvl w:val="0"/>
          <w:numId w:val="26"/>
        </w:numPr>
        <w:rPr>
          <w:b w:val="0"/>
          <w:bCs/>
        </w:rPr>
      </w:pPr>
      <w:r w:rsidRPr="00B11098">
        <w:rPr>
          <w:b w:val="0"/>
          <w:bCs/>
        </w:rPr>
        <w:t>Nguồn mở và tập trung vào cộng đồng .</w:t>
      </w:r>
    </w:p>
    <w:p w14:paraId="6EC71FD4" w14:textId="77777777" w:rsidR="00B11098" w:rsidRPr="00B11098" w:rsidRDefault="00B11098" w:rsidP="00B11098">
      <w:pPr>
        <w:pStyle w:val="oancuaDanhsach"/>
        <w:numPr>
          <w:ilvl w:val="0"/>
          <w:numId w:val="26"/>
        </w:numPr>
        <w:rPr>
          <w:b w:val="0"/>
          <w:bCs/>
        </w:rPr>
      </w:pPr>
      <w:r w:rsidRPr="00B11098">
        <w:rPr>
          <w:b w:val="0"/>
          <w:bCs/>
        </w:rPr>
        <w:t>Tích hợp các khuôn khổ hiện đại, phía khách hàng và quy trình phát triển.</w:t>
      </w:r>
    </w:p>
    <w:p w14:paraId="681CFB41" w14:textId="1E47A051" w:rsidR="00B11098" w:rsidRPr="00B11098" w:rsidRDefault="00B11098" w:rsidP="00B11098">
      <w:pPr>
        <w:pStyle w:val="oancuaDanhsach"/>
        <w:numPr>
          <w:ilvl w:val="0"/>
          <w:numId w:val="26"/>
        </w:numPr>
        <w:rPr>
          <w:b w:val="0"/>
          <w:bCs/>
        </w:rPr>
      </w:pPr>
      <w:r w:rsidRPr="00B11098">
        <w:rPr>
          <w:b w:val="0"/>
          <w:bCs/>
        </w:rPr>
        <w:t>Hỗ trợ lưu trữ các dịch vụ Gọi thủ tục từ xa (RPC) bằng gRPC.</w:t>
      </w:r>
    </w:p>
    <w:p w14:paraId="3ADFD48A" w14:textId="161427CD" w:rsidR="00B11098" w:rsidRPr="00B11098" w:rsidRDefault="00B11098" w:rsidP="00B11098">
      <w:pPr>
        <w:pStyle w:val="oancuaDanhsach"/>
        <w:numPr>
          <w:ilvl w:val="0"/>
          <w:numId w:val="26"/>
        </w:numPr>
        <w:rPr>
          <w:b w:val="0"/>
          <w:bCs/>
        </w:rPr>
      </w:pPr>
      <w:r w:rsidRPr="00B11098">
        <w:rPr>
          <w:b w:val="0"/>
          <w:bCs/>
        </w:rPr>
        <w:t>Một hệ thống cấu hình dựa trên môi trường, sẵn sàng cho đám mây.</w:t>
      </w:r>
    </w:p>
    <w:p w14:paraId="37E98980" w14:textId="23F556EA" w:rsidR="00B11098" w:rsidRPr="00B11098" w:rsidRDefault="00B11098" w:rsidP="00B11098">
      <w:pPr>
        <w:pStyle w:val="oancuaDanhsach"/>
        <w:numPr>
          <w:ilvl w:val="0"/>
          <w:numId w:val="26"/>
        </w:numPr>
        <w:rPr>
          <w:b w:val="0"/>
          <w:bCs/>
        </w:rPr>
      </w:pPr>
      <w:r w:rsidRPr="00B11098">
        <w:rPr>
          <w:b w:val="0"/>
          <w:bCs/>
        </w:rPr>
        <w:t>Tính năng tiêm phụ thuộc tích hợp sẵn.</w:t>
      </w:r>
    </w:p>
    <w:p w14:paraId="154CC566" w14:textId="77777777" w:rsidR="00B11098" w:rsidRPr="00B11098" w:rsidRDefault="00B11098" w:rsidP="00B11098">
      <w:pPr>
        <w:pStyle w:val="oancuaDanhsach"/>
        <w:numPr>
          <w:ilvl w:val="0"/>
          <w:numId w:val="26"/>
        </w:numPr>
        <w:rPr>
          <w:b w:val="0"/>
          <w:bCs/>
        </w:rPr>
      </w:pPr>
      <w:r w:rsidRPr="00B11098">
        <w:rPr>
          <w:b w:val="0"/>
          <w:bCs/>
        </w:rPr>
        <w:t>Đường dẫn yêu cầu HTTP mô-đun nhẹ, hiệu suất cao và nhẹ.</w:t>
      </w:r>
    </w:p>
    <w:p w14:paraId="3D3DA1FD" w14:textId="77777777" w:rsidR="00B11098" w:rsidRPr="00B11098" w:rsidRDefault="00B11098" w:rsidP="00B11098">
      <w:pPr>
        <w:pStyle w:val="oancuaDanhsach"/>
        <w:numPr>
          <w:ilvl w:val="0"/>
          <w:numId w:val="26"/>
        </w:numPr>
        <w:rPr>
          <w:b w:val="0"/>
          <w:bCs/>
        </w:rPr>
      </w:pPr>
      <w:r w:rsidRPr="00B11098">
        <w:rPr>
          <w:b w:val="0"/>
          <w:bCs/>
        </w:rPr>
        <w:t>Khả năng lưu trữ trên những điều sau đây:</w:t>
      </w:r>
    </w:p>
    <w:p w14:paraId="007C28C7" w14:textId="77777777" w:rsidR="00B11098" w:rsidRPr="00B11098" w:rsidRDefault="00B11098" w:rsidP="00B11098">
      <w:pPr>
        <w:pStyle w:val="oancuaDanhsach"/>
        <w:numPr>
          <w:ilvl w:val="1"/>
          <w:numId w:val="26"/>
        </w:numPr>
        <w:rPr>
          <w:b w:val="0"/>
          <w:bCs/>
        </w:rPr>
      </w:pPr>
      <w:r w:rsidRPr="00B11098">
        <w:rPr>
          <w:b w:val="0"/>
          <w:bCs/>
        </w:rPr>
        <w:t>chim cắt</w:t>
      </w:r>
    </w:p>
    <w:p w14:paraId="363500CF" w14:textId="77777777" w:rsidR="00B11098" w:rsidRPr="00B11098" w:rsidRDefault="00B11098" w:rsidP="00B11098">
      <w:pPr>
        <w:pStyle w:val="oancuaDanhsach"/>
        <w:numPr>
          <w:ilvl w:val="1"/>
          <w:numId w:val="26"/>
        </w:numPr>
        <w:rPr>
          <w:b w:val="0"/>
          <w:bCs/>
        </w:rPr>
      </w:pPr>
      <w:r w:rsidRPr="00B11098">
        <w:rPr>
          <w:b w:val="0"/>
          <w:bCs/>
        </w:rPr>
        <w:lastRenderedPageBreak/>
        <w:t>IIS</w:t>
      </w:r>
    </w:p>
    <w:p w14:paraId="2A6CC69D" w14:textId="77777777" w:rsidR="00B11098" w:rsidRPr="00B11098" w:rsidRDefault="00B11098" w:rsidP="00B11098">
      <w:pPr>
        <w:pStyle w:val="oancuaDanhsach"/>
        <w:numPr>
          <w:ilvl w:val="1"/>
          <w:numId w:val="26"/>
        </w:numPr>
        <w:rPr>
          <w:b w:val="0"/>
          <w:bCs/>
        </w:rPr>
      </w:pPr>
      <w:r w:rsidRPr="00B11098">
        <w:rPr>
          <w:b w:val="0"/>
          <w:bCs/>
        </w:rPr>
        <w:t>HTTP.sys</w:t>
      </w:r>
    </w:p>
    <w:p w14:paraId="2A0C49EE" w14:textId="77777777" w:rsidR="00B11098" w:rsidRPr="00B11098" w:rsidRDefault="00B11098" w:rsidP="00B11098">
      <w:pPr>
        <w:pStyle w:val="oancuaDanhsach"/>
        <w:numPr>
          <w:ilvl w:val="1"/>
          <w:numId w:val="26"/>
        </w:numPr>
        <w:rPr>
          <w:b w:val="0"/>
          <w:bCs/>
        </w:rPr>
      </w:pPr>
      <w:r w:rsidRPr="00B11098">
        <w:rPr>
          <w:b w:val="0"/>
          <w:bCs/>
        </w:rPr>
        <w:t>Nginx</w:t>
      </w:r>
    </w:p>
    <w:p w14:paraId="347D0195" w14:textId="77777777" w:rsidR="00B11098" w:rsidRPr="00B11098" w:rsidRDefault="00B11098" w:rsidP="00B11098">
      <w:pPr>
        <w:pStyle w:val="oancuaDanhsach"/>
        <w:numPr>
          <w:ilvl w:val="1"/>
          <w:numId w:val="26"/>
        </w:numPr>
        <w:rPr>
          <w:b w:val="0"/>
          <w:bCs/>
        </w:rPr>
      </w:pPr>
      <w:r w:rsidRPr="00B11098">
        <w:rPr>
          <w:b w:val="0"/>
          <w:bCs/>
        </w:rPr>
        <w:t>Apache</w:t>
      </w:r>
    </w:p>
    <w:p w14:paraId="3AB28DF7" w14:textId="77777777" w:rsidR="00B11098" w:rsidRDefault="00B11098" w:rsidP="00B11098">
      <w:pPr>
        <w:pStyle w:val="oancuaDanhsach"/>
        <w:numPr>
          <w:ilvl w:val="1"/>
          <w:numId w:val="26"/>
        </w:numPr>
      </w:pPr>
      <w:r w:rsidRPr="00B11098">
        <w:rPr>
          <w:b w:val="0"/>
          <w:bCs/>
        </w:rPr>
        <w:t>Docker</w:t>
      </w:r>
    </w:p>
    <w:p w14:paraId="6EFD1897" w14:textId="5DBC82DE" w:rsidR="00B11098" w:rsidRPr="00B11098" w:rsidRDefault="00B11098" w:rsidP="00B11098">
      <w:pPr>
        <w:pStyle w:val="oancuaDanhsach"/>
        <w:numPr>
          <w:ilvl w:val="0"/>
          <w:numId w:val="26"/>
        </w:numPr>
        <w:rPr>
          <w:b w:val="0"/>
          <w:bCs/>
        </w:rPr>
      </w:pPr>
      <w:r w:rsidRPr="00B11098">
        <w:rPr>
          <w:b w:val="0"/>
          <w:bCs/>
        </w:rPr>
        <w:t xml:space="preserve">Phiên bản song </w:t>
      </w:r>
      <w:r>
        <w:rPr>
          <w:b w:val="0"/>
          <w:bCs/>
        </w:rPr>
        <w:t>song</w:t>
      </w:r>
      <w:r>
        <w:rPr>
          <w:b w:val="0"/>
          <w:bCs/>
          <w:lang w:val="vi-VN"/>
        </w:rPr>
        <w:t>.</w:t>
      </w:r>
    </w:p>
    <w:p w14:paraId="71FA6F7B" w14:textId="7EA54D37" w:rsidR="00B11098" w:rsidRDefault="00B11098" w:rsidP="00B11098">
      <w:pPr>
        <w:pStyle w:val="oancuaDanhsach"/>
        <w:numPr>
          <w:ilvl w:val="0"/>
          <w:numId w:val="26"/>
        </w:numPr>
      </w:pPr>
      <w:r w:rsidRPr="00B11098">
        <w:rPr>
          <w:b w:val="0"/>
          <w:bCs/>
        </w:rPr>
        <w:t>Công cụ giúp đơn giản hóa việc phát triển web hiện đại.</w:t>
      </w:r>
    </w:p>
    <w:p w14:paraId="4BE46430" w14:textId="02512FA1" w:rsidR="00B41C30" w:rsidRDefault="005D27BD" w:rsidP="00B41C30">
      <w:pPr>
        <w:pStyle w:val="u2"/>
      </w:pPr>
      <w:r>
        <w:t>Tổng</w:t>
      </w:r>
      <w:r>
        <w:rPr>
          <w:lang w:val="vi-VN"/>
        </w:rPr>
        <w:t xml:space="preserve"> quan về </w:t>
      </w:r>
      <w:r w:rsidR="00F54380" w:rsidRPr="00F54380">
        <w:rPr>
          <w:lang w:val="vi-VN"/>
        </w:rPr>
        <w:t xml:space="preserve">MICROSOFT </w:t>
      </w:r>
      <w:r w:rsidRPr="005D27BD">
        <w:rPr>
          <w:lang w:val="vi-VN"/>
        </w:rPr>
        <w:t>SQL Server</w:t>
      </w:r>
    </w:p>
    <w:p w14:paraId="13E46B45" w14:textId="796D0CF7" w:rsidR="009716FA" w:rsidRPr="00E915AA" w:rsidRDefault="00E915AA" w:rsidP="00E915AA">
      <w:pPr>
        <w:pStyle w:val="u3"/>
        <w:rPr>
          <w:lang w:val="vi-VN"/>
        </w:rPr>
      </w:pPr>
      <w:bookmarkStart w:id="12" w:name="_Toc154490253"/>
      <w:r>
        <w:rPr>
          <w:lang w:val="vi-VN"/>
        </w:rPr>
        <w:t xml:space="preserve">Khái niệm về </w:t>
      </w:r>
      <w:r w:rsidRPr="00E915AA">
        <w:rPr>
          <w:lang w:val="vi-VN"/>
        </w:rPr>
        <w:t>Microsoft SQL Server</w:t>
      </w:r>
      <w:bookmarkEnd w:id="12"/>
    </w:p>
    <w:p w14:paraId="44486D58" w14:textId="08156B58" w:rsidR="00E915AA" w:rsidRPr="00E915AA" w:rsidRDefault="00E915AA" w:rsidP="00E915AA">
      <w:pPr>
        <w:rPr>
          <w:lang w:eastAsia="ja-JP"/>
        </w:rPr>
      </w:pPr>
      <w:r w:rsidRPr="00E915AA">
        <w:rPr>
          <w:lang w:eastAsia="ja-JP"/>
        </w:rPr>
        <w:t xml:space="preserve">Microsoft SQL Server là một hệ thống quản lý cơ sở dữ liệu quan hệ độc quyền được phát triển bởi Microsoft. Là một máy chủ cơ sở dữ liệu , nó là một sản phẩm phần mềm có chức năng chính là lưu trữ và truy xuất dữ liệu theo yêu cầu của các ứng dụng phần mềm khác </w:t>
      </w:r>
      <w:r>
        <w:rPr>
          <w:lang w:val="vi-VN" w:eastAsia="ja-JP"/>
        </w:rPr>
        <w:t>-</w:t>
      </w:r>
      <w:r w:rsidRPr="00E915AA">
        <w:rPr>
          <w:lang w:eastAsia="ja-JP"/>
        </w:rPr>
        <w:t xml:space="preserve"> có thể chạy trên cùng một máy tính hoặc trên một máy tính khác qua </w:t>
      </w:r>
      <w:r>
        <w:rPr>
          <w:lang w:eastAsia="ja-JP"/>
        </w:rPr>
        <w:t>mạng</w:t>
      </w:r>
      <w:r>
        <w:rPr>
          <w:lang w:val="vi-VN" w:eastAsia="ja-JP"/>
        </w:rPr>
        <w:t xml:space="preserve">. </w:t>
      </w:r>
      <w:r w:rsidRPr="00E915AA">
        <w:rPr>
          <w:lang w:eastAsia="ja-JP"/>
        </w:rPr>
        <w:t>Microsoft tiếp thị ít nhất một chục phiên bản khác nhau của Microsoft SQL Server, nhắm đến các đối tượng và khối lượng công việc khác nhau, từ các ứng dụng máy đơn nhỏ đến các ứng dụng sử dụng Internet lớn có nhiều người dùng đồng thời.</w:t>
      </w:r>
    </w:p>
    <w:p w14:paraId="3CF3E3C6" w14:textId="171BFC63" w:rsidR="009716FA" w:rsidRDefault="009F6828" w:rsidP="009716FA">
      <w:pPr>
        <w:pStyle w:val="u3"/>
      </w:pPr>
      <w:bookmarkStart w:id="13" w:name="_Toc154490254"/>
      <w:r>
        <w:t>Các</w:t>
      </w:r>
      <w:r>
        <w:rPr>
          <w:lang w:val="vi-VN"/>
        </w:rPr>
        <w:t xml:space="preserve"> tính năng của Microsoft SQL Server</w:t>
      </w:r>
      <w:bookmarkEnd w:id="13"/>
    </w:p>
    <w:p w14:paraId="395BAB30" w14:textId="77777777" w:rsidR="009F6828" w:rsidRPr="009F6828" w:rsidRDefault="009F6828" w:rsidP="009F6828">
      <w:pPr>
        <w:pStyle w:val="oancuaDanhsach"/>
        <w:numPr>
          <w:ilvl w:val="0"/>
          <w:numId w:val="28"/>
        </w:numPr>
        <w:rPr>
          <w:b w:val="0"/>
          <w:bCs/>
        </w:rPr>
      </w:pPr>
      <w:r w:rsidRPr="009F6828">
        <w:rPr>
          <w:b w:val="0"/>
          <w:bCs/>
        </w:rPr>
        <w:t>Giúp lưu trữ dữ liệu liên tục mà không bị mất dữ liệu.</w:t>
      </w:r>
    </w:p>
    <w:p w14:paraId="0CC3123A" w14:textId="77777777" w:rsidR="009F6828" w:rsidRPr="009F6828" w:rsidRDefault="009F6828" w:rsidP="009F6828">
      <w:pPr>
        <w:pStyle w:val="oancuaDanhsach"/>
        <w:numPr>
          <w:ilvl w:val="0"/>
          <w:numId w:val="28"/>
        </w:numPr>
        <w:rPr>
          <w:b w:val="0"/>
          <w:bCs/>
        </w:rPr>
      </w:pPr>
      <w:r w:rsidRPr="009F6828">
        <w:rPr>
          <w:b w:val="0"/>
          <w:bCs/>
        </w:rPr>
        <w:t>Cho phép tạo và lưu trữ một lượng lớn dữ liệu.</w:t>
      </w:r>
    </w:p>
    <w:p w14:paraId="329F00FB" w14:textId="77777777" w:rsidR="009F6828" w:rsidRPr="009F6828" w:rsidRDefault="009F6828" w:rsidP="009F6828">
      <w:pPr>
        <w:pStyle w:val="oancuaDanhsach"/>
        <w:numPr>
          <w:ilvl w:val="0"/>
          <w:numId w:val="28"/>
        </w:numPr>
        <w:rPr>
          <w:b w:val="0"/>
          <w:bCs/>
        </w:rPr>
      </w:pPr>
      <w:r w:rsidRPr="009F6828">
        <w:rPr>
          <w:b w:val="0"/>
          <w:bCs/>
        </w:rPr>
        <w:t>Cung cấp khả năng phân tích dữ liệu bằng SSAS.</w:t>
      </w:r>
    </w:p>
    <w:p w14:paraId="18F562B8" w14:textId="77777777" w:rsidR="009F6828" w:rsidRPr="009F6828" w:rsidRDefault="009F6828" w:rsidP="009F6828">
      <w:pPr>
        <w:pStyle w:val="oancuaDanhsach"/>
        <w:numPr>
          <w:ilvl w:val="0"/>
          <w:numId w:val="28"/>
        </w:numPr>
        <w:rPr>
          <w:b w:val="0"/>
          <w:bCs/>
        </w:rPr>
      </w:pPr>
      <w:r w:rsidRPr="009F6828">
        <w:rPr>
          <w:b w:val="0"/>
          <w:bCs/>
        </w:rPr>
        <w:t>Bảo mật dữ liệu cao.</w:t>
      </w:r>
    </w:p>
    <w:p w14:paraId="18D8F5E7" w14:textId="5FA71DF9" w:rsidR="009F6828" w:rsidRPr="009F6828" w:rsidRDefault="009F6828" w:rsidP="009F6828">
      <w:pPr>
        <w:pStyle w:val="oancuaDanhsach"/>
        <w:numPr>
          <w:ilvl w:val="0"/>
          <w:numId w:val="28"/>
        </w:numPr>
        <w:rPr>
          <w:b w:val="0"/>
          <w:bCs/>
        </w:rPr>
      </w:pPr>
      <w:r w:rsidRPr="009F6828">
        <w:rPr>
          <w:b w:val="0"/>
          <w:bCs/>
        </w:rPr>
        <w:t>Hỗ trợ tạo báo dễ dàng bằng SSRS</w:t>
      </w:r>
      <w:r w:rsidRPr="009F6828">
        <w:rPr>
          <w:b w:val="0"/>
          <w:bCs/>
          <w:lang w:val="vi-VN"/>
        </w:rPr>
        <w:t xml:space="preserve"> </w:t>
      </w:r>
      <w:r w:rsidRPr="009F6828">
        <w:rPr>
          <w:b w:val="0"/>
          <w:bCs/>
        </w:rPr>
        <w:t>-</w:t>
      </w:r>
      <w:r w:rsidRPr="009F6828">
        <w:rPr>
          <w:b w:val="0"/>
          <w:bCs/>
          <w:lang w:val="vi-VN"/>
        </w:rPr>
        <w:t xml:space="preserve"> </w:t>
      </w:r>
      <w:r w:rsidRPr="009F6828">
        <w:rPr>
          <w:b w:val="0"/>
          <w:bCs/>
        </w:rPr>
        <w:t>SQL.</w:t>
      </w:r>
    </w:p>
    <w:p w14:paraId="7375F520" w14:textId="0F8095A3" w:rsidR="009716FA" w:rsidRPr="009716FA" w:rsidRDefault="009F6828" w:rsidP="009F6828">
      <w:pPr>
        <w:pStyle w:val="oancuaDanhsach"/>
        <w:numPr>
          <w:ilvl w:val="0"/>
          <w:numId w:val="28"/>
        </w:numPr>
      </w:pPr>
      <w:r w:rsidRPr="009F6828">
        <w:rPr>
          <w:b w:val="0"/>
          <w:bCs/>
        </w:rPr>
        <w:t>Thực hiện các thủ tục bằng SSIS</w:t>
      </w:r>
      <w:r w:rsidRPr="009F6828">
        <w:rPr>
          <w:b w:val="0"/>
          <w:bCs/>
          <w:lang w:val="vi-VN"/>
        </w:rPr>
        <w:t xml:space="preserve"> </w:t>
      </w:r>
      <w:r w:rsidRPr="009F6828">
        <w:rPr>
          <w:b w:val="0"/>
          <w:bCs/>
        </w:rPr>
        <w:t>-</w:t>
      </w:r>
      <w:r w:rsidRPr="009F6828">
        <w:rPr>
          <w:b w:val="0"/>
          <w:bCs/>
          <w:lang w:val="vi-VN"/>
        </w:rPr>
        <w:t xml:space="preserve"> </w:t>
      </w:r>
      <w:r w:rsidRPr="009F6828">
        <w:rPr>
          <w:b w:val="0"/>
          <w:bCs/>
        </w:rPr>
        <w:t>SQL.</w:t>
      </w:r>
    </w:p>
    <w:p w14:paraId="75D249FE" w14:textId="56797E4B" w:rsidR="009D40B2" w:rsidRDefault="005D27BD" w:rsidP="009D40B2">
      <w:pPr>
        <w:pStyle w:val="u2"/>
        <w:jc w:val="left"/>
        <w:rPr>
          <w:lang w:val="vi-VN"/>
        </w:rPr>
      </w:pPr>
      <w:r>
        <w:lastRenderedPageBreak/>
        <w:t>Tổng</w:t>
      </w:r>
      <w:r w:rsidRPr="005D27BD">
        <w:rPr>
          <w:lang w:val="vi-VN"/>
        </w:rPr>
        <w:t xml:space="preserve"> quan về </w:t>
      </w:r>
      <w:r w:rsidR="00AD4A53" w:rsidRPr="00AD4A53">
        <w:rPr>
          <w:lang w:val="vi-VN"/>
        </w:rPr>
        <w:t>HTML</w:t>
      </w:r>
    </w:p>
    <w:p w14:paraId="07251F6C" w14:textId="1F57BB11" w:rsidR="00800B2E" w:rsidRPr="00800B2E" w:rsidRDefault="009D40B2" w:rsidP="00800B2E">
      <w:pPr>
        <w:pStyle w:val="u3"/>
        <w:rPr>
          <w:lang w:val="vi-VN"/>
        </w:rPr>
      </w:pPr>
      <w:r w:rsidRPr="009D40B2">
        <w:rPr>
          <w:lang w:val="vi-VN"/>
        </w:rPr>
        <w:t>Khái niệm về HTML</w:t>
      </w:r>
    </w:p>
    <w:p w14:paraId="77EF4D21" w14:textId="78304F44" w:rsidR="00CE6940" w:rsidRPr="00CE6940" w:rsidRDefault="00CE6940" w:rsidP="00CE6940">
      <w:pPr>
        <w:rPr>
          <w:lang w:val="vi-VN" w:eastAsia="ja-JP"/>
        </w:rPr>
      </w:pPr>
      <w:r w:rsidRPr="00CE6940">
        <w:rPr>
          <w:lang w:val="vi-VN" w:eastAsia="ja-JP"/>
        </w:rPr>
        <w:t>HTML (viết tắt của từ HyperText Markup Language, hay còn gọi là "Ngôn ngữ Đánh dấu Siêu văn bản") là một ngôn ngữ đánh dấu được thiết kế ra để tạo nên các trang web trên World Wide Web. Nó có thể được trợ giúp bởi các công nghệ như CSS và các ngôn ngữ kịch bản giống như JavaScript.</w:t>
      </w:r>
      <w:r>
        <w:rPr>
          <w:lang w:val="vi-VN" w:eastAsia="ja-JP"/>
        </w:rPr>
        <w:t xml:space="preserve"> [2]</w:t>
      </w:r>
    </w:p>
    <w:p w14:paraId="7119E365" w14:textId="77F54F39" w:rsidR="009D40B2" w:rsidRDefault="00CE6940" w:rsidP="00CE6940">
      <w:pPr>
        <w:rPr>
          <w:lang w:val="vi-VN" w:eastAsia="ja-JP"/>
        </w:rPr>
      </w:pPr>
      <w:r w:rsidRPr="00CE6940">
        <w:rPr>
          <w:lang w:val="vi-VN" w:eastAsia="ja-JP"/>
        </w:rPr>
        <w:t>Các phần tử HTML là các khối xây dựng của các trang HTML. Với cấu trúc HTML, hình ảnh và các đối tượng khác như biểu mẫu tương tác có thể được nhúng vào trang được hiển thị. HTML cung cấp một phương tiện để tạo tài liệu có cấu trúc bằng cách biểu thị ngữ nghĩa cấu trúc cho văn bản như headings, paragraphs, lists, links, quotes và các mục khác. Các phần tử HTML được phân định bằng các thẻ, được viết bằng dấu ngoặc nhọn. Các thẻ như &lt;img /&gt; và &lt;input /&gt; giới thiệu trực tiếp nội dung vào trang. Các thẻ khác như &lt;p&gt; bao quanh và cung cấp thông tin về văn bản tài liệu và có thể bao gồm các thẻ khác làm phần tử phụ. Các trình duyệt không hiển thị các thẻ HTML, nhưng sử dụng chúng để diễn tả nội dung của trang.</w:t>
      </w:r>
      <w:r>
        <w:rPr>
          <w:lang w:val="vi-VN" w:eastAsia="ja-JP"/>
        </w:rPr>
        <w:t xml:space="preserve"> [2]</w:t>
      </w:r>
    </w:p>
    <w:p w14:paraId="189E927B" w14:textId="63A34707" w:rsidR="00800B2E" w:rsidRDefault="00800B2E" w:rsidP="00800B2E">
      <w:pPr>
        <w:pStyle w:val="u3"/>
        <w:rPr>
          <w:lang w:val="vi-VN"/>
        </w:rPr>
      </w:pPr>
      <w:r>
        <w:rPr>
          <w:lang w:val="vi-VN"/>
        </w:rPr>
        <w:t>Ưu và nhược điểm của HTML</w:t>
      </w:r>
    </w:p>
    <w:p w14:paraId="0A55E934" w14:textId="0101D075" w:rsidR="00800B2E" w:rsidRPr="00800B2E" w:rsidRDefault="00800B2E" w:rsidP="00800B2E">
      <w:pPr>
        <w:rPr>
          <w:b/>
          <w:bCs/>
          <w:lang w:val="vi-VN" w:eastAsia="ja-JP"/>
        </w:rPr>
      </w:pPr>
      <w:r>
        <w:rPr>
          <w:b/>
          <w:bCs/>
          <w:lang w:val="vi-VN" w:eastAsia="ja-JP"/>
        </w:rPr>
        <w:t xml:space="preserve">Ưu </w:t>
      </w:r>
      <w:r w:rsidRPr="00800B2E">
        <w:rPr>
          <w:b/>
          <w:bCs/>
          <w:lang w:val="vi-VN" w:eastAsia="ja-JP"/>
        </w:rPr>
        <w:t>Điểm của HTML:</w:t>
      </w:r>
    </w:p>
    <w:p w14:paraId="6D49C6CE" w14:textId="03EF572E" w:rsidR="00800B2E" w:rsidRPr="00800B2E" w:rsidRDefault="00800B2E" w:rsidP="00800B2E">
      <w:pPr>
        <w:pStyle w:val="oancuaDanhsach"/>
        <w:numPr>
          <w:ilvl w:val="0"/>
          <w:numId w:val="30"/>
        </w:numPr>
        <w:rPr>
          <w:b w:val="0"/>
          <w:bCs/>
          <w:lang w:val="vi-VN" w:eastAsia="ja-JP"/>
        </w:rPr>
      </w:pPr>
      <w:r w:rsidRPr="00800B2E">
        <w:rPr>
          <w:b w:val="0"/>
          <w:bCs/>
          <w:lang w:val="vi-VN" w:eastAsia="ja-JP"/>
        </w:rPr>
        <w:t>Dễ học và sử dụng.</w:t>
      </w:r>
    </w:p>
    <w:p w14:paraId="0ECE559F" w14:textId="0AF4609E" w:rsidR="00800B2E" w:rsidRPr="00800B2E" w:rsidRDefault="00800B2E" w:rsidP="00800B2E">
      <w:pPr>
        <w:pStyle w:val="oancuaDanhsach"/>
        <w:numPr>
          <w:ilvl w:val="0"/>
          <w:numId w:val="30"/>
        </w:numPr>
        <w:rPr>
          <w:b w:val="0"/>
          <w:bCs/>
          <w:lang w:val="vi-VN" w:eastAsia="ja-JP"/>
        </w:rPr>
      </w:pPr>
      <w:r w:rsidRPr="00800B2E">
        <w:rPr>
          <w:b w:val="0"/>
          <w:bCs/>
          <w:lang w:val="vi-VN" w:eastAsia="ja-JP"/>
        </w:rPr>
        <w:t>Tích hợp dễ dàng.</w:t>
      </w:r>
    </w:p>
    <w:p w14:paraId="7F9835F2" w14:textId="008D3843" w:rsidR="00800B2E" w:rsidRPr="00800B2E" w:rsidRDefault="00800B2E" w:rsidP="00800B2E">
      <w:pPr>
        <w:pStyle w:val="oancuaDanhsach"/>
        <w:numPr>
          <w:ilvl w:val="0"/>
          <w:numId w:val="30"/>
        </w:numPr>
        <w:rPr>
          <w:b w:val="0"/>
          <w:bCs/>
          <w:lang w:val="vi-VN" w:eastAsia="ja-JP"/>
        </w:rPr>
      </w:pPr>
      <w:r w:rsidRPr="00800B2E">
        <w:rPr>
          <w:b w:val="0"/>
          <w:bCs/>
          <w:lang w:val="vi-VN" w:eastAsia="ja-JP"/>
        </w:rPr>
        <w:t>Tương thích mọi trình duyệt.</w:t>
      </w:r>
    </w:p>
    <w:p w14:paraId="1F0B9354" w14:textId="49711EB9" w:rsidR="00800B2E" w:rsidRPr="00800B2E" w:rsidRDefault="00800B2E" w:rsidP="00800B2E">
      <w:pPr>
        <w:pStyle w:val="oancuaDanhsach"/>
        <w:numPr>
          <w:ilvl w:val="0"/>
          <w:numId w:val="30"/>
        </w:numPr>
        <w:rPr>
          <w:b w:val="0"/>
          <w:bCs/>
          <w:lang w:val="vi-VN" w:eastAsia="ja-JP"/>
        </w:rPr>
      </w:pPr>
      <w:r w:rsidRPr="00800B2E">
        <w:rPr>
          <w:b w:val="0"/>
          <w:bCs/>
          <w:lang w:val="vi-VN" w:eastAsia="ja-JP"/>
        </w:rPr>
        <w:t>Duyệt web và seo.</w:t>
      </w:r>
    </w:p>
    <w:p w14:paraId="47D6F0B5" w14:textId="0D8073F1" w:rsidR="00800B2E" w:rsidRPr="00800B2E" w:rsidRDefault="00800B2E" w:rsidP="00800B2E">
      <w:pPr>
        <w:pStyle w:val="oancuaDanhsach"/>
        <w:numPr>
          <w:ilvl w:val="0"/>
          <w:numId w:val="30"/>
        </w:numPr>
        <w:rPr>
          <w:b w:val="0"/>
          <w:bCs/>
          <w:lang w:val="vi-VN" w:eastAsia="ja-JP"/>
        </w:rPr>
      </w:pPr>
      <w:r w:rsidRPr="00800B2E">
        <w:rPr>
          <w:b w:val="0"/>
          <w:bCs/>
          <w:lang w:val="vi-VN" w:eastAsia="ja-JP"/>
        </w:rPr>
        <w:t>Khả năng mở rộng: kết hợp với các ngôn ngữ khác như css, javascript, và các thư viện/framework như bootstrap.</w:t>
      </w:r>
    </w:p>
    <w:p w14:paraId="64879836" w14:textId="7512C76A" w:rsidR="00800B2E" w:rsidRPr="00800B2E" w:rsidRDefault="00800B2E" w:rsidP="00800B2E">
      <w:pPr>
        <w:pStyle w:val="oancuaDanhsach"/>
        <w:numPr>
          <w:ilvl w:val="0"/>
          <w:numId w:val="30"/>
        </w:numPr>
        <w:rPr>
          <w:b w:val="0"/>
          <w:bCs/>
          <w:lang w:val="vi-VN" w:eastAsia="ja-JP"/>
        </w:rPr>
      </w:pPr>
      <w:r w:rsidRPr="00800B2E">
        <w:rPr>
          <w:b w:val="0"/>
          <w:bCs/>
          <w:lang w:val="vi-VN" w:eastAsia="ja-JP"/>
        </w:rPr>
        <w:t>Hỗ trợ đa phương tiện.</w:t>
      </w:r>
    </w:p>
    <w:p w14:paraId="4BA1A49D" w14:textId="7BB100C4" w:rsidR="00800B2E" w:rsidRPr="00800B2E" w:rsidRDefault="00800B2E" w:rsidP="00800B2E">
      <w:pPr>
        <w:pStyle w:val="oancuaDanhsach"/>
        <w:numPr>
          <w:ilvl w:val="0"/>
          <w:numId w:val="30"/>
        </w:numPr>
        <w:rPr>
          <w:b w:val="0"/>
          <w:bCs/>
          <w:lang w:val="vi-VN" w:eastAsia="ja-JP"/>
        </w:rPr>
      </w:pPr>
      <w:r w:rsidRPr="00800B2E">
        <w:rPr>
          <w:b w:val="0"/>
          <w:bCs/>
          <w:lang w:val="vi-VN" w:eastAsia="ja-JP"/>
        </w:rPr>
        <w:t>Dễ duyệt code.</w:t>
      </w:r>
    </w:p>
    <w:p w14:paraId="730D36C0" w14:textId="624191CD" w:rsidR="00800B2E" w:rsidRPr="00800B2E" w:rsidRDefault="00800B2E" w:rsidP="00800B2E">
      <w:pPr>
        <w:rPr>
          <w:b/>
          <w:bCs/>
          <w:lang w:val="vi-VN" w:eastAsia="ja-JP"/>
        </w:rPr>
      </w:pPr>
      <w:r w:rsidRPr="00800B2E">
        <w:rPr>
          <w:b/>
          <w:bCs/>
          <w:lang w:val="vi-VN" w:eastAsia="ja-JP"/>
        </w:rPr>
        <w:t>Nhược Điểm của HTML:</w:t>
      </w:r>
    </w:p>
    <w:p w14:paraId="6C4339EF" w14:textId="659AA2B1" w:rsidR="00800B2E" w:rsidRPr="00800B2E" w:rsidRDefault="00800B2E" w:rsidP="00800B2E">
      <w:pPr>
        <w:pStyle w:val="oancuaDanhsach"/>
        <w:numPr>
          <w:ilvl w:val="0"/>
          <w:numId w:val="29"/>
        </w:numPr>
        <w:rPr>
          <w:b w:val="0"/>
          <w:bCs/>
          <w:lang w:val="vi-VN" w:eastAsia="ja-JP"/>
        </w:rPr>
      </w:pPr>
      <w:r w:rsidRPr="00800B2E">
        <w:rPr>
          <w:b w:val="0"/>
          <w:bCs/>
          <w:lang w:val="vi-VN" w:eastAsia="ja-JP"/>
        </w:rPr>
        <w:t>Khả năng tính toán hạn chế.</w:t>
      </w:r>
    </w:p>
    <w:p w14:paraId="0D343756" w14:textId="5BF26B77" w:rsidR="00800B2E" w:rsidRPr="00800B2E" w:rsidRDefault="00800B2E" w:rsidP="00800B2E">
      <w:pPr>
        <w:pStyle w:val="oancuaDanhsach"/>
        <w:numPr>
          <w:ilvl w:val="0"/>
          <w:numId w:val="29"/>
        </w:numPr>
        <w:rPr>
          <w:b w:val="0"/>
          <w:bCs/>
          <w:lang w:val="vi-VN" w:eastAsia="ja-JP"/>
        </w:rPr>
      </w:pPr>
      <w:r w:rsidRPr="00800B2E">
        <w:rPr>
          <w:b w:val="0"/>
          <w:bCs/>
          <w:lang w:val="vi-VN" w:eastAsia="ja-JP"/>
        </w:rPr>
        <w:t>Giao diện tĩnh.</w:t>
      </w:r>
    </w:p>
    <w:p w14:paraId="23C2ADC8" w14:textId="06E8431A" w:rsidR="00800B2E" w:rsidRPr="00800B2E" w:rsidRDefault="00800B2E" w:rsidP="00800B2E">
      <w:pPr>
        <w:pStyle w:val="oancuaDanhsach"/>
        <w:numPr>
          <w:ilvl w:val="0"/>
          <w:numId w:val="29"/>
        </w:numPr>
        <w:rPr>
          <w:b w:val="0"/>
          <w:bCs/>
          <w:lang w:val="vi-VN" w:eastAsia="ja-JP"/>
        </w:rPr>
      </w:pPr>
      <w:r w:rsidRPr="00800B2E">
        <w:rPr>
          <w:b w:val="0"/>
          <w:bCs/>
          <w:lang w:val="vi-VN" w:eastAsia="ja-JP"/>
        </w:rPr>
        <w:lastRenderedPageBreak/>
        <w:t>Quản lý dữ liệu hạn chế.</w:t>
      </w:r>
    </w:p>
    <w:p w14:paraId="766B36C8" w14:textId="7020747A" w:rsidR="00800B2E" w:rsidRPr="00800B2E" w:rsidRDefault="00800B2E" w:rsidP="00800B2E">
      <w:pPr>
        <w:pStyle w:val="oancuaDanhsach"/>
        <w:numPr>
          <w:ilvl w:val="0"/>
          <w:numId w:val="29"/>
        </w:numPr>
        <w:rPr>
          <w:b w:val="0"/>
          <w:bCs/>
          <w:lang w:val="vi-VN" w:eastAsia="ja-JP"/>
        </w:rPr>
      </w:pPr>
      <w:r w:rsidRPr="00800B2E">
        <w:rPr>
          <w:b w:val="0"/>
          <w:bCs/>
          <w:lang w:val="vi-VN" w:eastAsia="ja-JP"/>
        </w:rPr>
        <w:t>Khó quản lý cho các dự án lớn.</w:t>
      </w:r>
    </w:p>
    <w:p w14:paraId="45E764C5" w14:textId="0E65AB75" w:rsidR="00800B2E" w:rsidRPr="00800B2E" w:rsidRDefault="00800B2E" w:rsidP="00800B2E">
      <w:pPr>
        <w:pStyle w:val="oancuaDanhsach"/>
        <w:numPr>
          <w:ilvl w:val="0"/>
          <w:numId w:val="29"/>
        </w:numPr>
        <w:rPr>
          <w:b w:val="0"/>
          <w:bCs/>
          <w:lang w:val="vi-VN" w:eastAsia="ja-JP"/>
        </w:rPr>
      </w:pPr>
      <w:r w:rsidRPr="00800B2E">
        <w:rPr>
          <w:b w:val="0"/>
          <w:bCs/>
          <w:lang w:val="vi-VN" w:eastAsia="ja-JP"/>
        </w:rPr>
        <w:t>Hiệu suất hạn chế.</w:t>
      </w:r>
    </w:p>
    <w:p w14:paraId="71FEF632" w14:textId="1A62B8BC" w:rsidR="00800B2E" w:rsidRPr="00800B2E" w:rsidRDefault="00800B2E" w:rsidP="00800B2E">
      <w:pPr>
        <w:pStyle w:val="oancuaDanhsach"/>
        <w:numPr>
          <w:ilvl w:val="0"/>
          <w:numId w:val="29"/>
        </w:numPr>
        <w:rPr>
          <w:b w:val="0"/>
          <w:bCs/>
          <w:lang w:val="vi-VN" w:eastAsia="ja-JP"/>
        </w:rPr>
      </w:pPr>
      <w:r w:rsidRPr="00800B2E">
        <w:rPr>
          <w:b w:val="0"/>
          <w:bCs/>
          <w:lang w:val="vi-VN" w:eastAsia="ja-JP"/>
        </w:rPr>
        <w:t>Không bảo mật.</w:t>
      </w:r>
    </w:p>
    <w:p w14:paraId="141850C1" w14:textId="7FC3AE8F" w:rsidR="005D27BD" w:rsidRDefault="005D27BD" w:rsidP="005D27BD">
      <w:pPr>
        <w:pStyle w:val="u2"/>
        <w:jc w:val="left"/>
      </w:pPr>
      <w:r>
        <w:t>Tổng</w:t>
      </w:r>
      <w:r w:rsidRPr="005D27BD">
        <w:rPr>
          <w:lang w:val="vi-VN"/>
        </w:rPr>
        <w:t xml:space="preserve"> quan về </w:t>
      </w:r>
      <w:r w:rsidR="00AD4A53">
        <w:rPr>
          <w:lang w:val="vi-VN"/>
        </w:rPr>
        <w:t>css</w:t>
      </w:r>
    </w:p>
    <w:p w14:paraId="27C98DB2" w14:textId="23358A33" w:rsidR="00AD4A53" w:rsidRPr="00AD4A53" w:rsidRDefault="005D27BD" w:rsidP="00AD4A53">
      <w:pPr>
        <w:pStyle w:val="u2"/>
        <w:rPr>
          <w:lang w:val="vi-VN"/>
        </w:rPr>
      </w:pPr>
      <w:r>
        <w:t>Tổng</w:t>
      </w:r>
      <w:r w:rsidRPr="005D27BD">
        <w:rPr>
          <w:lang w:val="vi-VN"/>
        </w:rPr>
        <w:t xml:space="preserve"> quan về </w:t>
      </w:r>
      <w:r w:rsidR="00AD4A53" w:rsidRPr="00AD4A53">
        <w:rPr>
          <w:lang w:val="vi-VN"/>
        </w:rPr>
        <w:t>JavaScript</w:t>
      </w:r>
    </w:p>
    <w:p w14:paraId="0AB0D897" w14:textId="01FDAF30" w:rsidR="005D27BD" w:rsidRPr="00AD4A53" w:rsidRDefault="005D27BD" w:rsidP="00AD4A53">
      <w:pPr>
        <w:pStyle w:val="u2"/>
        <w:rPr>
          <w:lang w:val="vi-VN"/>
        </w:rPr>
      </w:pPr>
      <w:r>
        <w:t>Tổng</w:t>
      </w:r>
      <w:r w:rsidRPr="005D27BD">
        <w:rPr>
          <w:lang w:val="vi-VN"/>
        </w:rPr>
        <w:t xml:space="preserve"> quan về </w:t>
      </w:r>
      <w:r w:rsidR="00D07995" w:rsidRPr="00D07995">
        <w:rPr>
          <w:lang w:val="vi-VN"/>
        </w:rPr>
        <w:t xml:space="preserve">MICROSOFT </w:t>
      </w:r>
      <w:r w:rsidR="00AD4A53" w:rsidRPr="00AD4A53">
        <w:rPr>
          <w:lang w:val="vi-VN"/>
        </w:rPr>
        <w:t>VISUAL STUDIO</w:t>
      </w:r>
    </w:p>
    <w:p w14:paraId="688FEB58" w14:textId="77777777" w:rsidR="00AD4A53" w:rsidRPr="00AD4A53" w:rsidRDefault="005D27BD" w:rsidP="00AD4A53">
      <w:pPr>
        <w:pStyle w:val="u2"/>
        <w:rPr>
          <w:lang w:val="vi-VN"/>
        </w:rPr>
      </w:pPr>
      <w:r w:rsidRPr="005D27BD">
        <w:rPr>
          <w:lang w:val="vi-VN"/>
        </w:rPr>
        <w:t xml:space="preserve">TỔNG QUAN VỀ </w:t>
      </w:r>
      <w:r w:rsidR="00AD4A53" w:rsidRPr="00AD4A53">
        <w:rPr>
          <w:lang w:val="vi-VN"/>
        </w:rPr>
        <w:t>MÔ HÌNH MVC</w:t>
      </w:r>
    </w:p>
    <w:p w14:paraId="190243B4" w14:textId="77777777" w:rsidR="009716FA" w:rsidRPr="000D764F" w:rsidRDefault="009716FA" w:rsidP="009716FA">
      <w:pPr>
        <w:rPr>
          <w:color w:val="FF0000"/>
        </w:rPr>
      </w:pPr>
      <w:r w:rsidRPr="000D764F">
        <w:rPr>
          <w:color w:val="FF0000"/>
        </w:rPr>
        <w:t>Kết thúc một chương phải ngắt sang trang mới</w:t>
      </w:r>
      <w:r w:rsidR="000D764F">
        <w:rPr>
          <w:color w:val="FF0000"/>
        </w:rPr>
        <w:t xml:space="preserve"> (Ctrl + Enter)</w:t>
      </w:r>
      <w:r w:rsidRPr="000D764F">
        <w:rPr>
          <w:color w:val="FF0000"/>
        </w:rPr>
        <w:t>.</w:t>
      </w:r>
    </w:p>
    <w:p w14:paraId="06EC1EC5" w14:textId="77777777" w:rsidR="009716FA" w:rsidRDefault="009716FA">
      <w:pPr>
        <w:spacing w:before="0" w:line="240" w:lineRule="auto"/>
        <w:ind w:firstLine="0"/>
        <w:jc w:val="left"/>
      </w:pPr>
      <w:r>
        <w:br w:type="page"/>
      </w:r>
    </w:p>
    <w:p w14:paraId="2B651EE5" w14:textId="04FE9E14" w:rsidR="009716FA" w:rsidRPr="009716FA" w:rsidRDefault="00F12EDD" w:rsidP="009716FA">
      <w:pPr>
        <w:pStyle w:val="u1"/>
      </w:pPr>
      <w:bookmarkStart w:id="14" w:name="_Toc154490256"/>
      <w:r>
        <w:lastRenderedPageBreak/>
        <w:t>PHÂN</w:t>
      </w:r>
      <w:r>
        <w:rPr>
          <w:lang w:val="vi-VN"/>
        </w:rPr>
        <w:t xml:space="preserve"> TÍCH VÀ THIẾT KẾ HỆ THỐNG</w:t>
      </w:r>
      <w:bookmarkEnd w:id="14"/>
    </w:p>
    <w:p w14:paraId="615EFAED" w14:textId="77777777" w:rsidR="00B41C30" w:rsidRPr="00B41C30" w:rsidRDefault="00B41C30" w:rsidP="00B41C30"/>
    <w:p w14:paraId="13CD37BB" w14:textId="77777777" w:rsidR="00B41C30" w:rsidRPr="00B41C30" w:rsidRDefault="00B41C30" w:rsidP="00B41C30"/>
    <w:p w14:paraId="42DFCE69" w14:textId="77777777" w:rsidR="00B41C30" w:rsidRDefault="00B41C30" w:rsidP="00B41C30"/>
    <w:p w14:paraId="1EFE64F1" w14:textId="77777777" w:rsidR="009716FA" w:rsidRDefault="009716FA" w:rsidP="00B41C30"/>
    <w:p w14:paraId="20734061" w14:textId="77777777" w:rsidR="009716FA" w:rsidRDefault="009716FA" w:rsidP="00B41C30"/>
    <w:p w14:paraId="00798004" w14:textId="77777777" w:rsidR="009716FA" w:rsidRDefault="009716FA" w:rsidP="00B41C30"/>
    <w:p w14:paraId="5030C476" w14:textId="77777777" w:rsidR="009716FA" w:rsidRDefault="009716FA" w:rsidP="00B41C30"/>
    <w:p w14:paraId="79EDC6BF" w14:textId="77777777" w:rsidR="009716FA" w:rsidRDefault="009716FA" w:rsidP="00B41C30"/>
    <w:p w14:paraId="31EE7790" w14:textId="77777777" w:rsidR="009716FA" w:rsidRPr="00B41C30" w:rsidRDefault="009716FA" w:rsidP="00B41C30"/>
    <w:p w14:paraId="246D91A0" w14:textId="77777777" w:rsidR="00B41C30" w:rsidRDefault="00B41C30">
      <w:pPr>
        <w:spacing w:before="0" w:line="240" w:lineRule="auto"/>
        <w:ind w:firstLine="0"/>
        <w:jc w:val="left"/>
      </w:pPr>
    </w:p>
    <w:p w14:paraId="1A787773" w14:textId="77777777" w:rsidR="009716FA" w:rsidRDefault="00B41C30">
      <w:pPr>
        <w:spacing w:before="0" w:line="240" w:lineRule="auto"/>
        <w:ind w:firstLine="0"/>
        <w:jc w:val="left"/>
      </w:pPr>
      <w:r>
        <w:br w:type="page"/>
      </w:r>
    </w:p>
    <w:p w14:paraId="1A8B45D4" w14:textId="539BC5AC" w:rsidR="009716FA" w:rsidRDefault="00F12EDD" w:rsidP="009716FA">
      <w:pPr>
        <w:pStyle w:val="u1"/>
      </w:pPr>
      <w:bookmarkStart w:id="15" w:name="_Toc154490257"/>
      <w:r>
        <w:lastRenderedPageBreak/>
        <w:t>KẾT</w:t>
      </w:r>
      <w:r>
        <w:rPr>
          <w:lang w:val="vi-VN"/>
        </w:rPr>
        <w:t xml:space="preserve"> QUẢ THỰC NGHIỆM</w:t>
      </w:r>
      <w:bookmarkEnd w:id="15"/>
    </w:p>
    <w:p w14:paraId="6C02A1B1" w14:textId="77777777" w:rsidR="009716FA" w:rsidRDefault="009716FA">
      <w:pPr>
        <w:spacing w:before="0" w:line="240" w:lineRule="auto"/>
        <w:ind w:firstLine="0"/>
        <w:jc w:val="left"/>
      </w:pPr>
    </w:p>
    <w:p w14:paraId="3C01EEAC" w14:textId="77777777" w:rsidR="009716FA" w:rsidRDefault="009716FA">
      <w:pPr>
        <w:spacing w:before="0" w:line="240" w:lineRule="auto"/>
        <w:ind w:firstLine="0"/>
        <w:jc w:val="left"/>
      </w:pPr>
    </w:p>
    <w:p w14:paraId="312E2190" w14:textId="77777777" w:rsidR="009716FA" w:rsidRDefault="009716FA">
      <w:pPr>
        <w:spacing w:before="0" w:line="240" w:lineRule="auto"/>
        <w:ind w:firstLine="0"/>
        <w:jc w:val="left"/>
      </w:pPr>
    </w:p>
    <w:p w14:paraId="51CA6C6D" w14:textId="77777777" w:rsidR="009716FA" w:rsidRDefault="009716FA">
      <w:pPr>
        <w:spacing w:before="0" w:line="240" w:lineRule="auto"/>
        <w:ind w:firstLine="0"/>
        <w:jc w:val="left"/>
      </w:pPr>
      <w:r>
        <w:br w:type="page"/>
      </w:r>
    </w:p>
    <w:p w14:paraId="5DAE66A4" w14:textId="77777777" w:rsidR="009716FA" w:rsidRDefault="009716FA" w:rsidP="009716FA">
      <w:pPr>
        <w:pStyle w:val="u1"/>
        <w:numPr>
          <w:ilvl w:val="0"/>
          <w:numId w:val="0"/>
        </w:numPr>
      </w:pPr>
      <w:bookmarkStart w:id="16" w:name="_Toc154490258"/>
      <w:bookmarkStart w:id="17" w:name="_Toc226865756"/>
      <w:bookmarkStart w:id="18" w:name="_Toc227240118"/>
      <w:r>
        <w:lastRenderedPageBreak/>
        <w:t>KẾT LUẬN</w:t>
      </w:r>
      <w:bookmarkEnd w:id="16"/>
    </w:p>
    <w:p w14:paraId="06A481A4" w14:textId="77777777" w:rsidR="009716FA" w:rsidRDefault="009716FA" w:rsidP="0094249D">
      <w:pPr>
        <w:pStyle w:val="oancuaDanhsach"/>
        <w:numPr>
          <w:ilvl w:val="0"/>
          <w:numId w:val="24"/>
        </w:numPr>
        <w:ind w:left="426"/>
      </w:pPr>
      <w:r>
        <w:t>Kết luận</w:t>
      </w:r>
    </w:p>
    <w:p w14:paraId="700E1ECE" w14:textId="77777777" w:rsidR="000D764F" w:rsidRPr="000D764F" w:rsidRDefault="000D764F" w:rsidP="009716FA">
      <w:pPr>
        <w:rPr>
          <w:color w:val="FF0000"/>
        </w:rPr>
      </w:pPr>
      <w:r w:rsidRPr="000D764F">
        <w:rPr>
          <w:color w:val="FF0000"/>
        </w:rPr>
        <w:t>Trình bày đồ án đã làm được gì, còn hạn chế/tồn tại gì</w:t>
      </w:r>
    </w:p>
    <w:p w14:paraId="68C0C7CF" w14:textId="77777777" w:rsidR="009716FA" w:rsidRDefault="009716FA" w:rsidP="009716FA">
      <w:r>
        <w:t>................................................................................................................................................................................................................................................................................................................................................................................................................</w:t>
      </w:r>
    </w:p>
    <w:p w14:paraId="46BE3D85" w14:textId="77777777" w:rsidR="009716FA" w:rsidRDefault="009716FA" w:rsidP="0094249D">
      <w:pPr>
        <w:pStyle w:val="oancuaDanhsach"/>
        <w:numPr>
          <w:ilvl w:val="0"/>
          <w:numId w:val="24"/>
        </w:numPr>
        <w:ind w:left="426"/>
      </w:pPr>
      <w:r>
        <w:t>Hướng phát triển</w:t>
      </w:r>
    </w:p>
    <w:p w14:paraId="0B4AF1AF" w14:textId="77777777" w:rsidR="009716FA" w:rsidRDefault="009716FA" w:rsidP="009716FA">
      <w:r>
        <w:t>................................................................................................................................................................................................................................................................................................................................................................................................................</w:t>
      </w:r>
    </w:p>
    <w:p w14:paraId="55267C4C" w14:textId="77777777" w:rsidR="009716FA" w:rsidRPr="009716FA" w:rsidRDefault="009716FA" w:rsidP="009716FA">
      <w:pPr>
        <w:pStyle w:val="oancuaDanhsach"/>
        <w:numPr>
          <w:ilvl w:val="0"/>
          <w:numId w:val="0"/>
        </w:numPr>
        <w:ind w:left="426"/>
      </w:pPr>
    </w:p>
    <w:p w14:paraId="407B5284" w14:textId="77777777" w:rsidR="009716FA" w:rsidRDefault="009716FA">
      <w:pPr>
        <w:spacing w:before="0" w:line="240" w:lineRule="auto"/>
        <w:ind w:firstLine="0"/>
        <w:jc w:val="left"/>
        <w:rPr>
          <w:rFonts w:cs="Arial"/>
          <w:b/>
          <w:bCs/>
          <w:kern w:val="32"/>
          <w:sz w:val="36"/>
          <w:szCs w:val="32"/>
        </w:rPr>
      </w:pPr>
      <w:r>
        <w:br w:type="page"/>
      </w:r>
    </w:p>
    <w:p w14:paraId="561962CD" w14:textId="77777777" w:rsidR="00C94793" w:rsidRDefault="00C94793" w:rsidP="006F5089">
      <w:pPr>
        <w:pStyle w:val="u1"/>
        <w:numPr>
          <w:ilvl w:val="0"/>
          <w:numId w:val="0"/>
        </w:numPr>
      </w:pPr>
      <w:bookmarkStart w:id="19" w:name="_Toc154490259"/>
      <w:r>
        <w:lastRenderedPageBreak/>
        <w:t>TÀI LIỆU THAM KHẢO</w:t>
      </w:r>
      <w:bookmarkEnd w:id="17"/>
      <w:bookmarkEnd w:id="18"/>
      <w:bookmarkEnd w:id="19"/>
    </w:p>
    <w:p w14:paraId="11B60411" w14:textId="3E7E34CF" w:rsidR="00B11098" w:rsidRPr="00B11098" w:rsidRDefault="00B11098" w:rsidP="00B11098">
      <w:pPr>
        <w:pStyle w:val="Reference"/>
      </w:pPr>
      <w:r>
        <w:rPr>
          <w:lang w:val="vi-VN"/>
        </w:rPr>
        <w:t>“</w:t>
      </w:r>
      <w:r w:rsidRPr="00B11098">
        <w:rPr>
          <w:lang w:val="vi-VN"/>
        </w:rPr>
        <w:t xml:space="preserve">Tổng quan về ASP.NET </w:t>
      </w:r>
      <w:r>
        <w:rPr>
          <w:lang w:val="vi-VN"/>
        </w:rPr>
        <w:t xml:space="preserve">Core”: </w:t>
      </w:r>
      <w:hyperlink r:id="rId11" w:history="1">
        <w:r w:rsidRPr="008443A8">
          <w:rPr>
            <w:rStyle w:val="Siuktni"/>
            <w:lang w:val="vi-VN"/>
          </w:rPr>
          <w:t>https://learn.microsoft.com/en-us/aspnet/core/introduction-to-aspnet-core?view=aspnetcore-8.0</w:t>
        </w:r>
      </w:hyperlink>
    </w:p>
    <w:p w14:paraId="14946567" w14:textId="2703635C" w:rsidR="00B11098" w:rsidRPr="00CE6940" w:rsidRDefault="00CE6940" w:rsidP="00CE6940">
      <w:pPr>
        <w:pStyle w:val="Reference"/>
      </w:pPr>
      <w:r>
        <w:rPr>
          <w:lang w:val="vi-VN"/>
        </w:rPr>
        <w:t xml:space="preserve">“HTML”: </w:t>
      </w:r>
      <w:hyperlink r:id="rId12" w:history="1">
        <w:r w:rsidRPr="008443A8">
          <w:rPr>
            <w:rStyle w:val="Siuktni"/>
            <w:lang w:val="vi-VN"/>
          </w:rPr>
          <w:t>https://vi.wikipedia.org/wiki/HTML</w:t>
        </w:r>
      </w:hyperlink>
    </w:p>
    <w:p w14:paraId="3EA78E89" w14:textId="77777777" w:rsidR="00CE6940" w:rsidRDefault="00CE6940" w:rsidP="00493940">
      <w:pPr>
        <w:pStyle w:val="Reference"/>
        <w:numPr>
          <w:ilvl w:val="0"/>
          <w:numId w:val="0"/>
        </w:numPr>
        <w:ind w:left="567" w:hanging="567"/>
      </w:pPr>
    </w:p>
    <w:p w14:paraId="4A2B9708" w14:textId="77777777" w:rsidR="00493940" w:rsidRDefault="00493940" w:rsidP="00493940">
      <w:pPr>
        <w:pStyle w:val="Reference"/>
        <w:numPr>
          <w:ilvl w:val="0"/>
          <w:numId w:val="0"/>
        </w:numPr>
        <w:ind w:left="567" w:hanging="567"/>
      </w:pPr>
    </w:p>
    <w:p w14:paraId="1B415F39" w14:textId="77777777" w:rsidR="00493940" w:rsidRDefault="00493940" w:rsidP="00493940">
      <w:pPr>
        <w:pStyle w:val="Reference"/>
        <w:numPr>
          <w:ilvl w:val="0"/>
          <w:numId w:val="0"/>
        </w:numPr>
        <w:ind w:left="567" w:hanging="567"/>
      </w:pPr>
    </w:p>
    <w:p w14:paraId="23A6D78D" w14:textId="77777777" w:rsidR="00493940" w:rsidRDefault="00493940" w:rsidP="00493940">
      <w:pPr>
        <w:pStyle w:val="Reference"/>
        <w:numPr>
          <w:ilvl w:val="0"/>
          <w:numId w:val="0"/>
        </w:numPr>
        <w:ind w:left="567" w:hanging="567"/>
      </w:pPr>
    </w:p>
    <w:p w14:paraId="17EC33A3" w14:textId="77777777" w:rsidR="00493940" w:rsidRDefault="00493940" w:rsidP="00493940">
      <w:pPr>
        <w:pStyle w:val="Reference"/>
        <w:numPr>
          <w:ilvl w:val="0"/>
          <w:numId w:val="0"/>
        </w:numPr>
        <w:ind w:left="567" w:hanging="567"/>
      </w:pPr>
    </w:p>
    <w:p w14:paraId="2CFFC2ED" w14:textId="00EDBC18" w:rsidR="00493940" w:rsidRPr="00B11098" w:rsidRDefault="00493940" w:rsidP="00493940">
      <w:pPr>
        <w:pStyle w:val="Reference"/>
        <w:numPr>
          <w:ilvl w:val="0"/>
          <w:numId w:val="0"/>
        </w:numPr>
        <w:ind w:left="567" w:hanging="567"/>
      </w:pPr>
      <w:r w:rsidRPr="00493940">
        <w:lastRenderedPageBreak/>
        <w:drawing>
          <wp:anchor distT="0" distB="0" distL="114300" distR="114300" simplePos="0" relativeHeight="251659264" behindDoc="0" locked="0" layoutInCell="1" allowOverlap="1" wp14:anchorId="3B558371" wp14:editId="362885EA">
            <wp:simplePos x="0" y="0"/>
            <wp:positionH relativeFrom="column">
              <wp:posOffset>-3175</wp:posOffset>
            </wp:positionH>
            <wp:positionV relativeFrom="paragraph">
              <wp:posOffset>3030220</wp:posOffset>
            </wp:positionV>
            <wp:extent cx="5581650" cy="2632710"/>
            <wp:effectExtent l="0" t="0" r="0" b="0"/>
            <wp:wrapTopAndBottom/>
            <wp:docPr id="296103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033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1650" cy="2632710"/>
                    </a:xfrm>
                    <a:prstGeom prst="rect">
                      <a:avLst/>
                    </a:prstGeom>
                  </pic:spPr>
                </pic:pic>
              </a:graphicData>
            </a:graphic>
          </wp:anchor>
        </w:drawing>
      </w:r>
      <w:r w:rsidRPr="00493940">
        <w:drawing>
          <wp:anchor distT="0" distB="0" distL="114300" distR="114300" simplePos="0" relativeHeight="251658240" behindDoc="0" locked="0" layoutInCell="1" allowOverlap="1" wp14:anchorId="5F67AFDA" wp14:editId="527ECC77">
            <wp:simplePos x="0" y="0"/>
            <wp:positionH relativeFrom="column">
              <wp:posOffset>-3175</wp:posOffset>
            </wp:positionH>
            <wp:positionV relativeFrom="paragraph">
              <wp:posOffset>1905</wp:posOffset>
            </wp:positionV>
            <wp:extent cx="5581650" cy="3020060"/>
            <wp:effectExtent l="0" t="0" r="0" b="8890"/>
            <wp:wrapTopAndBottom/>
            <wp:docPr id="14826495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570" name=""/>
                    <pic:cNvPicPr/>
                  </pic:nvPicPr>
                  <pic:blipFill>
                    <a:blip r:embed="rId14">
                      <a:extLst>
                        <a:ext uri="{28A0092B-C50C-407E-A947-70E740481C1C}">
                          <a14:useLocalDpi xmlns:a14="http://schemas.microsoft.com/office/drawing/2010/main" val="0"/>
                        </a:ext>
                      </a:extLst>
                    </a:blip>
                    <a:stretch>
                      <a:fillRect/>
                    </a:stretch>
                  </pic:blipFill>
                  <pic:spPr>
                    <a:xfrm>
                      <a:off x="0" y="0"/>
                      <a:ext cx="5581650" cy="3020060"/>
                    </a:xfrm>
                    <a:prstGeom prst="rect">
                      <a:avLst/>
                    </a:prstGeom>
                  </pic:spPr>
                </pic:pic>
              </a:graphicData>
            </a:graphic>
          </wp:anchor>
        </w:drawing>
      </w:r>
    </w:p>
    <w:sectPr w:rsidR="00493940" w:rsidRPr="00B11098" w:rsidSect="00B41C30">
      <w:headerReference w:type="default" r:id="rId15"/>
      <w:footerReference w:type="default" r:id="rId16"/>
      <w:type w:val="continuous"/>
      <w:pgSz w:w="11909" w:h="16834" w:code="9"/>
      <w:pgMar w:top="1134"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F34A" w14:textId="77777777" w:rsidR="00100D7B" w:rsidRDefault="00100D7B">
      <w:r>
        <w:separator/>
      </w:r>
    </w:p>
  </w:endnote>
  <w:endnote w:type="continuationSeparator" w:id="0">
    <w:p w14:paraId="36F5F6D2" w14:textId="77777777" w:rsidR="00100D7B" w:rsidRDefault="0010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558526"/>
      <w:docPartObj>
        <w:docPartGallery w:val="Page Numbers (Bottom of Page)"/>
        <w:docPartUnique/>
      </w:docPartObj>
    </w:sdtPr>
    <w:sdtContent>
      <w:p w14:paraId="0EEF4511" w14:textId="77777777" w:rsidR="007C5261" w:rsidRPr="00B41C30" w:rsidRDefault="007C5261" w:rsidP="00B41C30">
        <w:pPr>
          <w:pStyle w:val="Chntrang"/>
          <w:jc w:val="center"/>
          <w:rPr>
            <w:sz w:val="24"/>
            <w:szCs w:val="24"/>
          </w:rPr>
        </w:pPr>
        <w:r w:rsidRPr="004040EF">
          <w:rPr>
            <w:sz w:val="24"/>
            <w:szCs w:val="24"/>
          </w:rPr>
          <w:t xml:space="preserve">- </w:t>
        </w:r>
        <w:r w:rsidRPr="004040EF">
          <w:rPr>
            <w:sz w:val="24"/>
            <w:szCs w:val="24"/>
          </w:rPr>
          <w:fldChar w:fldCharType="begin"/>
        </w:r>
        <w:r w:rsidRPr="004040EF">
          <w:rPr>
            <w:sz w:val="24"/>
            <w:szCs w:val="24"/>
          </w:rPr>
          <w:instrText xml:space="preserve"> PAGE    \* MERGEFORMAT </w:instrText>
        </w:r>
        <w:r w:rsidRPr="004040EF">
          <w:rPr>
            <w:sz w:val="24"/>
            <w:szCs w:val="24"/>
          </w:rPr>
          <w:fldChar w:fldCharType="separate"/>
        </w:r>
        <w:r w:rsidR="0038305C">
          <w:rPr>
            <w:noProof/>
            <w:sz w:val="24"/>
            <w:szCs w:val="24"/>
          </w:rPr>
          <w:t>i</w:t>
        </w:r>
        <w:r w:rsidRPr="004040EF">
          <w:rPr>
            <w:sz w:val="24"/>
            <w:szCs w:val="24"/>
          </w:rPr>
          <w:fldChar w:fldCharType="end"/>
        </w:r>
        <w:r w:rsidRPr="004040EF">
          <w:rPr>
            <w:sz w:val="24"/>
            <w:szCs w:val="24"/>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74218427"/>
      <w:docPartObj>
        <w:docPartGallery w:val="Page Numbers (Bottom of Page)"/>
        <w:docPartUnique/>
      </w:docPartObj>
    </w:sdtPr>
    <w:sdtContent>
      <w:p w14:paraId="498EA0CC" w14:textId="77777777" w:rsidR="00B41C30" w:rsidRPr="004040EF" w:rsidRDefault="00B41C30">
        <w:pPr>
          <w:pStyle w:val="Chntrang"/>
          <w:jc w:val="center"/>
          <w:rPr>
            <w:sz w:val="24"/>
            <w:szCs w:val="24"/>
          </w:rPr>
        </w:pPr>
        <w:r w:rsidRPr="004040EF">
          <w:rPr>
            <w:sz w:val="24"/>
            <w:szCs w:val="24"/>
          </w:rPr>
          <w:t xml:space="preserve">- </w:t>
        </w:r>
        <w:r w:rsidRPr="004040EF">
          <w:rPr>
            <w:sz w:val="24"/>
            <w:szCs w:val="24"/>
          </w:rPr>
          <w:fldChar w:fldCharType="begin"/>
        </w:r>
        <w:r w:rsidRPr="004040EF">
          <w:rPr>
            <w:sz w:val="24"/>
            <w:szCs w:val="24"/>
          </w:rPr>
          <w:instrText xml:space="preserve"> PAGE    \* MERGEFORMAT </w:instrText>
        </w:r>
        <w:r w:rsidRPr="004040EF">
          <w:rPr>
            <w:sz w:val="24"/>
            <w:szCs w:val="24"/>
          </w:rPr>
          <w:fldChar w:fldCharType="separate"/>
        </w:r>
        <w:r w:rsidR="0038305C">
          <w:rPr>
            <w:noProof/>
            <w:sz w:val="24"/>
            <w:szCs w:val="24"/>
          </w:rPr>
          <w:t>6</w:t>
        </w:r>
        <w:r w:rsidRPr="004040EF">
          <w:rPr>
            <w:sz w:val="24"/>
            <w:szCs w:val="24"/>
          </w:rPr>
          <w:fldChar w:fldCharType="end"/>
        </w:r>
        <w:r w:rsidRPr="004040EF">
          <w:rPr>
            <w:sz w:val="24"/>
            <w:szCs w:val="24"/>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A177" w14:textId="77777777" w:rsidR="00100D7B" w:rsidRDefault="00100D7B">
      <w:r>
        <w:separator/>
      </w:r>
    </w:p>
  </w:footnote>
  <w:footnote w:type="continuationSeparator" w:id="0">
    <w:p w14:paraId="1EED6330" w14:textId="77777777" w:rsidR="00100D7B" w:rsidRDefault="00100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08E9" w14:textId="77777777" w:rsidR="007C5261" w:rsidRPr="00CC2D19" w:rsidRDefault="007C5261">
    <w:pPr>
      <w:pStyle w:val="utrang"/>
      <w:jc w:val="cent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C202" w14:textId="77777777" w:rsidR="007C5261" w:rsidRDefault="007C5261">
    <w:pPr>
      <w:pStyle w:val="utra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A"/>
      </v:shape>
    </w:pict>
  </w:numPicBullet>
  <w:abstractNum w:abstractNumId="0" w15:restartNumberingAfterBreak="0">
    <w:nsid w:val="0651088A"/>
    <w:multiLevelType w:val="hybridMultilevel"/>
    <w:tmpl w:val="864821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7C149F"/>
    <w:multiLevelType w:val="hybridMultilevel"/>
    <w:tmpl w:val="B7F01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B3019"/>
    <w:multiLevelType w:val="multilevel"/>
    <w:tmpl w:val="04090023"/>
    <w:styleLink w:val="oantrichPh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11CF5CDB"/>
    <w:multiLevelType w:val="hybridMultilevel"/>
    <w:tmpl w:val="E0CA2D34"/>
    <w:lvl w:ilvl="0" w:tplc="4A9A7458">
      <w:start w:val="1"/>
      <w:numFmt w:val="upperRoman"/>
      <w:lvlText w:val="%1."/>
      <w:lvlJc w:val="right"/>
      <w:pPr>
        <w:tabs>
          <w:tab w:val="num" w:pos="720"/>
        </w:tabs>
        <w:ind w:left="720" w:hanging="180"/>
      </w:pPr>
    </w:lvl>
    <w:lvl w:ilvl="1" w:tplc="FFFFFFFF">
      <w:start w:val="1"/>
      <w:numFmt w:val="decimal"/>
      <w:pStyle w:val="Style1"/>
      <w:lvlText w:val="%2)"/>
      <w:lvlJc w:val="left"/>
      <w:pPr>
        <w:tabs>
          <w:tab w:val="num" w:pos="1440"/>
        </w:tabs>
        <w:ind w:left="1440" w:hanging="360"/>
      </w:pPr>
    </w:lvl>
    <w:lvl w:ilvl="2" w:tplc="FFFFFFFF">
      <w:start w:val="1"/>
      <w:numFmt w:val="bullet"/>
      <w:lvlText w:val=""/>
      <w:lvlJc w:val="left"/>
      <w:pPr>
        <w:tabs>
          <w:tab w:val="num" w:pos="2340"/>
        </w:tabs>
        <w:ind w:left="234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1E358EC"/>
    <w:multiLevelType w:val="hybridMultilevel"/>
    <w:tmpl w:val="BEAC6EF2"/>
    <w:lvl w:ilvl="0" w:tplc="A45A93EE">
      <w:start w:val="1"/>
      <w:numFmt w:val="decimal"/>
      <w:pStyle w:val="Subtitle1"/>
      <w:lvlText w:val="%1."/>
      <w:lvlJc w:val="left"/>
      <w:pPr>
        <w:tabs>
          <w:tab w:val="num" w:pos="1080"/>
        </w:tabs>
        <w:ind w:left="1080" w:hanging="360"/>
      </w:pPr>
    </w:lvl>
    <w:lvl w:ilvl="1" w:tplc="B91E6294">
      <w:start w:val="1"/>
      <w:numFmt w:val="lowerLetter"/>
      <w:lvlText w:val="%2."/>
      <w:lvlJc w:val="left"/>
      <w:pPr>
        <w:tabs>
          <w:tab w:val="num" w:pos="1800"/>
        </w:tabs>
        <w:ind w:left="1800" w:hanging="360"/>
      </w:pPr>
      <w:rPr>
        <w:rFonts w:hint="default"/>
      </w:rPr>
    </w:lvl>
    <w:lvl w:ilvl="2" w:tplc="0409000B">
      <w:start w:val="1"/>
      <w:numFmt w:val="decimal"/>
      <w:lvlText w:val="(%3)"/>
      <w:lvlJc w:val="left"/>
      <w:pPr>
        <w:tabs>
          <w:tab w:val="num" w:pos="2715"/>
        </w:tabs>
        <w:ind w:left="2715" w:hanging="375"/>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4AB10E3"/>
    <w:multiLevelType w:val="multilevel"/>
    <w:tmpl w:val="8836EF6A"/>
    <w:lvl w:ilvl="0">
      <w:start w:val="1"/>
      <w:numFmt w:val="upperRoman"/>
      <w:pStyle w:val="StyleIIIIII"/>
      <w:lvlText w:val="%1."/>
      <w:lvlJc w:val="right"/>
      <w:pPr>
        <w:tabs>
          <w:tab w:val="num" w:pos="1008"/>
        </w:tabs>
        <w:ind w:left="720" w:firstLine="0"/>
      </w:pPr>
      <w:rPr>
        <w:rFonts w:ascii="Times New Roman" w:hAnsi="Times New Roman" w:hint="default"/>
        <w:b/>
        <w:i w:val="0"/>
        <w:sz w:val="28"/>
        <w:szCs w:val="28"/>
      </w:rPr>
    </w:lvl>
    <w:lvl w:ilvl="1">
      <w:start w:val="1"/>
      <w:numFmt w:val="decimal"/>
      <w:pStyle w:val="Style123"/>
      <w:lvlText w:val="%2."/>
      <w:lvlJc w:val="right"/>
      <w:pPr>
        <w:tabs>
          <w:tab w:val="num" w:pos="1872"/>
        </w:tabs>
        <w:ind w:left="1872" w:hanging="432"/>
      </w:pPr>
      <w:rPr>
        <w:rFonts w:ascii="Times New Roman" w:hAnsi="Times New Roman" w:hint="default"/>
        <w:b w:val="0"/>
        <w:i w:val="0"/>
        <w:sz w:val="24"/>
        <w:szCs w:val="24"/>
        <w:u w:val="single"/>
      </w:rPr>
    </w:lvl>
    <w:lvl w:ilvl="2">
      <w:start w:val="1"/>
      <w:numFmt w:val="lowerLetter"/>
      <w:pStyle w:val="Styleabc"/>
      <w:lvlText w:val="%3."/>
      <w:lvlJc w:val="right"/>
      <w:pPr>
        <w:tabs>
          <w:tab w:val="num" w:pos="2592"/>
        </w:tabs>
        <w:ind w:left="2592" w:hanging="432"/>
      </w:pPr>
      <w:rPr>
        <w:rFonts w:ascii="Times New Roman" w:hAnsi="Times New Roman" w:hint="default"/>
        <w:b w:val="0"/>
        <w:i/>
        <w:sz w:val="24"/>
        <w:szCs w:val="24"/>
      </w:rPr>
    </w:lvl>
    <w:lvl w:ilvl="3">
      <w:start w:val="1"/>
      <w:numFmt w:val="none"/>
      <w:pStyle w:val="StyleNormal"/>
      <w:lvlText w:val=""/>
      <w:lvlJc w:val="left"/>
      <w:pPr>
        <w:tabs>
          <w:tab w:val="num" w:pos="1440"/>
        </w:tabs>
        <w:ind w:left="720" w:firstLine="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6223EF6"/>
    <w:multiLevelType w:val="multilevel"/>
    <w:tmpl w:val="72746228"/>
    <w:lvl w:ilvl="0">
      <w:start w:val="1"/>
      <w:numFmt w:val="decimal"/>
      <w:lvlText w:val="%1."/>
      <w:lvlJc w:val="left"/>
      <w:pPr>
        <w:ind w:left="1004" w:hanging="360"/>
      </w:pPr>
      <w:rPr>
        <w:rFonts w:hint="default"/>
        <w:b/>
        <w:i w:val="0"/>
      </w:rPr>
    </w:lvl>
    <w:lvl w:ilvl="1">
      <w:start w:val="1"/>
      <w:numFmt w:val="decimal"/>
      <w:isLgl/>
      <w:lvlText w:val="%1.%2"/>
      <w:lvlJc w:val="left"/>
      <w:pPr>
        <w:ind w:left="1028" w:hanging="384"/>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7" w15:restartNumberingAfterBreak="0">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A9B6614"/>
    <w:multiLevelType w:val="multilevel"/>
    <w:tmpl w:val="0409001F"/>
    <w:styleLink w:val="111111"/>
    <w:lvl w:ilvl="0">
      <w:start w:val="1"/>
      <w:numFmt w:val="upperRoman"/>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B9568FE"/>
    <w:multiLevelType w:val="hybridMultilevel"/>
    <w:tmpl w:val="435EBF82"/>
    <w:lvl w:ilvl="0" w:tplc="56985C8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2217C"/>
    <w:multiLevelType w:val="hybridMultilevel"/>
    <w:tmpl w:val="0FDE249C"/>
    <w:lvl w:ilvl="0" w:tplc="44C8FFEE">
      <w:start w:val="1"/>
      <w:numFmt w:val="bullet"/>
      <w:pStyle w:val="Bullet5"/>
      <w:lvlText w:val="-"/>
      <w:lvlJc w:val="left"/>
      <w:pPr>
        <w:tabs>
          <w:tab w:val="num" w:pos="1134"/>
        </w:tabs>
        <w:ind w:left="1134" w:firstLine="0"/>
      </w:pPr>
      <w:rPr>
        <w:rFonts w:ascii="Times New Roman" w:hAnsi="Times New Roman" w:cs="Times New Roman" w:hint="default"/>
      </w:rPr>
    </w:lvl>
    <w:lvl w:ilvl="1" w:tplc="FFFFFFFF">
      <w:start w:val="1"/>
      <w:numFmt w:val="lowerLetter"/>
      <w:lvlText w:val="%2."/>
      <w:lvlJc w:val="left"/>
      <w:pPr>
        <w:tabs>
          <w:tab w:val="num" w:pos="1440"/>
        </w:tabs>
        <w:ind w:left="1440" w:hanging="360"/>
      </w:pPr>
    </w:lvl>
    <w:lvl w:ilvl="2" w:tplc="FFFFFFFF">
      <w:start w:val="1"/>
      <w:numFmt w:val="lowerRoman"/>
      <w:pStyle w:val="Bullet5"/>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65A7D0A"/>
    <w:multiLevelType w:val="hybridMultilevel"/>
    <w:tmpl w:val="63A2A7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96330E"/>
    <w:multiLevelType w:val="multilevel"/>
    <w:tmpl w:val="47109538"/>
    <w:styleLink w:val="StyleBulleted"/>
    <w:lvl w:ilvl="0">
      <w:start w:val="1"/>
      <w:numFmt w:val="bullet"/>
      <w:lvlText w:val=""/>
      <w:lvlJc w:val="left"/>
      <w:pPr>
        <w:tabs>
          <w:tab w:val="num" w:pos="624"/>
        </w:tabs>
        <w:ind w:left="1134" w:hanging="794"/>
      </w:pPr>
      <w:rPr>
        <w:rFonts w:ascii="Symbol" w:hAnsi="Symbol" w:hint="default"/>
        <w:sz w:val="26"/>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C94FCD"/>
    <w:multiLevelType w:val="hybridMultilevel"/>
    <w:tmpl w:val="244AAF6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6132C4B"/>
    <w:multiLevelType w:val="hybridMultilevel"/>
    <w:tmpl w:val="F5AA368C"/>
    <w:lvl w:ilvl="0" w:tplc="A3E2AEB2">
      <w:start w:val="1"/>
      <w:numFmt w:val="bullet"/>
      <w:pStyle w:val="oancuaDanhsach"/>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7660336"/>
    <w:multiLevelType w:val="hybridMultilevel"/>
    <w:tmpl w:val="BAF4A982"/>
    <w:lvl w:ilvl="0" w:tplc="861C5D3E">
      <w:start w:val="1"/>
      <w:numFmt w:val="decimal"/>
      <w:pStyle w:val="step"/>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B520796"/>
    <w:multiLevelType w:val="hybridMultilevel"/>
    <w:tmpl w:val="7B027FB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0F94772"/>
    <w:multiLevelType w:val="hybridMultilevel"/>
    <w:tmpl w:val="3D649380"/>
    <w:lvl w:ilvl="0" w:tplc="29040446">
      <w:start w:val="1"/>
      <w:numFmt w:val="decimal"/>
      <w:lvlText w:val="%1."/>
      <w:lvlJc w:val="left"/>
      <w:pPr>
        <w:ind w:left="1004" w:hanging="360"/>
      </w:pPr>
      <w:rPr>
        <w:rFonts w:hint="default"/>
        <w:b/>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459648B5"/>
    <w:multiLevelType w:val="hybridMultilevel"/>
    <w:tmpl w:val="5D227FE2"/>
    <w:lvl w:ilvl="0" w:tplc="B67C4E66">
      <w:start w:val="1"/>
      <w:numFmt w:val="bullet"/>
      <w:pStyle w:val="bulletlist"/>
      <w:lvlText w:val=""/>
      <w:lvlJc w:val="left"/>
      <w:pPr>
        <w:tabs>
          <w:tab w:val="num" w:pos="851"/>
        </w:tabs>
        <w:ind w:left="851" w:hanging="454"/>
      </w:pPr>
      <w:rPr>
        <w:rFonts w:ascii="Symbol" w:hAnsi="Symbol" w:hint="default"/>
      </w:rPr>
    </w:lvl>
    <w:lvl w:ilvl="1" w:tplc="01CC6ECE" w:tentative="1">
      <w:start w:val="1"/>
      <w:numFmt w:val="bullet"/>
      <w:lvlText w:val="o"/>
      <w:lvlJc w:val="left"/>
      <w:pPr>
        <w:tabs>
          <w:tab w:val="num" w:pos="1728"/>
        </w:tabs>
        <w:ind w:left="1728" w:hanging="360"/>
      </w:pPr>
      <w:rPr>
        <w:rFonts w:ascii="Courier New" w:hAnsi="Courier New" w:cs="Courier New" w:hint="default"/>
      </w:rPr>
    </w:lvl>
    <w:lvl w:ilvl="2" w:tplc="30EAFAD0" w:tentative="1">
      <w:start w:val="1"/>
      <w:numFmt w:val="bullet"/>
      <w:lvlText w:val=""/>
      <w:lvlJc w:val="left"/>
      <w:pPr>
        <w:tabs>
          <w:tab w:val="num" w:pos="2448"/>
        </w:tabs>
        <w:ind w:left="2448" w:hanging="360"/>
      </w:pPr>
      <w:rPr>
        <w:rFonts w:ascii="Wingdings" w:hAnsi="Wingdings" w:hint="default"/>
      </w:rPr>
    </w:lvl>
    <w:lvl w:ilvl="3" w:tplc="B5CCC944" w:tentative="1">
      <w:start w:val="1"/>
      <w:numFmt w:val="bullet"/>
      <w:lvlText w:val=""/>
      <w:lvlJc w:val="left"/>
      <w:pPr>
        <w:tabs>
          <w:tab w:val="num" w:pos="3168"/>
        </w:tabs>
        <w:ind w:left="3168" w:hanging="360"/>
      </w:pPr>
      <w:rPr>
        <w:rFonts w:ascii="Symbol" w:hAnsi="Symbol" w:hint="default"/>
      </w:rPr>
    </w:lvl>
    <w:lvl w:ilvl="4" w:tplc="B9E8AF84" w:tentative="1">
      <w:start w:val="1"/>
      <w:numFmt w:val="bullet"/>
      <w:lvlText w:val="o"/>
      <w:lvlJc w:val="left"/>
      <w:pPr>
        <w:tabs>
          <w:tab w:val="num" w:pos="3888"/>
        </w:tabs>
        <w:ind w:left="3888" w:hanging="360"/>
      </w:pPr>
      <w:rPr>
        <w:rFonts w:ascii="Courier New" w:hAnsi="Courier New" w:cs="Courier New" w:hint="default"/>
      </w:rPr>
    </w:lvl>
    <w:lvl w:ilvl="5" w:tplc="D0BE95E2" w:tentative="1">
      <w:start w:val="1"/>
      <w:numFmt w:val="bullet"/>
      <w:lvlText w:val=""/>
      <w:lvlJc w:val="left"/>
      <w:pPr>
        <w:tabs>
          <w:tab w:val="num" w:pos="4608"/>
        </w:tabs>
        <w:ind w:left="4608" w:hanging="360"/>
      </w:pPr>
      <w:rPr>
        <w:rFonts w:ascii="Wingdings" w:hAnsi="Wingdings" w:hint="default"/>
      </w:rPr>
    </w:lvl>
    <w:lvl w:ilvl="6" w:tplc="7FCC1218" w:tentative="1">
      <w:start w:val="1"/>
      <w:numFmt w:val="bullet"/>
      <w:lvlText w:val=""/>
      <w:lvlJc w:val="left"/>
      <w:pPr>
        <w:tabs>
          <w:tab w:val="num" w:pos="5328"/>
        </w:tabs>
        <w:ind w:left="5328" w:hanging="360"/>
      </w:pPr>
      <w:rPr>
        <w:rFonts w:ascii="Symbol" w:hAnsi="Symbol" w:hint="default"/>
      </w:rPr>
    </w:lvl>
    <w:lvl w:ilvl="7" w:tplc="7096C448" w:tentative="1">
      <w:start w:val="1"/>
      <w:numFmt w:val="bullet"/>
      <w:lvlText w:val="o"/>
      <w:lvlJc w:val="left"/>
      <w:pPr>
        <w:tabs>
          <w:tab w:val="num" w:pos="6048"/>
        </w:tabs>
        <w:ind w:left="6048" w:hanging="360"/>
      </w:pPr>
      <w:rPr>
        <w:rFonts w:ascii="Courier New" w:hAnsi="Courier New" w:cs="Courier New" w:hint="default"/>
      </w:rPr>
    </w:lvl>
    <w:lvl w:ilvl="8" w:tplc="8250D912"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49A577C2"/>
    <w:multiLevelType w:val="hybridMultilevel"/>
    <w:tmpl w:val="0124189E"/>
    <w:lvl w:ilvl="0" w:tplc="E286DD6E">
      <w:start w:val="1"/>
      <w:numFmt w:val="decimal"/>
      <w:pStyle w:val="Ml2"/>
      <w:lvlText w:val="%1."/>
      <w:lvlJc w:val="left"/>
      <w:pPr>
        <w:tabs>
          <w:tab w:val="num" w:pos="735"/>
        </w:tabs>
        <w:ind w:left="735" w:hanging="360"/>
      </w:pPr>
      <w:rPr>
        <w:rFonts w:hint="default"/>
      </w:rPr>
    </w:lvl>
    <w:lvl w:ilvl="1" w:tplc="48090003">
      <w:start w:val="1"/>
      <w:numFmt w:val="lowerRoman"/>
      <w:pStyle w:val="Ml3"/>
      <w:lvlText w:val="%2."/>
      <w:lvlJc w:val="left"/>
      <w:pPr>
        <w:tabs>
          <w:tab w:val="num" w:pos="1440"/>
        </w:tabs>
        <w:ind w:left="1440" w:hanging="360"/>
      </w:pPr>
      <w:rPr>
        <w:rFonts w:hint="default"/>
      </w:rPr>
    </w:lvl>
    <w:lvl w:ilvl="2" w:tplc="48090005" w:tentative="1">
      <w:start w:val="1"/>
      <w:numFmt w:val="lowerRoman"/>
      <w:lvlText w:val="%3."/>
      <w:lvlJc w:val="right"/>
      <w:pPr>
        <w:tabs>
          <w:tab w:val="num" w:pos="2160"/>
        </w:tabs>
        <w:ind w:left="2160" w:hanging="180"/>
      </w:pPr>
    </w:lvl>
    <w:lvl w:ilvl="3" w:tplc="48090001">
      <w:start w:val="1"/>
      <w:numFmt w:val="decimal"/>
      <w:lvlText w:val="%4."/>
      <w:lvlJc w:val="left"/>
      <w:pPr>
        <w:tabs>
          <w:tab w:val="num" w:pos="2880"/>
        </w:tabs>
        <w:ind w:left="2880" w:hanging="360"/>
      </w:pPr>
    </w:lvl>
    <w:lvl w:ilvl="4" w:tplc="48090003" w:tentative="1">
      <w:start w:val="1"/>
      <w:numFmt w:val="lowerLetter"/>
      <w:lvlText w:val="%5."/>
      <w:lvlJc w:val="left"/>
      <w:pPr>
        <w:tabs>
          <w:tab w:val="num" w:pos="3600"/>
        </w:tabs>
        <w:ind w:left="3600" w:hanging="360"/>
      </w:pPr>
    </w:lvl>
    <w:lvl w:ilvl="5" w:tplc="48090005" w:tentative="1">
      <w:start w:val="1"/>
      <w:numFmt w:val="lowerRoman"/>
      <w:lvlText w:val="%6."/>
      <w:lvlJc w:val="right"/>
      <w:pPr>
        <w:tabs>
          <w:tab w:val="num" w:pos="4320"/>
        </w:tabs>
        <w:ind w:left="4320" w:hanging="180"/>
      </w:pPr>
    </w:lvl>
    <w:lvl w:ilvl="6" w:tplc="48090001" w:tentative="1">
      <w:start w:val="1"/>
      <w:numFmt w:val="decimal"/>
      <w:lvlText w:val="%7."/>
      <w:lvlJc w:val="left"/>
      <w:pPr>
        <w:tabs>
          <w:tab w:val="num" w:pos="5040"/>
        </w:tabs>
        <w:ind w:left="5040" w:hanging="360"/>
      </w:pPr>
    </w:lvl>
    <w:lvl w:ilvl="7" w:tplc="48090003" w:tentative="1">
      <w:start w:val="1"/>
      <w:numFmt w:val="lowerLetter"/>
      <w:lvlText w:val="%8."/>
      <w:lvlJc w:val="left"/>
      <w:pPr>
        <w:tabs>
          <w:tab w:val="num" w:pos="5760"/>
        </w:tabs>
        <w:ind w:left="5760" w:hanging="360"/>
      </w:pPr>
    </w:lvl>
    <w:lvl w:ilvl="8" w:tplc="48090005"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31B8A7BA"/>
    <w:lvl w:ilvl="0">
      <w:start w:val="1"/>
      <w:numFmt w:val="decimal"/>
      <w:pStyle w:val="references"/>
      <w:lvlText w:val="[%1]"/>
      <w:lvlJc w:val="left"/>
      <w:pPr>
        <w:tabs>
          <w:tab w:val="num" w:pos="567"/>
        </w:tabs>
        <w:ind w:left="567" w:hanging="567"/>
      </w:pPr>
      <w:rPr>
        <w:rFonts w:ascii="Times New Roman" w:hAnsi="Times New Roman" w:cs="Times New Roman" w:hint="default"/>
        <w:b w:val="0"/>
        <w:bCs w:val="0"/>
        <w:i w:val="0"/>
        <w:iCs w:val="0"/>
        <w:sz w:val="26"/>
        <w:szCs w:val="16"/>
      </w:rPr>
    </w:lvl>
  </w:abstractNum>
  <w:abstractNum w:abstractNumId="21" w15:restartNumberingAfterBreak="0">
    <w:nsid w:val="657D4875"/>
    <w:multiLevelType w:val="multilevel"/>
    <w:tmpl w:val="40F42B30"/>
    <w:styleLink w:val="UNSThesisChuong"/>
    <w:lvl w:ilvl="0">
      <w:start w:val="1"/>
      <w:numFmt w:val="decimal"/>
      <w:lvlText w:val="Chương %1"/>
      <w:lvlJc w:val="left"/>
      <w:pPr>
        <w:tabs>
          <w:tab w:val="num" w:pos="1701"/>
        </w:tabs>
        <w:ind w:left="0" w:firstLine="0"/>
      </w:pPr>
      <w:rPr>
        <w:rFonts w:ascii="Times New Roman" w:hAnsi="Times New Roman" w:hint="default"/>
        <w:b/>
        <w:sz w:val="32"/>
      </w:rPr>
    </w:lvl>
    <w:lvl w:ilvl="1">
      <w:start w:val="1"/>
      <w:numFmt w:val="decimal"/>
      <w:lvlText w:val="%1.%2"/>
      <w:lvlJc w:val="left"/>
      <w:pPr>
        <w:tabs>
          <w:tab w:val="num" w:pos="1134"/>
        </w:tabs>
        <w:ind w:left="0" w:firstLine="0"/>
      </w:pPr>
      <w:rPr>
        <w:rFonts w:hint="default"/>
        <w:b/>
        <w:i w:val="0"/>
      </w:rPr>
    </w:lvl>
    <w:lvl w:ilvl="2">
      <w:start w:val="1"/>
      <w:numFmt w:val="decimal"/>
      <w:lvlText w:val="%1.%2.%3"/>
      <w:lvlJc w:val="left"/>
      <w:pPr>
        <w:tabs>
          <w:tab w:val="num" w:pos="1418"/>
        </w:tabs>
        <w:ind w:left="0" w:firstLine="0"/>
      </w:pPr>
      <w:rPr>
        <w:rFonts w:hint="default"/>
        <w:b/>
        <w:i w:val="0"/>
        <w:sz w:val="26"/>
      </w:rPr>
    </w:lvl>
    <w:lvl w:ilvl="3">
      <w:start w:val="1"/>
      <w:numFmt w:val="decimal"/>
      <w:lvlText w:val="%1.%2.%3.%4"/>
      <w:lvlJc w:val="left"/>
      <w:pPr>
        <w:tabs>
          <w:tab w:val="num" w:pos="1701"/>
        </w:tabs>
        <w:ind w:left="0" w:firstLine="0"/>
      </w:pPr>
      <w:rPr>
        <w:rFonts w:ascii="Times New Roman" w:hAnsi="Times New Roman" w:hint="default"/>
        <w:b/>
        <w:i w:val="0"/>
        <w:sz w:val="26"/>
      </w:rPr>
    </w:lvl>
    <w:lvl w:ilvl="4">
      <w:start w:val="1"/>
      <w:numFmt w:val="none"/>
      <w:lvlText w:val=""/>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9F07A6E"/>
    <w:multiLevelType w:val="hybridMultilevel"/>
    <w:tmpl w:val="6040E84E"/>
    <w:lvl w:ilvl="0" w:tplc="C30A0D32">
      <w:start w:val="1"/>
      <w:numFmt w:val="decimal"/>
      <w:pStyle w:val="Thuattoan"/>
      <w:lvlText w:val="%1)"/>
      <w:lvlJc w:val="left"/>
      <w:pPr>
        <w:tabs>
          <w:tab w:val="num" w:pos="1004"/>
        </w:tabs>
        <w:ind w:left="1004" w:hanging="360"/>
      </w:pPr>
      <w:rPr>
        <w:rFonts w:hint="default"/>
      </w:rPr>
    </w:lvl>
    <w:lvl w:ilvl="1" w:tplc="48090019">
      <w:start w:val="1"/>
      <w:numFmt w:val="lowerLetter"/>
      <w:lvlText w:val="%2."/>
      <w:lvlJc w:val="left"/>
      <w:pPr>
        <w:tabs>
          <w:tab w:val="num" w:pos="1724"/>
        </w:tabs>
        <w:ind w:left="1724" w:hanging="360"/>
      </w:pPr>
    </w:lvl>
    <w:lvl w:ilvl="2" w:tplc="4809001B" w:tentative="1">
      <w:start w:val="1"/>
      <w:numFmt w:val="lowerRoman"/>
      <w:lvlText w:val="%3."/>
      <w:lvlJc w:val="right"/>
      <w:pPr>
        <w:tabs>
          <w:tab w:val="num" w:pos="2444"/>
        </w:tabs>
        <w:ind w:left="2444" w:hanging="180"/>
      </w:pPr>
    </w:lvl>
    <w:lvl w:ilvl="3" w:tplc="4809000F" w:tentative="1">
      <w:start w:val="1"/>
      <w:numFmt w:val="decimal"/>
      <w:lvlText w:val="%4."/>
      <w:lvlJc w:val="left"/>
      <w:pPr>
        <w:tabs>
          <w:tab w:val="num" w:pos="3164"/>
        </w:tabs>
        <w:ind w:left="3164" w:hanging="360"/>
      </w:pPr>
    </w:lvl>
    <w:lvl w:ilvl="4" w:tplc="48090019" w:tentative="1">
      <w:start w:val="1"/>
      <w:numFmt w:val="lowerLetter"/>
      <w:lvlText w:val="%5."/>
      <w:lvlJc w:val="left"/>
      <w:pPr>
        <w:tabs>
          <w:tab w:val="num" w:pos="3884"/>
        </w:tabs>
        <w:ind w:left="3884" w:hanging="360"/>
      </w:pPr>
    </w:lvl>
    <w:lvl w:ilvl="5" w:tplc="4809001B" w:tentative="1">
      <w:start w:val="1"/>
      <w:numFmt w:val="lowerRoman"/>
      <w:lvlText w:val="%6."/>
      <w:lvlJc w:val="right"/>
      <w:pPr>
        <w:tabs>
          <w:tab w:val="num" w:pos="4604"/>
        </w:tabs>
        <w:ind w:left="4604" w:hanging="180"/>
      </w:pPr>
    </w:lvl>
    <w:lvl w:ilvl="6" w:tplc="4809000F" w:tentative="1">
      <w:start w:val="1"/>
      <w:numFmt w:val="decimal"/>
      <w:lvlText w:val="%7."/>
      <w:lvlJc w:val="left"/>
      <w:pPr>
        <w:tabs>
          <w:tab w:val="num" w:pos="5324"/>
        </w:tabs>
        <w:ind w:left="5324" w:hanging="360"/>
      </w:pPr>
    </w:lvl>
    <w:lvl w:ilvl="7" w:tplc="48090019" w:tentative="1">
      <w:start w:val="1"/>
      <w:numFmt w:val="lowerLetter"/>
      <w:lvlText w:val="%8."/>
      <w:lvlJc w:val="left"/>
      <w:pPr>
        <w:tabs>
          <w:tab w:val="num" w:pos="6044"/>
        </w:tabs>
        <w:ind w:left="6044" w:hanging="360"/>
      </w:pPr>
    </w:lvl>
    <w:lvl w:ilvl="8" w:tplc="4809001B" w:tentative="1">
      <w:start w:val="1"/>
      <w:numFmt w:val="lowerRoman"/>
      <w:lvlText w:val="%9."/>
      <w:lvlJc w:val="right"/>
      <w:pPr>
        <w:tabs>
          <w:tab w:val="num" w:pos="6764"/>
        </w:tabs>
        <w:ind w:left="6764" w:hanging="180"/>
      </w:pPr>
    </w:lvl>
  </w:abstractNum>
  <w:abstractNum w:abstractNumId="23" w15:restartNumberingAfterBreak="0">
    <w:nsid w:val="6B206782"/>
    <w:multiLevelType w:val="hybridMultilevel"/>
    <w:tmpl w:val="711A8A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C402C58"/>
    <w:multiLevelType w:val="hybridMultilevel"/>
    <w:tmpl w:val="D43466F4"/>
    <w:lvl w:ilvl="0" w:tplc="FFFFFFFF">
      <w:start w:val="1"/>
      <w:numFmt w:val="decimal"/>
      <w:pStyle w:val="figurecaption"/>
      <w:lvlText w:val="Hình %1. "/>
      <w:lvlJc w:val="left"/>
      <w:pPr>
        <w:tabs>
          <w:tab w:val="num" w:pos="720"/>
        </w:tabs>
        <w:ind w:left="0" w:firstLine="0"/>
      </w:pPr>
      <w:rPr>
        <w:rFonts w:ascii="Times New Roman" w:hAnsi="Times New Roman" w:cs="Times New Roman" w:hint="default"/>
        <w:b w:val="0"/>
        <w:bCs w:val="0"/>
        <w:i w:val="0"/>
        <w:iCs w:val="0"/>
        <w:color w:val="auto"/>
        <w:sz w:val="20"/>
        <w:szCs w:val="16"/>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5" w15:restartNumberingAfterBreak="0">
    <w:nsid w:val="6CD32DA8"/>
    <w:multiLevelType w:val="singleLevel"/>
    <w:tmpl w:val="89D66EA4"/>
    <w:lvl w:ilvl="0">
      <w:start w:val="1"/>
      <w:numFmt w:val="upperRoman"/>
      <w:pStyle w:val="tablehead"/>
      <w:lvlText w:val="Bảng %1. "/>
      <w:lvlJc w:val="left"/>
      <w:pPr>
        <w:tabs>
          <w:tab w:val="num" w:pos="1080"/>
        </w:tabs>
        <w:ind w:left="0" w:firstLine="0"/>
      </w:pPr>
      <w:rPr>
        <w:rFonts w:ascii="Times New Roman" w:hAnsi="Times New Roman" w:cs="Times New Roman" w:hint="default"/>
        <w:b w:val="0"/>
        <w:bCs w:val="0"/>
        <w:i w:val="0"/>
        <w:iCs w:val="0"/>
        <w:sz w:val="22"/>
        <w:szCs w:val="16"/>
      </w:rPr>
    </w:lvl>
  </w:abstractNum>
  <w:abstractNum w:abstractNumId="26" w15:restartNumberingAfterBreak="0">
    <w:nsid w:val="75E93B8F"/>
    <w:multiLevelType w:val="multilevel"/>
    <w:tmpl w:val="2E2CD8D8"/>
    <w:lvl w:ilvl="0">
      <w:start w:val="1"/>
      <w:numFmt w:val="decimal"/>
      <w:pStyle w:val="u1"/>
      <w:lvlText w:val="Chương %1 ."/>
      <w:lvlJc w:val="left"/>
      <w:pPr>
        <w:tabs>
          <w:tab w:val="num" w:pos="567"/>
        </w:tabs>
        <w:ind w:left="0" w:firstLine="0"/>
      </w:pPr>
      <w:rPr>
        <w:rFonts w:ascii="Times New Roman" w:hAnsi="Times New Roman" w:hint="default"/>
        <w:b/>
        <w:i w:val="0"/>
        <w:sz w:val="32"/>
      </w:rPr>
    </w:lvl>
    <w:lvl w:ilvl="1">
      <w:start w:val="1"/>
      <w:numFmt w:val="decimal"/>
      <w:pStyle w:val="u2"/>
      <w:lvlText w:val="%1.%2"/>
      <w:lvlJc w:val="left"/>
      <w:pPr>
        <w:tabs>
          <w:tab w:val="num" w:pos="0"/>
        </w:tabs>
        <w:ind w:left="0" w:firstLine="0"/>
      </w:pPr>
      <w:rPr>
        <w:rFonts w:ascii="Times New Roman" w:hAnsi="Times New Roman" w:hint="default"/>
        <w:b/>
        <w:i w:val="0"/>
        <w:color w:val="auto"/>
        <w:sz w:val="28"/>
        <w:szCs w:val="28"/>
      </w:rPr>
    </w:lvl>
    <w:lvl w:ilvl="2">
      <w:start w:val="1"/>
      <w:numFmt w:val="decimal"/>
      <w:pStyle w:val="u3"/>
      <w:lvlText w:val="%1.%2.%3"/>
      <w:lvlJc w:val="left"/>
      <w:pPr>
        <w:tabs>
          <w:tab w:val="num" w:pos="113"/>
        </w:tabs>
        <w:ind w:left="0" w:firstLine="0"/>
      </w:pPr>
      <w:rPr>
        <w:rFonts w:ascii="Times New Roman" w:hAnsi="Times New Roman" w:hint="default"/>
        <w:b/>
        <w:i w:val="0"/>
        <w:sz w:val="26"/>
      </w:rPr>
    </w:lvl>
    <w:lvl w:ilvl="3">
      <w:start w:val="1"/>
      <w:numFmt w:val="decimal"/>
      <w:pStyle w:val="u4"/>
      <w:suff w:val="space"/>
      <w:lvlText w:val="%1.%2.%3.%4"/>
      <w:lvlJc w:val="left"/>
      <w:pPr>
        <w:ind w:left="0" w:firstLine="0"/>
      </w:pPr>
      <w:rPr>
        <w:rFonts w:ascii="Times New Roman" w:hAnsi="Times New Roman" w:hint="default"/>
        <w:b/>
        <w:i/>
        <w:sz w:val="26"/>
        <w:szCs w:val="26"/>
      </w:rPr>
    </w:lvl>
    <w:lvl w:ilvl="4">
      <w:start w:val="1"/>
      <w:numFmt w:val="decimal"/>
      <w:pStyle w:val="u5"/>
      <w:lvlText w:val="%1.%2.%3.%4.%5"/>
      <w:lvlJc w:val="left"/>
      <w:pPr>
        <w:tabs>
          <w:tab w:val="num" w:pos="0"/>
        </w:tabs>
        <w:ind w:left="0" w:firstLine="0"/>
      </w:pPr>
      <w:rPr>
        <w:rFonts w:ascii="Times New Roman" w:hAnsi="Times New Roman" w:hint="default"/>
        <w:b/>
        <w:i w:val="0"/>
        <w:sz w:val="26"/>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7" w15:restartNumberingAfterBreak="0">
    <w:nsid w:val="7B3E546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BA36049"/>
    <w:multiLevelType w:val="hybridMultilevel"/>
    <w:tmpl w:val="C5E68EE2"/>
    <w:lvl w:ilvl="0" w:tplc="5F6C3830">
      <w:start w:val="1"/>
      <w:numFmt w:val="bullet"/>
      <w:pStyle w:val="Bullet4"/>
      <w:lvlText w:val=""/>
      <w:lvlPicBulletId w:val="0"/>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E66A28"/>
    <w:multiLevelType w:val="hybridMultilevel"/>
    <w:tmpl w:val="4CD4B0C4"/>
    <w:lvl w:ilvl="0" w:tplc="1F02DAB8">
      <w:start w:val="1"/>
      <w:numFmt w:val="bullet"/>
      <w:pStyle w:val="Bulletnormal"/>
      <w:lvlText w:val=""/>
      <w:lvlJc w:val="righ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801312323">
    <w:abstractNumId w:val="3"/>
  </w:num>
  <w:num w:numId="2" w16cid:durableId="54355121">
    <w:abstractNumId w:val="4"/>
  </w:num>
  <w:num w:numId="3" w16cid:durableId="545147503">
    <w:abstractNumId w:val="19"/>
  </w:num>
  <w:num w:numId="4" w16cid:durableId="1040284687">
    <w:abstractNumId w:val="5"/>
  </w:num>
  <w:num w:numId="5" w16cid:durableId="1812284719">
    <w:abstractNumId w:val="26"/>
  </w:num>
  <w:num w:numId="6" w16cid:durableId="643780563">
    <w:abstractNumId w:val="10"/>
  </w:num>
  <w:num w:numId="7" w16cid:durableId="523861805">
    <w:abstractNumId w:val="8"/>
  </w:num>
  <w:num w:numId="8" w16cid:durableId="702442621">
    <w:abstractNumId w:val="27"/>
  </w:num>
  <w:num w:numId="9" w16cid:durableId="66802120">
    <w:abstractNumId w:val="2"/>
  </w:num>
  <w:num w:numId="10" w16cid:durableId="538661921">
    <w:abstractNumId w:val="28"/>
  </w:num>
  <w:num w:numId="11" w16cid:durableId="509374630">
    <w:abstractNumId w:val="22"/>
  </w:num>
  <w:num w:numId="12" w16cid:durableId="1125660906">
    <w:abstractNumId w:val="20"/>
  </w:num>
  <w:num w:numId="13" w16cid:durableId="382337481">
    <w:abstractNumId w:val="24"/>
  </w:num>
  <w:num w:numId="14" w16cid:durableId="456333632">
    <w:abstractNumId w:val="15"/>
  </w:num>
  <w:num w:numId="15" w16cid:durableId="2111775399">
    <w:abstractNumId w:val="21"/>
  </w:num>
  <w:num w:numId="16" w16cid:durableId="607200770">
    <w:abstractNumId w:val="18"/>
  </w:num>
  <w:num w:numId="17" w16cid:durableId="1528135533">
    <w:abstractNumId w:val="25"/>
  </w:num>
  <w:num w:numId="18" w16cid:durableId="699741457">
    <w:abstractNumId w:val="6"/>
  </w:num>
  <w:num w:numId="19" w16cid:durableId="1127701685">
    <w:abstractNumId w:val="7"/>
  </w:num>
  <w:num w:numId="20" w16cid:durableId="198082378">
    <w:abstractNumId w:val="14"/>
  </w:num>
  <w:num w:numId="21" w16cid:durableId="1081295939">
    <w:abstractNumId w:val="12"/>
  </w:num>
  <w:num w:numId="22" w16cid:durableId="626667328">
    <w:abstractNumId w:val="29"/>
  </w:num>
  <w:num w:numId="23" w16cid:durableId="1607688968">
    <w:abstractNumId w:val="9"/>
  </w:num>
  <w:num w:numId="24" w16cid:durableId="37632329">
    <w:abstractNumId w:val="17"/>
  </w:num>
  <w:num w:numId="25" w16cid:durableId="596016816">
    <w:abstractNumId w:val="1"/>
  </w:num>
  <w:num w:numId="26" w16cid:durableId="350955059">
    <w:abstractNumId w:val="13"/>
  </w:num>
  <w:num w:numId="27" w16cid:durableId="1897231491">
    <w:abstractNumId w:val="11"/>
  </w:num>
  <w:num w:numId="28" w16cid:durableId="764808173">
    <w:abstractNumId w:val="16"/>
  </w:num>
  <w:num w:numId="29" w16cid:durableId="1022243201">
    <w:abstractNumId w:val="23"/>
  </w:num>
  <w:num w:numId="30" w16cid:durableId="671295079">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278"/>
    <w:rsid w:val="000000EC"/>
    <w:rsid w:val="0000087A"/>
    <w:rsid w:val="0000134F"/>
    <w:rsid w:val="00001ED8"/>
    <w:rsid w:val="00001F08"/>
    <w:rsid w:val="00002DA3"/>
    <w:rsid w:val="00003685"/>
    <w:rsid w:val="00003712"/>
    <w:rsid w:val="000037A4"/>
    <w:rsid w:val="00003CF9"/>
    <w:rsid w:val="00004E23"/>
    <w:rsid w:val="000050C0"/>
    <w:rsid w:val="00005547"/>
    <w:rsid w:val="000064C3"/>
    <w:rsid w:val="00006CB3"/>
    <w:rsid w:val="000070D6"/>
    <w:rsid w:val="000078C1"/>
    <w:rsid w:val="00007F93"/>
    <w:rsid w:val="000105E2"/>
    <w:rsid w:val="00011A04"/>
    <w:rsid w:val="00011BF4"/>
    <w:rsid w:val="0001232C"/>
    <w:rsid w:val="00012B57"/>
    <w:rsid w:val="00012CD9"/>
    <w:rsid w:val="00012E65"/>
    <w:rsid w:val="00013317"/>
    <w:rsid w:val="000135E0"/>
    <w:rsid w:val="000141C7"/>
    <w:rsid w:val="000143D5"/>
    <w:rsid w:val="00014E59"/>
    <w:rsid w:val="0001542E"/>
    <w:rsid w:val="000156A2"/>
    <w:rsid w:val="00016265"/>
    <w:rsid w:val="00016B07"/>
    <w:rsid w:val="00016E01"/>
    <w:rsid w:val="00016F44"/>
    <w:rsid w:val="00016F65"/>
    <w:rsid w:val="000170F2"/>
    <w:rsid w:val="0001711A"/>
    <w:rsid w:val="000177B3"/>
    <w:rsid w:val="00017F9B"/>
    <w:rsid w:val="000204C9"/>
    <w:rsid w:val="000205E7"/>
    <w:rsid w:val="00021063"/>
    <w:rsid w:val="00021CCB"/>
    <w:rsid w:val="000229AB"/>
    <w:rsid w:val="000237F7"/>
    <w:rsid w:val="00024135"/>
    <w:rsid w:val="00024D4C"/>
    <w:rsid w:val="0002509F"/>
    <w:rsid w:val="00025221"/>
    <w:rsid w:val="000254E2"/>
    <w:rsid w:val="00025CE0"/>
    <w:rsid w:val="00026877"/>
    <w:rsid w:val="00026ADB"/>
    <w:rsid w:val="00027622"/>
    <w:rsid w:val="00027CDA"/>
    <w:rsid w:val="000307A7"/>
    <w:rsid w:val="00031A3A"/>
    <w:rsid w:val="00031BFF"/>
    <w:rsid w:val="00032E40"/>
    <w:rsid w:val="00032FD6"/>
    <w:rsid w:val="00033289"/>
    <w:rsid w:val="000333E1"/>
    <w:rsid w:val="00033C4F"/>
    <w:rsid w:val="00033E4D"/>
    <w:rsid w:val="000343CD"/>
    <w:rsid w:val="00035065"/>
    <w:rsid w:val="00035D3C"/>
    <w:rsid w:val="00035F80"/>
    <w:rsid w:val="00036419"/>
    <w:rsid w:val="00036427"/>
    <w:rsid w:val="000364F2"/>
    <w:rsid w:val="00036813"/>
    <w:rsid w:val="00036C9D"/>
    <w:rsid w:val="00036CCF"/>
    <w:rsid w:val="00036DF6"/>
    <w:rsid w:val="00040A77"/>
    <w:rsid w:val="00040DBD"/>
    <w:rsid w:val="00041178"/>
    <w:rsid w:val="00043B72"/>
    <w:rsid w:val="0004456B"/>
    <w:rsid w:val="00044C24"/>
    <w:rsid w:val="000457F8"/>
    <w:rsid w:val="0004593F"/>
    <w:rsid w:val="00045AFC"/>
    <w:rsid w:val="00046311"/>
    <w:rsid w:val="000463DE"/>
    <w:rsid w:val="00046453"/>
    <w:rsid w:val="0004658A"/>
    <w:rsid w:val="000469D2"/>
    <w:rsid w:val="00046AB5"/>
    <w:rsid w:val="0004710C"/>
    <w:rsid w:val="000472FE"/>
    <w:rsid w:val="000473CC"/>
    <w:rsid w:val="0004765D"/>
    <w:rsid w:val="00047A58"/>
    <w:rsid w:val="0005034D"/>
    <w:rsid w:val="00050A7B"/>
    <w:rsid w:val="00050F29"/>
    <w:rsid w:val="00051555"/>
    <w:rsid w:val="000515D2"/>
    <w:rsid w:val="00051ED7"/>
    <w:rsid w:val="00052202"/>
    <w:rsid w:val="000523D5"/>
    <w:rsid w:val="00052648"/>
    <w:rsid w:val="000526AA"/>
    <w:rsid w:val="00052D4F"/>
    <w:rsid w:val="00053AEB"/>
    <w:rsid w:val="00053B06"/>
    <w:rsid w:val="00053F18"/>
    <w:rsid w:val="0005452E"/>
    <w:rsid w:val="00054ABC"/>
    <w:rsid w:val="00054C83"/>
    <w:rsid w:val="000552D8"/>
    <w:rsid w:val="000556A4"/>
    <w:rsid w:val="00055715"/>
    <w:rsid w:val="00056477"/>
    <w:rsid w:val="00056857"/>
    <w:rsid w:val="00056F99"/>
    <w:rsid w:val="000600C0"/>
    <w:rsid w:val="00060D29"/>
    <w:rsid w:val="00061274"/>
    <w:rsid w:val="000617E6"/>
    <w:rsid w:val="00061E2C"/>
    <w:rsid w:val="00061F28"/>
    <w:rsid w:val="000624F9"/>
    <w:rsid w:val="000635EA"/>
    <w:rsid w:val="00063A3B"/>
    <w:rsid w:val="0006405E"/>
    <w:rsid w:val="000640FE"/>
    <w:rsid w:val="0006416F"/>
    <w:rsid w:val="00064466"/>
    <w:rsid w:val="000647C1"/>
    <w:rsid w:val="00064A9E"/>
    <w:rsid w:val="00064D0B"/>
    <w:rsid w:val="00064E36"/>
    <w:rsid w:val="0006503D"/>
    <w:rsid w:val="00065776"/>
    <w:rsid w:val="00065BED"/>
    <w:rsid w:val="00065FA2"/>
    <w:rsid w:val="00066C11"/>
    <w:rsid w:val="0007005A"/>
    <w:rsid w:val="00070829"/>
    <w:rsid w:val="000716B9"/>
    <w:rsid w:val="000718AB"/>
    <w:rsid w:val="00071AE0"/>
    <w:rsid w:val="00071BB5"/>
    <w:rsid w:val="00071E8D"/>
    <w:rsid w:val="00072D10"/>
    <w:rsid w:val="00072D88"/>
    <w:rsid w:val="00073292"/>
    <w:rsid w:val="000733B6"/>
    <w:rsid w:val="0007483E"/>
    <w:rsid w:val="00075DAC"/>
    <w:rsid w:val="00076C4E"/>
    <w:rsid w:val="00077021"/>
    <w:rsid w:val="000808D7"/>
    <w:rsid w:val="00080DD3"/>
    <w:rsid w:val="00081758"/>
    <w:rsid w:val="000829F0"/>
    <w:rsid w:val="000832D2"/>
    <w:rsid w:val="000832D5"/>
    <w:rsid w:val="00083666"/>
    <w:rsid w:val="0008385A"/>
    <w:rsid w:val="00083BD7"/>
    <w:rsid w:val="00083FF7"/>
    <w:rsid w:val="000840ED"/>
    <w:rsid w:val="00084654"/>
    <w:rsid w:val="000852A0"/>
    <w:rsid w:val="00085D17"/>
    <w:rsid w:val="000865D1"/>
    <w:rsid w:val="0009103F"/>
    <w:rsid w:val="00091891"/>
    <w:rsid w:val="00091AD3"/>
    <w:rsid w:val="00093A95"/>
    <w:rsid w:val="00093D30"/>
    <w:rsid w:val="000949C3"/>
    <w:rsid w:val="00094C7A"/>
    <w:rsid w:val="0009536D"/>
    <w:rsid w:val="00095D99"/>
    <w:rsid w:val="000961C0"/>
    <w:rsid w:val="0009624B"/>
    <w:rsid w:val="00096944"/>
    <w:rsid w:val="00096EFB"/>
    <w:rsid w:val="000975D7"/>
    <w:rsid w:val="0009785B"/>
    <w:rsid w:val="00097EB7"/>
    <w:rsid w:val="000A0599"/>
    <w:rsid w:val="000A156E"/>
    <w:rsid w:val="000A1909"/>
    <w:rsid w:val="000A202C"/>
    <w:rsid w:val="000A22C9"/>
    <w:rsid w:val="000A2664"/>
    <w:rsid w:val="000A2926"/>
    <w:rsid w:val="000A2AF4"/>
    <w:rsid w:val="000A2D05"/>
    <w:rsid w:val="000A3255"/>
    <w:rsid w:val="000A32B0"/>
    <w:rsid w:val="000A4719"/>
    <w:rsid w:val="000A4916"/>
    <w:rsid w:val="000A4DFB"/>
    <w:rsid w:val="000A5B2A"/>
    <w:rsid w:val="000A608A"/>
    <w:rsid w:val="000A60CF"/>
    <w:rsid w:val="000A614F"/>
    <w:rsid w:val="000A62DB"/>
    <w:rsid w:val="000A68DE"/>
    <w:rsid w:val="000A6905"/>
    <w:rsid w:val="000A6A57"/>
    <w:rsid w:val="000A6CEC"/>
    <w:rsid w:val="000B0DD8"/>
    <w:rsid w:val="000B17C4"/>
    <w:rsid w:val="000B17F3"/>
    <w:rsid w:val="000B184F"/>
    <w:rsid w:val="000B24E2"/>
    <w:rsid w:val="000B2895"/>
    <w:rsid w:val="000B2BB6"/>
    <w:rsid w:val="000B561D"/>
    <w:rsid w:val="000B5D98"/>
    <w:rsid w:val="000B7169"/>
    <w:rsid w:val="000B742E"/>
    <w:rsid w:val="000B7725"/>
    <w:rsid w:val="000C0F87"/>
    <w:rsid w:val="000C0FE0"/>
    <w:rsid w:val="000C135F"/>
    <w:rsid w:val="000C1426"/>
    <w:rsid w:val="000C192F"/>
    <w:rsid w:val="000C1FBE"/>
    <w:rsid w:val="000C2090"/>
    <w:rsid w:val="000C2307"/>
    <w:rsid w:val="000C238A"/>
    <w:rsid w:val="000C34FA"/>
    <w:rsid w:val="000C3781"/>
    <w:rsid w:val="000C398F"/>
    <w:rsid w:val="000C3D73"/>
    <w:rsid w:val="000C4A7F"/>
    <w:rsid w:val="000C4E49"/>
    <w:rsid w:val="000C5082"/>
    <w:rsid w:val="000C5113"/>
    <w:rsid w:val="000C5776"/>
    <w:rsid w:val="000C5A0C"/>
    <w:rsid w:val="000C5F52"/>
    <w:rsid w:val="000C6223"/>
    <w:rsid w:val="000C6B92"/>
    <w:rsid w:val="000C6D17"/>
    <w:rsid w:val="000C6F92"/>
    <w:rsid w:val="000C71B6"/>
    <w:rsid w:val="000C721B"/>
    <w:rsid w:val="000C7553"/>
    <w:rsid w:val="000C7753"/>
    <w:rsid w:val="000C7CCA"/>
    <w:rsid w:val="000D0D92"/>
    <w:rsid w:val="000D1FB0"/>
    <w:rsid w:val="000D2000"/>
    <w:rsid w:val="000D44CE"/>
    <w:rsid w:val="000D467B"/>
    <w:rsid w:val="000D4837"/>
    <w:rsid w:val="000D4B41"/>
    <w:rsid w:val="000D4EB0"/>
    <w:rsid w:val="000D4F9F"/>
    <w:rsid w:val="000D5F58"/>
    <w:rsid w:val="000D60ED"/>
    <w:rsid w:val="000D632A"/>
    <w:rsid w:val="000D648D"/>
    <w:rsid w:val="000D6594"/>
    <w:rsid w:val="000D764F"/>
    <w:rsid w:val="000D79EC"/>
    <w:rsid w:val="000E0035"/>
    <w:rsid w:val="000E0A72"/>
    <w:rsid w:val="000E1A1E"/>
    <w:rsid w:val="000E1AC6"/>
    <w:rsid w:val="000E2661"/>
    <w:rsid w:val="000E2B77"/>
    <w:rsid w:val="000E2C7D"/>
    <w:rsid w:val="000E30A1"/>
    <w:rsid w:val="000E32EB"/>
    <w:rsid w:val="000E3A16"/>
    <w:rsid w:val="000E3F4D"/>
    <w:rsid w:val="000E469B"/>
    <w:rsid w:val="000E5C6A"/>
    <w:rsid w:val="000E5CDE"/>
    <w:rsid w:val="000E5E32"/>
    <w:rsid w:val="000E607A"/>
    <w:rsid w:val="000E63E8"/>
    <w:rsid w:val="000E655E"/>
    <w:rsid w:val="000E681E"/>
    <w:rsid w:val="000E6DBF"/>
    <w:rsid w:val="000E7952"/>
    <w:rsid w:val="000E7B35"/>
    <w:rsid w:val="000F0787"/>
    <w:rsid w:val="000F092A"/>
    <w:rsid w:val="000F0FF4"/>
    <w:rsid w:val="000F1959"/>
    <w:rsid w:val="000F1C14"/>
    <w:rsid w:val="000F1CD7"/>
    <w:rsid w:val="000F3184"/>
    <w:rsid w:val="000F340C"/>
    <w:rsid w:val="000F4797"/>
    <w:rsid w:val="000F4B10"/>
    <w:rsid w:val="000F5714"/>
    <w:rsid w:val="000F5878"/>
    <w:rsid w:val="000F67F0"/>
    <w:rsid w:val="000F73A0"/>
    <w:rsid w:val="000F759A"/>
    <w:rsid w:val="000F7721"/>
    <w:rsid w:val="001004DA"/>
    <w:rsid w:val="00100D7B"/>
    <w:rsid w:val="00100EBE"/>
    <w:rsid w:val="00101327"/>
    <w:rsid w:val="00101AF9"/>
    <w:rsid w:val="00101BD2"/>
    <w:rsid w:val="00101CF0"/>
    <w:rsid w:val="00102379"/>
    <w:rsid w:val="00102906"/>
    <w:rsid w:val="00102BDF"/>
    <w:rsid w:val="0010324C"/>
    <w:rsid w:val="00103C81"/>
    <w:rsid w:val="001040CB"/>
    <w:rsid w:val="00104500"/>
    <w:rsid w:val="00104552"/>
    <w:rsid w:val="00104EBD"/>
    <w:rsid w:val="001051DA"/>
    <w:rsid w:val="00105838"/>
    <w:rsid w:val="00106393"/>
    <w:rsid w:val="00110071"/>
    <w:rsid w:val="001103B6"/>
    <w:rsid w:val="00110585"/>
    <w:rsid w:val="00110629"/>
    <w:rsid w:val="00110B5D"/>
    <w:rsid w:val="00110C30"/>
    <w:rsid w:val="0011158A"/>
    <w:rsid w:val="001115C2"/>
    <w:rsid w:val="00112039"/>
    <w:rsid w:val="00112048"/>
    <w:rsid w:val="001128EE"/>
    <w:rsid w:val="00112AE8"/>
    <w:rsid w:val="00112B22"/>
    <w:rsid w:val="00113141"/>
    <w:rsid w:val="00113240"/>
    <w:rsid w:val="001133FF"/>
    <w:rsid w:val="001150DC"/>
    <w:rsid w:val="0011573B"/>
    <w:rsid w:val="00115C2E"/>
    <w:rsid w:val="00116326"/>
    <w:rsid w:val="00116BE3"/>
    <w:rsid w:val="00116EB2"/>
    <w:rsid w:val="00117815"/>
    <w:rsid w:val="00120284"/>
    <w:rsid w:val="001206F8"/>
    <w:rsid w:val="00121252"/>
    <w:rsid w:val="00121629"/>
    <w:rsid w:val="00121967"/>
    <w:rsid w:val="001227F2"/>
    <w:rsid w:val="00122AAD"/>
    <w:rsid w:val="00122DC0"/>
    <w:rsid w:val="00123419"/>
    <w:rsid w:val="00124AE9"/>
    <w:rsid w:val="001261FF"/>
    <w:rsid w:val="00126F89"/>
    <w:rsid w:val="00127173"/>
    <w:rsid w:val="00127377"/>
    <w:rsid w:val="00127751"/>
    <w:rsid w:val="00130073"/>
    <w:rsid w:val="0013020D"/>
    <w:rsid w:val="001305AF"/>
    <w:rsid w:val="001306D6"/>
    <w:rsid w:val="0013148F"/>
    <w:rsid w:val="00131686"/>
    <w:rsid w:val="001320CE"/>
    <w:rsid w:val="00133D89"/>
    <w:rsid w:val="0013424A"/>
    <w:rsid w:val="00135424"/>
    <w:rsid w:val="001359D4"/>
    <w:rsid w:val="00140699"/>
    <w:rsid w:val="001407AD"/>
    <w:rsid w:val="00140993"/>
    <w:rsid w:val="00140C17"/>
    <w:rsid w:val="0014103A"/>
    <w:rsid w:val="00141D41"/>
    <w:rsid w:val="00141E14"/>
    <w:rsid w:val="001420AB"/>
    <w:rsid w:val="00142824"/>
    <w:rsid w:val="0014288D"/>
    <w:rsid w:val="001429DF"/>
    <w:rsid w:val="00142D54"/>
    <w:rsid w:val="00142ECA"/>
    <w:rsid w:val="00143EE2"/>
    <w:rsid w:val="001446C7"/>
    <w:rsid w:val="00144BB1"/>
    <w:rsid w:val="00144EE3"/>
    <w:rsid w:val="00144F3B"/>
    <w:rsid w:val="00145E38"/>
    <w:rsid w:val="001465DE"/>
    <w:rsid w:val="001471A9"/>
    <w:rsid w:val="001474FD"/>
    <w:rsid w:val="00147699"/>
    <w:rsid w:val="0015042C"/>
    <w:rsid w:val="00150516"/>
    <w:rsid w:val="0015063A"/>
    <w:rsid w:val="00150873"/>
    <w:rsid w:val="001512A0"/>
    <w:rsid w:val="00151E67"/>
    <w:rsid w:val="00152091"/>
    <w:rsid w:val="00153158"/>
    <w:rsid w:val="00153E62"/>
    <w:rsid w:val="001540A4"/>
    <w:rsid w:val="0015440D"/>
    <w:rsid w:val="00154505"/>
    <w:rsid w:val="00154AD8"/>
    <w:rsid w:val="00154CF5"/>
    <w:rsid w:val="00154E3F"/>
    <w:rsid w:val="00155485"/>
    <w:rsid w:val="00155F0C"/>
    <w:rsid w:val="00155FA7"/>
    <w:rsid w:val="0015689B"/>
    <w:rsid w:val="00156E59"/>
    <w:rsid w:val="001614FA"/>
    <w:rsid w:val="00161BF5"/>
    <w:rsid w:val="00161D21"/>
    <w:rsid w:val="00163109"/>
    <w:rsid w:val="001634DA"/>
    <w:rsid w:val="00163529"/>
    <w:rsid w:val="00163D1E"/>
    <w:rsid w:val="001640B5"/>
    <w:rsid w:val="0016436C"/>
    <w:rsid w:val="00164868"/>
    <w:rsid w:val="00164B00"/>
    <w:rsid w:val="0016557A"/>
    <w:rsid w:val="00165633"/>
    <w:rsid w:val="001665FD"/>
    <w:rsid w:val="00166A48"/>
    <w:rsid w:val="00166F10"/>
    <w:rsid w:val="0016798B"/>
    <w:rsid w:val="00170A85"/>
    <w:rsid w:val="00170B1B"/>
    <w:rsid w:val="001710F6"/>
    <w:rsid w:val="001716CE"/>
    <w:rsid w:val="0017254D"/>
    <w:rsid w:val="0017434B"/>
    <w:rsid w:val="001749A8"/>
    <w:rsid w:val="00174DC1"/>
    <w:rsid w:val="00175102"/>
    <w:rsid w:val="0017661D"/>
    <w:rsid w:val="0017761A"/>
    <w:rsid w:val="0018055E"/>
    <w:rsid w:val="00180D83"/>
    <w:rsid w:val="00181457"/>
    <w:rsid w:val="001815B7"/>
    <w:rsid w:val="00181AC7"/>
    <w:rsid w:val="00181C84"/>
    <w:rsid w:val="00181D3E"/>
    <w:rsid w:val="00182599"/>
    <w:rsid w:val="00182FFE"/>
    <w:rsid w:val="001838BF"/>
    <w:rsid w:val="00184B6A"/>
    <w:rsid w:val="00185203"/>
    <w:rsid w:val="001856C8"/>
    <w:rsid w:val="001858DD"/>
    <w:rsid w:val="0018593E"/>
    <w:rsid w:val="0018635C"/>
    <w:rsid w:val="00186482"/>
    <w:rsid w:val="001866DB"/>
    <w:rsid w:val="001866FC"/>
    <w:rsid w:val="001869CD"/>
    <w:rsid w:val="00187BAF"/>
    <w:rsid w:val="00187F5A"/>
    <w:rsid w:val="001900C2"/>
    <w:rsid w:val="0019066D"/>
    <w:rsid w:val="00190DF2"/>
    <w:rsid w:val="001925FF"/>
    <w:rsid w:val="00192944"/>
    <w:rsid w:val="001930DF"/>
    <w:rsid w:val="00194170"/>
    <w:rsid w:val="00194957"/>
    <w:rsid w:val="00195159"/>
    <w:rsid w:val="00195C24"/>
    <w:rsid w:val="00196BAE"/>
    <w:rsid w:val="00196DAA"/>
    <w:rsid w:val="00197014"/>
    <w:rsid w:val="001A1C07"/>
    <w:rsid w:val="001A1F2A"/>
    <w:rsid w:val="001A2203"/>
    <w:rsid w:val="001A2A7A"/>
    <w:rsid w:val="001A3016"/>
    <w:rsid w:val="001A342B"/>
    <w:rsid w:val="001A377F"/>
    <w:rsid w:val="001A45C6"/>
    <w:rsid w:val="001A4ACF"/>
    <w:rsid w:val="001A5031"/>
    <w:rsid w:val="001A540E"/>
    <w:rsid w:val="001A57AC"/>
    <w:rsid w:val="001A5E55"/>
    <w:rsid w:val="001A664D"/>
    <w:rsid w:val="001A688B"/>
    <w:rsid w:val="001A6F29"/>
    <w:rsid w:val="001A74BA"/>
    <w:rsid w:val="001A7775"/>
    <w:rsid w:val="001A77F1"/>
    <w:rsid w:val="001B0592"/>
    <w:rsid w:val="001B135C"/>
    <w:rsid w:val="001B2010"/>
    <w:rsid w:val="001B2AA5"/>
    <w:rsid w:val="001B2CDD"/>
    <w:rsid w:val="001B2E24"/>
    <w:rsid w:val="001B3845"/>
    <w:rsid w:val="001B4656"/>
    <w:rsid w:val="001B4AC8"/>
    <w:rsid w:val="001B4F89"/>
    <w:rsid w:val="001B5056"/>
    <w:rsid w:val="001B5820"/>
    <w:rsid w:val="001B5FED"/>
    <w:rsid w:val="001B6343"/>
    <w:rsid w:val="001B6350"/>
    <w:rsid w:val="001B6FE1"/>
    <w:rsid w:val="001C0424"/>
    <w:rsid w:val="001C05B6"/>
    <w:rsid w:val="001C08C3"/>
    <w:rsid w:val="001C0B30"/>
    <w:rsid w:val="001C0C2D"/>
    <w:rsid w:val="001C118C"/>
    <w:rsid w:val="001C2347"/>
    <w:rsid w:val="001C266B"/>
    <w:rsid w:val="001C31F8"/>
    <w:rsid w:val="001C3766"/>
    <w:rsid w:val="001C4055"/>
    <w:rsid w:val="001C4945"/>
    <w:rsid w:val="001C49D6"/>
    <w:rsid w:val="001C4B91"/>
    <w:rsid w:val="001C5ACF"/>
    <w:rsid w:val="001C5BB5"/>
    <w:rsid w:val="001C5E26"/>
    <w:rsid w:val="001C6181"/>
    <w:rsid w:val="001C62A4"/>
    <w:rsid w:val="001C62AB"/>
    <w:rsid w:val="001C6F7F"/>
    <w:rsid w:val="001C7E1A"/>
    <w:rsid w:val="001C7F82"/>
    <w:rsid w:val="001D02CD"/>
    <w:rsid w:val="001D0E20"/>
    <w:rsid w:val="001D1177"/>
    <w:rsid w:val="001D1C13"/>
    <w:rsid w:val="001D2BC2"/>
    <w:rsid w:val="001D2CFB"/>
    <w:rsid w:val="001D2F96"/>
    <w:rsid w:val="001D31DE"/>
    <w:rsid w:val="001D3EA7"/>
    <w:rsid w:val="001D4753"/>
    <w:rsid w:val="001D48BE"/>
    <w:rsid w:val="001D50DF"/>
    <w:rsid w:val="001D52FB"/>
    <w:rsid w:val="001D5C05"/>
    <w:rsid w:val="001D63B2"/>
    <w:rsid w:val="001D64D4"/>
    <w:rsid w:val="001D7ADD"/>
    <w:rsid w:val="001E0842"/>
    <w:rsid w:val="001E0EAB"/>
    <w:rsid w:val="001E11FD"/>
    <w:rsid w:val="001E1286"/>
    <w:rsid w:val="001E18A5"/>
    <w:rsid w:val="001E1C36"/>
    <w:rsid w:val="001E1FA0"/>
    <w:rsid w:val="001E2C26"/>
    <w:rsid w:val="001E3205"/>
    <w:rsid w:val="001E3712"/>
    <w:rsid w:val="001E38F2"/>
    <w:rsid w:val="001E3AB6"/>
    <w:rsid w:val="001E3EAC"/>
    <w:rsid w:val="001E3FA8"/>
    <w:rsid w:val="001E420B"/>
    <w:rsid w:val="001E4925"/>
    <w:rsid w:val="001E4965"/>
    <w:rsid w:val="001E4C01"/>
    <w:rsid w:val="001E4D40"/>
    <w:rsid w:val="001E4FBC"/>
    <w:rsid w:val="001E5290"/>
    <w:rsid w:val="001E5446"/>
    <w:rsid w:val="001E5447"/>
    <w:rsid w:val="001E603E"/>
    <w:rsid w:val="001E6218"/>
    <w:rsid w:val="001E65EE"/>
    <w:rsid w:val="001E68C0"/>
    <w:rsid w:val="001E6B5B"/>
    <w:rsid w:val="001E6D4B"/>
    <w:rsid w:val="001E6EB2"/>
    <w:rsid w:val="001E706B"/>
    <w:rsid w:val="001E7EA3"/>
    <w:rsid w:val="001F01D1"/>
    <w:rsid w:val="001F05DF"/>
    <w:rsid w:val="001F080D"/>
    <w:rsid w:val="001F0834"/>
    <w:rsid w:val="001F08DC"/>
    <w:rsid w:val="001F0C01"/>
    <w:rsid w:val="001F0F34"/>
    <w:rsid w:val="001F1198"/>
    <w:rsid w:val="001F1784"/>
    <w:rsid w:val="001F1E7A"/>
    <w:rsid w:val="001F1F6C"/>
    <w:rsid w:val="001F3511"/>
    <w:rsid w:val="001F3961"/>
    <w:rsid w:val="001F3A2A"/>
    <w:rsid w:val="001F3AAF"/>
    <w:rsid w:val="001F3EDF"/>
    <w:rsid w:val="001F5094"/>
    <w:rsid w:val="001F512F"/>
    <w:rsid w:val="001F517D"/>
    <w:rsid w:val="001F5426"/>
    <w:rsid w:val="001F544C"/>
    <w:rsid w:val="001F5933"/>
    <w:rsid w:val="001F5FD1"/>
    <w:rsid w:val="001F6046"/>
    <w:rsid w:val="001F6050"/>
    <w:rsid w:val="001F651C"/>
    <w:rsid w:val="001F6619"/>
    <w:rsid w:val="001F6652"/>
    <w:rsid w:val="001F6A9A"/>
    <w:rsid w:val="001F6C55"/>
    <w:rsid w:val="001F6C60"/>
    <w:rsid w:val="001F7099"/>
    <w:rsid w:val="001F709F"/>
    <w:rsid w:val="00200262"/>
    <w:rsid w:val="0020027B"/>
    <w:rsid w:val="0020125E"/>
    <w:rsid w:val="0020128D"/>
    <w:rsid w:val="00201FAE"/>
    <w:rsid w:val="002033CA"/>
    <w:rsid w:val="00203401"/>
    <w:rsid w:val="00204AF1"/>
    <w:rsid w:val="00204D3E"/>
    <w:rsid w:val="00204F0B"/>
    <w:rsid w:val="002055D3"/>
    <w:rsid w:val="0020639B"/>
    <w:rsid w:val="00207034"/>
    <w:rsid w:val="002074B7"/>
    <w:rsid w:val="00207514"/>
    <w:rsid w:val="002075C1"/>
    <w:rsid w:val="002079EB"/>
    <w:rsid w:val="00207B7C"/>
    <w:rsid w:val="0021091D"/>
    <w:rsid w:val="00210FE3"/>
    <w:rsid w:val="00211BBA"/>
    <w:rsid w:val="00212373"/>
    <w:rsid w:val="00212795"/>
    <w:rsid w:val="00212EEA"/>
    <w:rsid w:val="00213F0B"/>
    <w:rsid w:val="0021536E"/>
    <w:rsid w:val="0021539C"/>
    <w:rsid w:val="00216132"/>
    <w:rsid w:val="00216399"/>
    <w:rsid w:val="002170EC"/>
    <w:rsid w:val="002178F6"/>
    <w:rsid w:val="002179BE"/>
    <w:rsid w:val="00217E12"/>
    <w:rsid w:val="002205DA"/>
    <w:rsid w:val="00220986"/>
    <w:rsid w:val="002209FA"/>
    <w:rsid w:val="00221B9F"/>
    <w:rsid w:val="00222AE1"/>
    <w:rsid w:val="002232E5"/>
    <w:rsid w:val="00223B1B"/>
    <w:rsid w:val="002243D6"/>
    <w:rsid w:val="00224882"/>
    <w:rsid w:val="00224948"/>
    <w:rsid w:val="00224B62"/>
    <w:rsid w:val="00224CFA"/>
    <w:rsid w:val="00225073"/>
    <w:rsid w:val="0022514C"/>
    <w:rsid w:val="002252A5"/>
    <w:rsid w:val="0022606D"/>
    <w:rsid w:val="002260DB"/>
    <w:rsid w:val="00226800"/>
    <w:rsid w:val="00226DD7"/>
    <w:rsid w:val="00226F11"/>
    <w:rsid w:val="00227610"/>
    <w:rsid w:val="002277EA"/>
    <w:rsid w:val="00227A53"/>
    <w:rsid w:val="00227AF4"/>
    <w:rsid w:val="00227EAC"/>
    <w:rsid w:val="0023018D"/>
    <w:rsid w:val="00230634"/>
    <w:rsid w:val="002312EC"/>
    <w:rsid w:val="00231358"/>
    <w:rsid w:val="002317DE"/>
    <w:rsid w:val="0023336C"/>
    <w:rsid w:val="00233EC0"/>
    <w:rsid w:val="002348EA"/>
    <w:rsid w:val="00234F3E"/>
    <w:rsid w:val="00235C5B"/>
    <w:rsid w:val="002361C0"/>
    <w:rsid w:val="002367AA"/>
    <w:rsid w:val="00236E56"/>
    <w:rsid w:val="00237278"/>
    <w:rsid w:val="00237E27"/>
    <w:rsid w:val="002400A3"/>
    <w:rsid w:val="002417CE"/>
    <w:rsid w:val="00241D3E"/>
    <w:rsid w:val="0024208E"/>
    <w:rsid w:val="00242108"/>
    <w:rsid w:val="00242DDA"/>
    <w:rsid w:val="0024343A"/>
    <w:rsid w:val="00243766"/>
    <w:rsid w:val="0024484D"/>
    <w:rsid w:val="00244CD9"/>
    <w:rsid w:val="00244ED7"/>
    <w:rsid w:val="002451A5"/>
    <w:rsid w:val="00245B52"/>
    <w:rsid w:val="00245C1D"/>
    <w:rsid w:val="002464AB"/>
    <w:rsid w:val="002466E8"/>
    <w:rsid w:val="00246754"/>
    <w:rsid w:val="00247191"/>
    <w:rsid w:val="0024722B"/>
    <w:rsid w:val="0025037E"/>
    <w:rsid w:val="00250C81"/>
    <w:rsid w:val="00250D7B"/>
    <w:rsid w:val="00250EE2"/>
    <w:rsid w:val="00252700"/>
    <w:rsid w:val="00252C52"/>
    <w:rsid w:val="00252DAD"/>
    <w:rsid w:val="00252E38"/>
    <w:rsid w:val="00252E72"/>
    <w:rsid w:val="00252EB5"/>
    <w:rsid w:val="00253751"/>
    <w:rsid w:val="0025437B"/>
    <w:rsid w:val="00254F06"/>
    <w:rsid w:val="00254FE9"/>
    <w:rsid w:val="00255C7F"/>
    <w:rsid w:val="0025650F"/>
    <w:rsid w:val="0025690F"/>
    <w:rsid w:val="00256FCC"/>
    <w:rsid w:val="0025790F"/>
    <w:rsid w:val="00257BBB"/>
    <w:rsid w:val="00257BC5"/>
    <w:rsid w:val="002608D9"/>
    <w:rsid w:val="0026196A"/>
    <w:rsid w:val="002619F2"/>
    <w:rsid w:val="00261C7C"/>
    <w:rsid w:val="00261CEA"/>
    <w:rsid w:val="0026201B"/>
    <w:rsid w:val="0026204F"/>
    <w:rsid w:val="00262104"/>
    <w:rsid w:val="0026232E"/>
    <w:rsid w:val="00262352"/>
    <w:rsid w:val="00262450"/>
    <w:rsid w:val="00263EEA"/>
    <w:rsid w:val="002640FF"/>
    <w:rsid w:val="0026474B"/>
    <w:rsid w:val="00264A0D"/>
    <w:rsid w:val="00264C75"/>
    <w:rsid w:val="00265945"/>
    <w:rsid w:val="002659DC"/>
    <w:rsid w:val="002661B9"/>
    <w:rsid w:val="00266F2D"/>
    <w:rsid w:val="00267DEA"/>
    <w:rsid w:val="00270082"/>
    <w:rsid w:val="002702E8"/>
    <w:rsid w:val="002710E8"/>
    <w:rsid w:val="00271906"/>
    <w:rsid w:val="00272B92"/>
    <w:rsid w:val="00272DE5"/>
    <w:rsid w:val="0027325C"/>
    <w:rsid w:val="00273D96"/>
    <w:rsid w:val="00274759"/>
    <w:rsid w:val="002747FA"/>
    <w:rsid w:val="00274FBE"/>
    <w:rsid w:val="002751AF"/>
    <w:rsid w:val="00275303"/>
    <w:rsid w:val="00275BB1"/>
    <w:rsid w:val="00276074"/>
    <w:rsid w:val="00276434"/>
    <w:rsid w:val="00276B79"/>
    <w:rsid w:val="00276BBD"/>
    <w:rsid w:val="0027758C"/>
    <w:rsid w:val="002816B3"/>
    <w:rsid w:val="0028177E"/>
    <w:rsid w:val="00281D82"/>
    <w:rsid w:val="002821A2"/>
    <w:rsid w:val="002821A3"/>
    <w:rsid w:val="0028299C"/>
    <w:rsid w:val="00282BE0"/>
    <w:rsid w:val="00283596"/>
    <w:rsid w:val="00283E4B"/>
    <w:rsid w:val="002841B7"/>
    <w:rsid w:val="00285119"/>
    <w:rsid w:val="0028523D"/>
    <w:rsid w:val="002855B2"/>
    <w:rsid w:val="0028580D"/>
    <w:rsid w:val="00285B31"/>
    <w:rsid w:val="00285BB0"/>
    <w:rsid w:val="00285E8A"/>
    <w:rsid w:val="00286D70"/>
    <w:rsid w:val="00286E83"/>
    <w:rsid w:val="002874E0"/>
    <w:rsid w:val="00292475"/>
    <w:rsid w:val="00292870"/>
    <w:rsid w:val="0029317C"/>
    <w:rsid w:val="00294403"/>
    <w:rsid w:val="002960B8"/>
    <w:rsid w:val="0029622B"/>
    <w:rsid w:val="002972C8"/>
    <w:rsid w:val="00297957"/>
    <w:rsid w:val="002A0D00"/>
    <w:rsid w:val="002A147A"/>
    <w:rsid w:val="002A18AE"/>
    <w:rsid w:val="002A196D"/>
    <w:rsid w:val="002A2BEA"/>
    <w:rsid w:val="002A3387"/>
    <w:rsid w:val="002A33E0"/>
    <w:rsid w:val="002A3687"/>
    <w:rsid w:val="002A4059"/>
    <w:rsid w:val="002A4C32"/>
    <w:rsid w:val="002A61F7"/>
    <w:rsid w:val="002A66AE"/>
    <w:rsid w:val="002A73D2"/>
    <w:rsid w:val="002A7AAF"/>
    <w:rsid w:val="002B0051"/>
    <w:rsid w:val="002B0384"/>
    <w:rsid w:val="002B0447"/>
    <w:rsid w:val="002B18B9"/>
    <w:rsid w:val="002B1AD0"/>
    <w:rsid w:val="002B1CC6"/>
    <w:rsid w:val="002B2183"/>
    <w:rsid w:val="002B2EE6"/>
    <w:rsid w:val="002B47DA"/>
    <w:rsid w:val="002B4A65"/>
    <w:rsid w:val="002B4D49"/>
    <w:rsid w:val="002B4E7D"/>
    <w:rsid w:val="002B6269"/>
    <w:rsid w:val="002B737B"/>
    <w:rsid w:val="002C0989"/>
    <w:rsid w:val="002C0A54"/>
    <w:rsid w:val="002C146E"/>
    <w:rsid w:val="002C162D"/>
    <w:rsid w:val="002C167B"/>
    <w:rsid w:val="002C18BB"/>
    <w:rsid w:val="002C242F"/>
    <w:rsid w:val="002C297E"/>
    <w:rsid w:val="002C2A8C"/>
    <w:rsid w:val="002C2F89"/>
    <w:rsid w:val="002C31CC"/>
    <w:rsid w:val="002C33AE"/>
    <w:rsid w:val="002C40E5"/>
    <w:rsid w:val="002C4CAE"/>
    <w:rsid w:val="002C4FC4"/>
    <w:rsid w:val="002C5010"/>
    <w:rsid w:val="002C5696"/>
    <w:rsid w:val="002C61AF"/>
    <w:rsid w:val="002C6652"/>
    <w:rsid w:val="002C6B41"/>
    <w:rsid w:val="002C73D3"/>
    <w:rsid w:val="002C79C6"/>
    <w:rsid w:val="002C7DDA"/>
    <w:rsid w:val="002D07E6"/>
    <w:rsid w:val="002D0B1C"/>
    <w:rsid w:val="002D1604"/>
    <w:rsid w:val="002D16C0"/>
    <w:rsid w:val="002D1882"/>
    <w:rsid w:val="002D1944"/>
    <w:rsid w:val="002D1A64"/>
    <w:rsid w:val="002D1B34"/>
    <w:rsid w:val="002D2722"/>
    <w:rsid w:val="002D30BC"/>
    <w:rsid w:val="002D32DD"/>
    <w:rsid w:val="002D38DA"/>
    <w:rsid w:val="002D4785"/>
    <w:rsid w:val="002D4CAB"/>
    <w:rsid w:val="002D4D05"/>
    <w:rsid w:val="002D51C1"/>
    <w:rsid w:val="002D5531"/>
    <w:rsid w:val="002D5A9E"/>
    <w:rsid w:val="002D64C1"/>
    <w:rsid w:val="002D6846"/>
    <w:rsid w:val="002E0113"/>
    <w:rsid w:val="002E029A"/>
    <w:rsid w:val="002E0436"/>
    <w:rsid w:val="002E0686"/>
    <w:rsid w:val="002E0757"/>
    <w:rsid w:val="002E0BA3"/>
    <w:rsid w:val="002E1CBF"/>
    <w:rsid w:val="002E261B"/>
    <w:rsid w:val="002E2745"/>
    <w:rsid w:val="002E3D66"/>
    <w:rsid w:val="002E3DF0"/>
    <w:rsid w:val="002E46A2"/>
    <w:rsid w:val="002E4FAD"/>
    <w:rsid w:val="002E5664"/>
    <w:rsid w:val="002E5E88"/>
    <w:rsid w:val="002E5FF2"/>
    <w:rsid w:val="002E61C3"/>
    <w:rsid w:val="002E7985"/>
    <w:rsid w:val="002E798E"/>
    <w:rsid w:val="002E7FFB"/>
    <w:rsid w:val="002F03A2"/>
    <w:rsid w:val="002F07BF"/>
    <w:rsid w:val="002F0CA0"/>
    <w:rsid w:val="002F1228"/>
    <w:rsid w:val="002F123C"/>
    <w:rsid w:val="002F1271"/>
    <w:rsid w:val="002F3041"/>
    <w:rsid w:val="002F3BBD"/>
    <w:rsid w:val="002F4AD4"/>
    <w:rsid w:val="002F4D09"/>
    <w:rsid w:val="002F4D85"/>
    <w:rsid w:val="002F50F5"/>
    <w:rsid w:val="002F5254"/>
    <w:rsid w:val="002F727E"/>
    <w:rsid w:val="002F7885"/>
    <w:rsid w:val="00300FC8"/>
    <w:rsid w:val="00301490"/>
    <w:rsid w:val="00302D0E"/>
    <w:rsid w:val="0030300C"/>
    <w:rsid w:val="00303FB1"/>
    <w:rsid w:val="00304936"/>
    <w:rsid w:val="00304AD9"/>
    <w:rsid w:val="00304E2C"/>
    <w:rsid w:val="00305B65"/>
    <w:rsid w:val="00306103"/>
    <w:rsid w:val="0030629A"/>
    <w:rsid w:val="00306D74"/>
    <w:rsid w:val="003076E3"/>
    <w:rsid w:val="003105E3"/>
    <w:rsid w:val="00310B65"/>
    <w:rsid w:val="00310C82"/>
    <w:rsid w:val="00310F29"/>
    <w:rsid w:val="00312B7A"/>
    <w:rsid w:val="00313185"/>
    <w:rsid w:val="00313377"/>
    <w:rsid w:val="00313AB2"/>
    <w:rsid w:val="003149B8"/>
    <w:rsid w:val="00314CEF"/>
    <w:rsid w:val="003151C2"/>
    <w:rsid w:val="003153FA"/>
    <w:rsid w:val="0031592B"/>
    <w:rsid w:val="003163A3"/>
    <w:rsid w:val="0031652B"/>
    <w:rsid w:val="00316711"/>
    <w:rsid w:val="0031697A"/>
    <w:rsid w:val="0031726A"/>
    <w:rsid w:val="00317995"/>
    <w:rsid w:val="0032089E"/>
    <w:rsid w:val="00321A2A"/>
    <w:rsid w:val="00321A67"/>
    <w:rsid w:val="00321A72"/>
    <w:rsid w:val="00321E61"/>
    <w:rsid w:val="00322C63"/>
    <w:rsid w:val="00322D1B"/>
    <w:rsid w:val="00324CBD"/>
    <w:rsid w:val="00324DE4"/>
    <w:rsid w:val="00324FC7"/>
    <w:rsid w:val="00325CC9"/>
    <w:rsid w:val="00325FD3"/>
    <w:rsid w:val="00326D5E"/>
    <w:rsid w:val="00326E81"/>
    <w:rsid w:val="003275CA"/>
    <w:rsid w:val="00327DD1"/>
    <w:rsid w:val="00330929"/>
    <w:rsid w:val="00330FE9"/>
    <w:rsid w:val="003318DC"/>
    <w:rsid w:val="00331DB1"/>
    <w:rsid w:val="0033231B"/>
    <w:rsid w:val="003327B3"/>
    <w:rsid w:val="00332839"/>
    <w:rsid w:val="0033329A"/>
    <w:rsid w:val="003337CD"/>
    <w:rsid w:val="00333904"/>
    <w:rsid w:val="00334254"/>
    <w:rsid w:val="003343C9"/>
    <w:rsid w:val="003345D7"/>
    <w:rsid w:val="00334B11"/>
    <w:rsid w:val="00334C8C"/>
    <w:rsid w:val="00334D23"/>
    <w:rsid w:val="00334ED3"/>
    <w:rsid w:val="003357F8"/>
    <w:rsid w:val="003358DA"/>
    <w:rsid w:val="00335B72"/>
    <w:rsid w:val="00337748"/>
    <w:rsid w:val="00337BBB"/>
    <w:rsid w:val="00340162"/>
    <w:rsid w:val="003401D2"/>
    <w:rsid w:val="003403EB"/>
    <w:rsid w:val="00340836"/>
    <w:rsid w:val="003413BA"/>
    <w:rsid w:val="00341C55"/>
    <w:rsid w:val="0034201D"/>
    <w:rsid w:val="003429A1"/>
    <w:rsid w:val="00343B24"/>
    <w:rsid w:val="00343D8E"/>
    <w:rsid w:val="00344D12"/>
    <w:rsid w:val="00345182"/>
    <w:rsid w:val="00345756"/>
    <w:rsid w:val="00345C88"/>
    <w:rsid w:val="003463F3"/>
    <w:rsid w:val="00346655"/>
    <w:rsid w:val="00346F1A"/>
    <w:rsid w:val="00347893"/>
    <w:rsid w:val="003500BB"/>
    <w:rsid w:val="003501E1"/>
    <w:rsid w:val="0035066D"/>
    <w:rsid w:val="00350D7C"/>
    <w:rsid w:val="003510C8"/>
    <w:rsid w:val="003514D1"/>
    <w:rsid w:val="00352118"/>
    <w:rsid w:val="003524BB"/>
    <w:rsid w:val="003525BE"/>
    <w:rsid w:val="003530E0"/>
    <w:rsid w:val="00353360"/>
    <w:rsid w:val="003534A4"/>
    <w:rsid w:val="003535EB"/>
    <w:rsid w:val="003539FE"/>
    <w:rsid w:val="003549EB"/>
    <w:rsid w:val="00354BC4"/>
    <w:rsid w:val="00356021"/>
    <w:rsid w:val="00356244"/>
    <w:rsid w:val="003576BC"/>
    <w:rsid w:val="00357B04"/>
    <w:rsid w:val="00357EF7"/>
    <w:rsid w:val="003606EA"/>
    <w:rsid w:val="00360B43"/>
    <w:rsid w:val="00361B4D"/>
    <w:rsid w:val="00362ACE"/>
    <w:rsid w:val="00362FB5"/>
    <w:rsid w:val="00363060"/>
    <w:rsid w:val="0036325F"/>
    <w:rsid w:val="0036338E"/>
    <w:rsid w:val="00365200"/>
    <w:rsid w:val="00365527"/>
    <w:rsid w:val="00365A50"/>
    <w:rsid w:val="00365CCA"/>
    <w:rsid w:val="00365D6D"/>
    <w:rsid w:val="00366976"/>
    <w:rsid w:val="00366D0A"/>
    <w:rsid w:val="00367AB2"/>
    <w:rsid w:val="00367E9D"/>
    <w:rsid w:val="00370D39"/>
    <w:rsid w:val="00370F22"/>
    <w:rsid w:val="003715C7"/>
    <w:rsid w:val="00372A2B"/>
    <w:rsid w:val="003755C7"/>
    <w:rsid w:val="00376145"/>
    <w:rsid w:val="003762DA"/>
    <w:rsid w:val="00376379"/>
    <w:rsid w:val="00376A97"/>
    <w:rsid w:val="003770DE"/>
    <w:rsid w:val="0037722F"/>
    <w:rsid w:val="003775DC"/>
    <w:rsid w:val="00377B2D"/>
    <w:rsid w:val="00377F65"/>
    <w:rsid w:val="0038028D"/>
    <w:rsid w:val="00380385"/>
    <w:rsid w:val="003808F0"/>
    <w:rsid w:val="00380AA4"/>
    <w:rsid w:val="00380AF8"/>
    <w:rsid w:val="0038106F"/>
    <w:rsid w:val="003817C1"/>
    <w:rsid w:val="00381CAE"/>
    <w:rsid w:val="00382AF6"/>
    <w:rsid w:val="00382B3C"/>
    <w:rsid w:val="0038305C"/>
    <w:rsid w:val="0038308A"/>
    <w:rsid w:val="00383290"/>
    <w:rsid w:val="00383886"/>
    <w:rsid w:val="0038456D"/>
    <w:rsid w:val="00384652"/>
    <w:rsid w:val="00384CC7"/>
    <w:rsid w:val="00384F4F"/>
    <w:rsid w:val="00384F9C"/>
    <w:rsid w:val="00385130"/>
    <w:rsid w:val="0038520C"/>
    <w:rsid w:val="0038565B"/>
    <w:rsid w:val="00385E1D"/>
    <w:rsid w:val="003861A2"/>
    <w:rsid w:val="00386542"/>
    <w:rsid w:val="0038655F"/>
    <w:rsid w:val="003867F1"/>
    <w:rsid w:val="0038689E"/>
    <w:rsid w:val="0039041C"/>
    <w:rsid w:val="003904D9"/>
    <w:rsid w:val="00390B3E"/>
    <w:rsid w:val="00390E10"/>
    <w:rsid w:val="0039183F"/>
    <w:rsid w:val="00391AB0"/>
    <w:rsid w:val="003920CB"/>
    <w:rsid w:val="00392448"/>
    <w:rsid w:val="0039286E"/>
    <w:rsid w:val="0039368F"/>
    <w:rsid w:val="00394560"/>
    <w:rsid w:val="00394703"/>
    <w:rsid w:val="00394739"/>
    <w:rsid w:val="003947E0"/>
    <w:rsid w:val="00394A2B"/>
    <w:rsid w:val="00395765"/>
    <w:rsid w:val="0039578F"/>
    <w:rsid w:val="00395B08"/>
    <w:rsid w:val="00396366"/>
    <w:rsid w:val="0039637A"/>
    <w:rsid w:val="00396967"/>
    <w:rsid w:val="00396C0B"/>
    <w:rsid w:val="003970E1"/>
    <w:rsid w:val="00397BEA"/>
    <w:rsid w:val="003A07DC"/>
    <w:rsid w:val="003A0E3A"/>
    <w:rsid w:val="003A1232"/>
    <w:rsid w:val="003A15E2"/>
    <w:rsid w:val="003A18F3"/>
    <w:rsid w:val="003A21B5"/>
    <w:rsid w:val="003A222A"/>
    <w:rsid w:val="003A23BA"/>
    <w:rsid w:val="003A2835"/>
    <w:rsid w:val="003A3271"/>
    <w:rsid w:val="003A492C"/>
    <w:rsid w:val="003A4E00"/>
    <w:rsid w:val="003A5B62"/>
    <w:rsid w:val="003A5BD2"/>
    <w:rsid w:val="003A5DC5"/>
    <w:rsid w:val="003A653C"/>
    <w:rsid w:val="003A65AC"/>
    <w:rsid w:val="003A6AB2"/>
    <w:rsid w:val="003A7498"/>
    <w:rsid w:val="003A7845"/>
    <w:rsid w:val="003A794E"/>
    <w:rsid w:val="003B0A7E"/>
    <w:rsid w:val="003B0AF1"/>
    <w:rsid w:val="003B0EBF"/>
    <w:rsid w:val="003B1423"/>
    <w:rsid w:val="003B1908"/>
    <w:rsid w:val="003B1B67"/>
    <w:rsid w:val="003B2940"/>
    <w:rsid w:val="003B3505"/>
    <w:rsid w:val="003B3E29"/>
    <w:rsid w:val="003B3E66"/>
    <w:rsid w:val="003B43A2"/>
    <w:rsid w:val="003B4DB8"/>
    <w:rsid w:val="003B51D2"/>
    <w:rsid w:val="003B5996"/>
    <w:rsid w:val="003B5FC1"/>
    <w:rsid w:val="003B733E"/>
    <w:rsid w:val="003B7D7B"/>
    <w:rsid w:val="003C0320"/>
    <w:rsid w:val="003C04C3"/>
    <w:rsid w:val="003C06B0"/>
    <w:rsid w:val="003C0785"/>
    <w:rsid w:val="003C0E6E"/>
    <w:rsid w:val="003C16FE"/>
    <w:rsid w:val="003C1AA4"/>
    <w:rsid w:val="003C1B97"/>
    <w:rsid w:val="003C21BD"/>
    <w:rsid w:val="003C23C4"/>
    <w:rsid w:val="003C2769"/>
    <w:rsid w:val="003C2ACC"/>
    <w:rsid w:val="003C47E6"/>
    <w:rsid w:val="003C4F1C"/>
    <w:rsid w:val="003C50A1"/>
    <w:rsid w:val="003C516D"/>
    <w:rsid w:val="003C5228"/>
    <w:rsid w:val="003C5305"/>
    <w:rsid w:val="003C5791"/>
    <w:rsid w:val="003C5874"/>
    <w:rsid w:val="003C65FD"/>
    <w:rsid w:val="003C6D14"/>
    <w:rsid w:val="003C76AA"/>
    <w:rsid w:val="003C7C34"/>
    <w:rsid w:val="003C7CCF"/>
    <w:rsid w:val="003D0172"/>
    <w:rsid w:val="003D020C"/>
    <w:rsid w:val="003D0A54"/>
    <w:rsid w:val="003D1389"/>
    <w:rsid w:val="003D19A7"/>
    <w:rsid w:val="003D1C50"/>
    <w:rsid w:val="003D2706"/>
    <w:rsid w:val="003D2811"/>
    <w:rsid w:val="003D2916"/>
    <w:rsid w:val="003D2C2D"/>
    <w:rsid w:val="003D317A"/>
    <w:rsid w:val="003D3C80"/>
    <w:rsid w:val="003D3D0C"/>
    <w:rsid w:val="003D430F"/>
    <w:rsid w:val="003D4762"/>
    <w:rsid w:val="003D49B7"/>
    <w:rsid w:val="003D4C12"/>
    <w:rsid w:val="003D4D82"/>
    <w:rsid w:val="003D4E3A"/>
    <w:rsid w:val="003D5114"/>
    <w:rsid w:val="003D5686"/>
    <w:rsid w:val="003D6E36"/>
    <w:rsid w:val="003D70A1"/>
    <w:rsid w:val="003D7A72"/>
    <w:rsid w:val="003D7EA4"/>
    <w:rsid w:val="003E13C7"/>
    <w:rsid w:val="003E1645"/>
    <w:rsid w:val="003E1DD2"/>
    <w:rsid w:val="003E22FF"/>
    <w:rsid w:val="003E2478"/>
    <w:rsid w:val="003E3AFB"/>
    <w:rsid w:val="003E4440"/>
    <w:rsid w:val="003E4DBC"/>
    <w:rsid w:val="003E528F"/>
    <w:rsid w:val="003E5986"/>
    <w:rsid w:val="003E5E5C"/>
    <w:rsid w:val="003E696B"/>
    <w:rsid w:val="003E6C85"/>
    <w:rsid w:val="003E6EA5"/>
    <w:rsid w:val="003E7031"/>
    <w:rsid w:val="003E7E67"/>
    <w:rsid w:val="003F09C5"/>
    <w:rsid w:val="003F1552"/>
    <w:rsid w:val="003F2BFA"/>
    <w:rsid w:val="003F381F"/>
    <w:rsid w:val="003F3876"/>
    <w:rsid w:val="003F3DD4"/>
    <w:rsid w:val="003F3FBD"/>
    <w:rsid w:val="003F625D"/>
    <w:rsid w:val="003F6DB6"/>
    <w:rsid w:val="00400190"/>
    <w:rsid w:val="004003D8"/>
    <w:rsid w:val="004004A0"/>
    <w:rsid w:val="0040075E"/>
    <w:rsid w:val="004019E6"/>
    <w:rsid w:val="0040210B"/>
    <w:rsid w:val="0040264A"/>
    <w:rsid w:val="004029F0"/>
    <w:rsid w:val="004040EF"/>
    <w:rsid w:val="004049F6"/>
    <w:rsid w:val="00406398"/>
    <w:rsid w:val="004065FB"/>
    <w:rsid w:val="00407620"/>
    <w:rsid w:val="00407C0A"/>
    <w:rsid w:val="00410262"/>
    <w:rsid w:val="00410578"/>
    <w:rsid w:val="00410A69"/>
    <w:rsid w:val="00411206"/>
    <w:rsid w:val="00411441"/>
    <w:rsid w:val="00411719"/>
    <w:rsid w:val="00411B64"/>
    <w:rsid w:val="004124F9"/>
    <w:rsid w:val="004125C7"/>
    <w:rsid w:val="00412B16"/>
    <w:rsid w:val="0041302E"/>
    <w:rsid w:val="004133C0"/>
    <w:rsid w:val="004136FA"/>
    <w:rsid w:val="0041586C"/>
    <w:rsid w:val="00415AE8"/>
    <w:rsid w:val="00416204"/>
    <w:rsid w:val="00416553"/>
    <w:rsid w:val="004201ED"/>
    <w:rsid w:val="00420519"/>
    <w:rsid w:val="004206FD"/>
    <w:rsid w:val="0042074E"/>
    <w:rsid w:val="00420E11"/>
    <w:rsid w:val="004217FA"/>
    <w:rsid w:val="00421C6F"/>
    <w:rsid w:val="00421DAB"/>
    <w:rsid w:val="00421E99"/>
    <w:rsid w:val="004220A5"/>
    <w:rsid w:val="00422146"/>
    <w:rsid w:val="00422C36"/>
    <w:rsid w:val="004230E3"/>
    <w:rsid w:val="00423A56"/>
    <w:rsid w:val="004243B1"/>
    <w:rsid w:val="00424701"/>
    <w:rsid w:val="004248A6"/>
    <w:rsid w:val="0042496B"/>
    <w:rsid w:val="00424CD0"/>
    <w:rsid w:val="0042525F"/>
    <w:rsid w:val="0042573D"/>
    <w:rsid w:val="00426341"/>
    <w:rsid w:val="004267ED"/>
    <w:rsid w:val="00426A12"/>
    <w:rsid w:val="00426D6B"/>
    <w:rsid w:val="004273EA"/>
    <w:rsid w:val="004274CD"/>
    <w:rsid w:val="00427799"/>
    <w:rsid w:val="00427A66"/>
    <w:rsid w:val="004308DC"/>
    <w:rsid w:val="00430F79"/>
    <w:rsid w:val="00432463"/>
    <w:rsid w:val="004327E6"/>
    <w:rsid w:val="00432FD8"/>
    <w:rsid w:val="004348E4"/>
    <w:rsid w:val="0043493B"/>
    <w:rsid w:val="00434977"/>
    <w:rsid w:val="004357C6"/>
    <w:rsid w:val="00435A34"/>
    <w:rsid w:val="00436139"/>
    <w:rsid w:val="004368A2"/>
    <w:rsid w:val="0043787E"/>
    <w:rsid w:val="004378F7"/>
    <w:rsid w:val="0044026A"/>
    <w:rsid w:val="00440BFA"/>
    <w:rsid w:val="004420A8"/>
    <w:rsid w:val="00442166"/>
    <w:rsid w:val="004422AE"/>
    <w:rsid w:val="00442422"/>
    <w:rsid w:val="004425A3"/>
    <w:rsid w:val="0044290A"/>
    <w:rsid w:val="004436BA"/>
    <w:rsid w:val="00443EC8"/>
    <w:rsid w:val="00445074"/>
    <w:rsid w:val="00447166"/>
    <w:rsid w:val="0044746B"/>
    <w:rsid w:val="0044776B"/>
    <w:rsid w:val="00447A87"/>
    <w:rsid w:val="00447B72"/>
    <w:rsid w:val="004509EF"/>
    <w:rsid w:val="0045117D"/>
    <w:rsid w:val="004511A8"/>
    <w:rsid w:val="0045121F"/>
    <w:rsid w:val="00451C10"/>
    <w:rsid w:val="004520CD"/>
    <w:rsid w:val="0045249F"/>
    <w:rsid w:val="00452C99"/>
    <w:rsid w:val="00452CD2"/>
    <w:rsid w:val="004530FD"/>
    <w:rsid w:val="0045320D"/>
    <w:rsid w:val="00453D49"/>
    <w:rsid w:val="00453F7F"/>
    <w:rsid w:val="00454CCA"/>
    <w:rsid w:val="00454E2D"/>
    <w:rsid w:val="004553A0"/>
    <w:rsid w:val="00456756"/>
    <w:rsid w:val="00456F5C"/>
    <w:rsid w:val="00457B03"/>
    <w:rsid w:val="00457D2B"/>
    <w:rsid w:val="00457F55"/>
    <w:rsid w:val="00457F87"/>
    <w:rsid w:val="004603E2"/>
    <w:rsid w:val="00460509"/>
    <w:rsid w:val="00460542"/>
    <w:rsid w:val="00460CE5"/>
    <w:rsid w:val="00461C36"/>
    <w:rsid w:val="0046211C"/>
    <w:rsid w:val="0046212B"/>
    <w:rsid w:val="00462658"/>
    <w:rsid w:val="0046337A"/>
    <w:rsid w:val="00463664"/>
    <w:rsid w:val="004644C3"/>
    <w:rsid w:val="00464AC2"/>
    <w:rsid w:val="004655F0"/>
    <w:rsid w:val="004663BC"/>
    <w:rsid w:val="004668EE"/>
    <w:rsid w:val="0047021B"/>
    <w:rsid w:val="00470926"/>
    <w:rsid w:val="0047126B"/>
    <w:rsid w:val="00471824"/>
    <w:rsid w:val="004729CF"/>
    <w:rsid w:val="00473AE8"/>
    <w:rsid w:val="004748CD"/>
    <w:rsid w:val="004749BB"/>
    <w:rsid w:val="00474A45"/>
    <w:rsid w:val="00475472"/>
    <w:rsid w:val="0047557C"/>
    <w:rsid w:val="00475F25"/>
    <w:rsid w:val="00476658"/>
    <w:rsid w:val="00476EE5"/>
    <w:rsid w:val="004772CB"/>
    <w:rsid w:val="0047766D"/>
    <w:rsid w:val="00477E05"/>
    <w:rsid w:val="00480562"/>
    <w:rsid w:val="00480DD9"/>
    <w:rsid w:val="004810CA"/>
    <w:rsid w:val="00481C71"/>
    <w:rsid w:val="00481D00"/>
    <w:rsid w:val="00482007"/>
    <w:rsid w:val="004839CC"/>
    <w:rsid w:val="00483D04"/>
    <w:rsid w:val="00483E7B"/>
    <w:rsid w:val="004841F3"/>
    <w:rsid w:val="00484FFA"/>
    <w:rsid w:val="00485366"/>
    <w:rsid w:val="00485503"/>
    <w:rsid w:val="004857DF"/>
    <w:rsid w:val="00485AE9"/>
    <w:rsid w:val="00485CAA"/>
    <w:rsid w:val="00485E42"/>
    <w:rsid w:val="00486AC0"/>
    <w:rsid w:val="00486DEC"/>
    <w:rsid w:val="00487273"/>
    <w:rsid w:val="0048743D"/>
    <w:rsid w:val="00487443"/>
    <w:rsid w:val="00487F45"/>
    <w:rsid w:val="00490087"/>
    <w:rsid w:val="00490FC0"/>
    <w:rsid w:val="004911B1"/>
    <w:rsid w:val="00491885"/>
    <w:rsid w:val="00491CCC"/>
    <w:rsid w:val="00491EED"/>
    <w:rsid w:val="00492B5B"/>
    <w:rsid w:val="00492CBC"/>
    <w:rsid w:val="00493349"/>
    <w:rsid w:val="004933FD"/>
    <w:rsid w:val="004934FA"/>
    <w:rsid w:val="00493940"/>
    <w:rsid w:val="00493A66"/>
    <w:rsid w:val="00493B74"/>
    <w:rsid w:val="0049536A"/>
    <w:rsid w:val="00496E03"/>
    <w:rsid w:val="00497304"/>
    <w:rsid w:val="004976AF"/>
    <w:rsid w:val="00497B82"/>
    <w:rsid w:val="00497F6A"/>
    <w:rsid w:val="004A08C6"/>
    <w:rsid w:val="004A2665"/>
    <w:rsid w:val="004A3184"/>
    <w:rsid w:val="004A3EF4"/>
    <w:rsid w:val="004A411E"/>
    <w:rsid w:val="004A537E"/>
    <w:rsid w:val="004A6407"/>
    <w:rsid w:val="004A6452"/>
    <w:rsid w:val="004A6AA0"/>
    <w:rsid w:val="004A70A6"/>
    <w:rsid w:val="004A71B6"/>
    <w:rsid w:val="004A73C3"/>
    <w:rsid w:val="004B0E0C"/>
    <w:rsid w:val="004B197E"/>
    <w:rsid w:val="004B1D47"/>
    <w:rsid w:val="004B1E90"/>
    <w:rsid w:val="004B2440"/>
    <w:rsid w:val="004B2871"/>
    <w:rsid w:val="004B2F54"/>
    <w:rsid w:val="004B30DF"/>
    <w:rsid w:val="004B37EE"/>
    <w:rsid w:val="004B3BF4"/>
    <w:rsid w:val="004B462F"/>
    <w:rsid w:val="004B4908"/>
    <w:rsid w:val="004B5CC5"/>
    <w:rsid w:val="004B65F0"/>
    <w:rsid w:val="004B6DD1"/>
    <w:rsid w:val="004C0168"/>
    <w:rsid w:val="004C1683"/>
    <w:rsid w:val="004C182F"/>
    <w:rsid w:val="004C1DC5"/>
    <w:rsid w:val="004C241D"/>
    <w:rsid w:val="004C2706"/>
    <w:rsid w:val="004C2D97"/>
    <w:rsid w:val="004C2FAF"/>
    <w:rsid w:val="004C36AD"/>
    <w:rsid w:val="004C3736"/>
    <w:rsid w:val="004C3AF2"/>
    <w:rsid w:val="004C4E55"/>
    <w:rsid w:val="004C66C0"/>
    <w:rsid w:val="004C6B5E"/>
    <w:rsid w:val="004C6E26"/>
    <w:rsid w:val="004C7499"/>
    <w:rsid w:val="004D0043"/>
    <w:rsid w:val="004D0A4E"/>
    <w:rsid w:val="004D11D8"/>
    <w:rsid w:val="004D20B0"/>
    <w:rsid w:val="004D22AB"/>
    <w:rsid w:val="004D2968"/>
    <w:rsid w:val="004D4B75"/>
    <w:rsid w:val="004D4DA0"/>
    <w:rsid w:val="004D5573"/>
    <w:rsid w:val="004D5A5F"/>
    <w:rsid w:val="004D642C"/>
    <w:rsid w:val="004D7C9C"/>
    <w:rsid w:val="004E0198"/>
    <w:rsid w:val="004E0239"/>
    <w:rsid w:val="004E0A68"/>
    <w:rsid w:val="004E16E5"/>
    <w:rsid w:val="004E1FF3"/>
    <w:rsid w:val="004E2037"/>
    <w:rsid w:val="004E22CD"/>
    <w:rsid w:val="004E2736"/>
    <w:rsid w:val="004E2B44"/>
    <w:rsid w:val="004E2C56"/>
    <w:rsid w:val="004E2F3E"/>
    <w:rsid w:val="004E2F5D"/>
    <w:rsid w:val="004E303A"/>
    <w:rsid w:val="004E32C3"/>
    <w:rsid w:val="004E356D"/>
    <w:rsid w:val="004E3E54"/>
    <w:rsid w:val="004E5430"/>
    <w:rsid w:val="004E57F7"/>
    <w:rsid w:val="004E58A7"/>
    <w:rsid w:val="004E62CB"/>
    <w:rsid w:val="004E6358"/>
    <w:rsid w:val="004E6659"/>
    <w:rsid w:val="004E7E22"/>
    <w:rsid w:val="004E7FE7"/>
    <w:rsid w:val="004F02B7"/>
    <w:rsid w:val="004F065F"/>
    <w:rsid w:val="004F0BCB"/>
    <w:rsid w:val="004F11F0"/>
    <w:rsid w:val="004F1705"/>
    <w:rsid w:val="004F1C21"/>
    <w:rsid w:val="004F2520"/>
    <w:rsid w:val="004F2F2F"/>
    <w:rsid w:val="004F34F6"/>
    <w:rsid w:val="004F3669"/>
    <w:rsid w:val="004F4577"/>
    <w:rsid w:val="004F489D"/>
    <w:rsid w:val="004F5169"/>
    <w:rsid w:val="004F533B"/>
    <w:rsid w:val="004F58DC"/>
    <w:rsid w:val="004F5C49"/>
    <w:rsid w:val="004F5D72"/>
    <w:rsid w:val="004F63A4"/>
    <w:rsid w:val="004F653D"/>
    <w:rsid w:val="004F68F4"/>
    <w:rsid w:val="004F69DA"/>
    <w:rsid w:val="004F71A1"/>
    <w:rsid w:val="004F7755"/>
    <w:rsid w:val="004F7CB3"/>
    <w:rsid w:val="0050000C"/>
    <w:rsid w:val="0050022E"/>
    <w:rsid w:val="00500678"/>
    <w:rsid w:val="00501E71"/>
    <w:rsid w:val="00502274"/>
    <w:rsid w:val="005034F6"/>
    <w:rsid w:val="00503D8D"/>
    <w:rsid w:val="00504351"/>
    <w:rsid w:val="00504494"/>
    <w:rsid w:val="00505132"/>
    <w:rsid w:val="00505B35"/>
    <w:rsid w:val="00505E79"/>
    <w:rsid w:val="00506B89"/>
    <w:rsid w:val="00506C0E"/>
    <w:rsid w:val="00506C83"/>
    <w:rsid w:val="00506E8D"/>
    <w:rsid w:val="00507361"/>
    <w:rsid w:val="00510C5B"/>
    <w:rsid w:val="0051135E"/>
    <w:rsid w:val="005114EB"/>
    <w:rsid w:val="0051177C"/>
    <w:rsid w:val="00512682"/>
    <w:rsid w:val="00512723"/>
    <w:rsid w:val="00512760"/>
    <w:rsid w:val="0051467C"/>
    <w:rsid w:val="00514814"/>
    <w:rsid w:val="005149B0"/>
    <w:rsid w:val="00514AC5"/>
    <w:rsid w:val="0051712D"/>
    <w:rsid w:val="0051782E"/>
    <w:rsid w:val="00517EF6"/>
    <w:rsid w:val="0052000C"/>
    <w:rsid w:val="0052005F"/>
    <w:rsid w:val="005201BD"/>
    <w:rsid w:val="00521188"/>
    <w:rsid w:val="00521EC0"/>
    <w:rsid w:val="00521F39"/>
    <w:rsid w:val="00524C24"/>
    <w:rsid w:val="00525D35"/>
    <w:rsid w:val="00525DF4"/>
    <w:rsid w:val="00526B6E"/>
    <w:rsid w:val="00526FE2"/>
    <w:rsid w:val="00527712"/>
    <w:rsid w:val="00527DC5"/>
    <w:rsid w:val="00527F98"/>
    <w:rsid w:val="00531387"/>
    <w:rsid w:val="005315D1"/>
    <w:rsid w:val="00531AA3"/>
    <w:rsid w:val="005324A8"/>
    <w:rsid w:val="005326DC"/>
    <w:rsid w:val="00532995"/>
    <w:rsid w:val="00533162"/>
    <w:rsid w:val="005331BF"/>
    <w:rsid w:val="0053527A"/>
    <w:rsid w:val="00536893"/>
    <w:rsid w:val="00536CEF"/>
    <w:rsid w:val="00536F9D"/>
    <w:rsid w:val="00537755"/>
    <w:rsid w:val="00537C3D"/>
    <w:rsid w:val="0054035A"/>
    <w:rsid w:val="00540548"/>
    <w:rsid w:val="00540B9D"/>
    <w:rsid w:val="00540E01"/>
    <w:rsid w:val="00540E7E"/>
    <w:rsid w:val="00540F80"/>
    <w:rsid w:val="00540FBD"/>
    <w:rsid w:val="00540FEB"/>
    <w:rsid w:val="00541F60"/>
    <w:rsid w:val="00542FE3"/>
    <w:rsid w:val="0054314C"/>
    <w:rsid w:val="00543ACE"/>
    <w:rsid w:val="0054416E"/>
    <w:rsid w:val="00544CB8"/>
    <w:rsid w:val="005453A7"/>
    <w:rsid w:val="00545963"/>
    <w:rsid w:val="00545BE9"/>
    <w:rsid w:val="00545E90"/>
    <w:rsid w:val="00546346"/>
    <w:rsid w:val="00550FC2"/>
    <w:rsid w:val="00551573"/>
    <w:rsid w:val="00551793"/>
    <w:rsid w:val="00553064"/>
    <w:rsid w:val="005532FF"/>
    <w:rsid w:val="005537AC"/>
    <w:rsid w:val="00553A15"/>
    <w:rsid w:val="00553B44"/>
    <w:rsid w:val="00553EC2"/>
    <w:rsid w:val="005543AE"/>
    <w:rsid w:val="005552E1"/>
    <w:rsid w:val="00555669"/>
    <w:rsid w:val="00555712"/>
    <w:rsid w:val="00555C82"/>
    <w:rsid w:val="00555F1F"/>
    <w:rsid w:val="005560D1"/>
    <w:rsid w:val="00556103"/>
    <w:rsid w:val="005566FB"/>
    <w:rsid w:val="0055711F"/>
    <w:rsid w:val="00557381"/>
    <w:rsid w:val="00557804"/>
    <w:rsid w:val="0055797C"/>
    <w:rsid w:val="00560281"/>
    <w:rsid w:val="005605D3"/>
    <w:rsid w:val="00560B0C"/>
    <w:rsid w:val="00560FB3"/>
    <w:rsid w:val="00561219"/>
    <w:rsid w:val="005612B7"/>
    <w:rsid w:val="00561986"/>
    <w:rsid w:val="005621F5"/>
    <w:rsid w:val="00562A53"/>
    <w:rsid w:val="0056305E"/>
    <w:rsid w:val="00563A64"/>
    <w:rsid w:val="00563BA2"/>
    <w:rsid w:val="00564607"/>
    <w:rsid w:val="00564B66"/>
    <w:rsid w:val="005655C0"/>
    <w:rsid w:val="00566021"/>
    <w:rsid w:val="00566406"/>
    <w:rsid w:val="00566C3D"/>
    <w:rsid w:val="0056744E"/>
    <w:rsid w:val="00567AB5"/>
    <w:rsid w:val="00567B07"/>
    <w:rsid w:val="00570BA3"/>
    <w:rsid w:val="00571683"/>
    <w:rsid w:val="005720D5"/>
    <w:rsid w:val="0057226C"/>
    <w:rsid w:val="005728FC"/>
    <w:rsid w:val="00572CFE"/>
    <w:rsid w:val="00573040"/>
    <w:rsid w:val="005730AE"/>
    <w:rsid w:val="005732E1"/>
    <w:rsid w:val="00573909"/>
    <w:rsid w:val="00573AD9"/>
    <w:rsid w:val="00575F45"/>
    <w:rsid w:val="00576123"/>
    <w:rsid w:val="00576235"/>
    <w:rsid w:val="005770CD"/>
    <w:rsid w:val="00577449"/>
    <w:rsid w:val="00577D9D"/>
    <w:rsid w:val="0058091E"/>
    <w:rsid w:val="00581B38"/>
    <w:rsid w:val="0058311D"/>
    <w:rsid w:val="00583ECD"/>
    <w:rsid w:val="00583ED5"/>
    <w:rsid w:val="0058456C"/>
    <w:rsid w:val="005846B9"/>
    <w:rsid w:val="00584719"/>
    <w:rsid w:val="00584B53"/>
    <w:rsid w:val="00584B5E"/>
    <w:rsid w:val="00584FC7"/>
    <w:rsid w:val="0058505D"/>
    <w:rsid w:val="00585538"/>
    <w:rsid w:val="00585C50"/>
    <w:rsid w:val="005868DD"/>
    <w:rsid w:val="005869EE"/>
    <w:rsid w:val="005905D6"/>
    <w:rsid w:val="00590801"/>
    <w:rsid w:val="005909F5"/>
    <w:rsid w:val="00590BD4"/>
    <w:rsid w:val="00590D4F"/>
    <w:rsid w:val="00591A5D"/>
    <w:rsid w:val="005920B6"/>
    <w:rsid w:val="0059256B"/>
    <w:rsid w:val="0059272E"/>
    <w:rsid w:val="00592E71"/>
    <w:rsid w:val="00593481"/>
    <w:rsid w:val="0059371D"/>
    <w:rsid w:val="005939FA"/>
    <w:rsid w:val="005940E0"/>
    <w:rsid w:val="00594F15"/>
    <w:rsid w:val="00595B05"/>
    <w:rsid w:val="00595B3A"/>
    <w:rsid w:val="00595C50"/>
    <w:rsid w:val="00597118"/>
    <w:rsid w:val="005973F6"/>
    <w:rsid w:val="00597B81"/>
    <w:rsid w:val="00597DEF"/>
    <w:rsid w:val="005A0511"/>
    <w:rsid w:val="005A160E"/>
    <w:rsid w:val="005A2A30"/>
    <w:rsid w:val="005A3DA1"/>
    <w:rsid w:val="005A3DE6"/>
    <w:rsid w:val="005A42CD"/>
    <w:rsid w:val="005A45F5"/>
    <w:rsid w:val="005A4B4A"/>
    <w:rsid w:val="005A4DA9"/>
    <w:rsid w:val="005A4EEB"/>
    <w:rsid w:val="005A5E4B"/>
    <w:rsid w:val="005A6042"/>
    <w:rsid w:val="005A7BA3"/>
    <w:rsid w:val="005A7CF8"/>
    <w:rsid w:val="005A7DB8"/>
    <w:rsid w:val="005B006A"/>
    <w:rsid w:val="005B081E"/>
    <w:rsid w:val="005B0F6B"/>
    <w:rsid w:val="005B26ED"/>
    <w:rsid w:val="005B2FB3"/>
    <w:rsid w:val="005B3038"/>
    <w:rsid w:val="005B33C2"/>
    <w:rsid w:val="005B38E7"/>
    <w:rsid w:val="005B39ED"/>
    <w:rsid w:val="005B3F54"/>
    <w:rsid w:val="005B41DA"/>
    <w:rsid w:val="005B423C"/>
    <w:rsid w:val="005B4AA6"/>
    <w:rsid w:val="005B5808"/>
    <w:rsid w:val="005B5A0F"/>
    <w:rsid w:val="005B5EFD"/>
    <w:rsid w:val="005B6560"/>
    <w:rsid w:val="005B6FD0"/>
    <w:rsid w:val="005B7379"/>
    <w:rsid w:val="005B75DE"/>
    <w:rsid w:val="005B7D79"/>
    <w:rsid w:val="005B7E9A"/>
    <w:rsid w:val="005C0BB7"/>
    <w:rsid w:val="005C3381"/>
    <w:rsid w:val="005C33CE"/>
    <w:rsid w:val="005C3575"/>
    <w:rsid w:val="005C3D0F"/>
    <w:rsid w:val="005C42E7"/>
    <w:rsid w:val="005C4781"/>
    <w:rsid w:val="005C5448"/>
    <w:rsid w:val="005C54E1"/>
    <w:rsid w:val="005C5F17"/>
    <w:rsid w:val="005C6527"/>
    <w:rsid w:val="005C68F9"/>
    <w:rsid w:val="005C68FC"/>
    <w:rsid w:val="005C6BAB"/>
    <w:rsid w:val="005C73B8"/>
    <w:rsid w:val="005C7DB6"/>
    <w:rsid w:val="005D0784"/>
    <w:rsid w:val="005D0901"/>
    <w:rsid w:val="005D09C3"/>
    <w:rsid w:val="005D0A31"/>
    <w:rsid w:val="005D0AEA"/>
    <w:rsid w:val="005D1035"/>
    <w:rsid w:val="005D141D"/>
    <w:rsid w:val="005D2245"/>
    <w:rsid w:val="005D229E"/>
    <w:rsid w:val="005D27BD"/>
    <w:rsid w:val="005D2866"/>
    <w:rsid w:val="005D28A8"/>
    <w:rsid w:val="005D2BC4"/>
    <w:rsid w:val="005D2E39"/>
    <w:rsid w:val="005D2F3C"/>
    <w:rsid w:val="005D3275"/>
    <w:rsid w:val="005D368E"/>
    <w:rsid w:val="005D3830"/>
    <w:rsid w:val="005D4155"/>
    <w:rsid w:val="005D4A1B"/>
    <w:rsid w:val="005D5111"/>
    <w:rsid w:val="005D56FD"/>
    <w:rsid w:val="005D5EC5"/>
    <w:rsid w:val="005D63AF"/>
    <w:rsid w:val="005D6482"/>
    <w:rsid w:val="005D6767"/>
    <w:rsid w:val="005D6EB8"/>
    <w:rsid w:val="005E0169"/>
    <w:rsid w:val="005E02A7"/>
    <w:rsid w:val="005E0971"/>
    <w:rsid w:val="005E0BD8"/>
    <w:rsid w:val="005E0F6B"/>
    <w:rsid w:val="005E1103"/>
    <w:rsid w:val="005E11F5"/>
    <w:rsid w:val="005E12AA"/>
    <w:rsid w:val="005E12B7"/>
    <w:rsid w:val="005E1692"/>
    <w:rsid w:val="005E16FA"/>
    <w:rsid w:val="005E1924"/>
    <w:rsid w:val="005E28BF"/>
    <w:rsid w:val="005E3EA1"/>
    <w:rsid w:val="005E5366"/>
    <w:rsid w:val="005E55C8"/>
    <w:rsid w:val="005E5B9C"/>
    <w:rsid w:val="005E5FFB"/>
    <w:rsid w:val="005E6499"/>
    <w:rsid w:val="005E73FA"/>
    <w:rsid w:val="005E7490"/>
    <w:rsid w:val="005E79C9"/>
    <w:rsid w:val="005F00DD"/>
    <w:rsid w:val="005F0286"/>
    <w:rsid w:val="005F0740"/>
    <w:rsid w:val="005F0CC1"/>
    <w:rsid w:val="005F0DA1"/>
    <w:rsid w:val="005F18D5"/>
    <w:rsid w:val="005F1C43"/>
    <w:rsid w:val="005F3168"/>
    <w:rsid w:val="005F3173"/>
    <w:rsid w:val="005F31F5"/>
    <w:rsid w:val="005F38A6"/>
    <w:rsid w:val="005F3B19"/>
    <w:rsid w:val="005F3C71"/>
    <w:rsid w:val="005F548E"/>
    <w:rsid w:val="005F570C"/>
    <w:rsid w:val="005F580C"/>
    <w:rsid w:val="005F5C72"/>
    <w:rsid w:val="005F5E6E"/>
    <w:rsid w:val="005F6416"/>
    <w:rsid w:val="005F6520"/>
    <w:rsid w:val="005F6598"/>
    <w:rsid w:val="005F6A27"/>
    <w:rsid w:val="005F7EA3"/>
    <w:rsid w:val="006003C8"/>
    <w:rsid w:val="006022B2"/>
    <w:rsid w:val="00602522"/>
    <w:rsid w:val="00603781"/>
    <w:rsid w:val="006039BF"/>
    <w:rsid w:val="00604FB1"/>
    <w:rsid w:val="00605024"/>
    <w:rsid w:val="0060505B"/>
    <w:rsid w:val="00605B14"/>
    <w:rsid w:val="00605B8F"/>
    <w:rsid w:val="00605D49"/>
    <w:rsid w:val="006062A3"/>
    <w:rsid w:val="00607661"/>
    <w:rsid w:val="00610DAA"/>
    <w:rsid w:val="006113CC"/>
    <w:rsid w:val="00611D37"/>
    <w:rsid w:val="006121BA"/>
    <w:rsid w:val="0061366D"/>
    <w:rsid w:val="006142D5"/>
    <w:rsid w:val="00614D8C"/>
    <w:rsid w:val="00615D1A"/>
    <w:rsid w:val="0061618F"/>
    <w:rsid w:val="006162FD"/>
    <w:rsid w:val="00616441"/>
    <w:rsid w:val="006165D6"/>
    <w:rsid w:val="00616799"/>
    <w:rsid w:val="00616B2E"/>
    <w:rsid w:val="00616EC7"/>
    <w:rsid w:val="00616EE2"/>
    <w:rsid w:val="0061722F"/>
    <w:rsid w:val="00617244"/>
    <w:rsid w:val="00617BAC"/>
    <w:rsid w:val="00617C53"/>
    <w:rsid w:val="00617DB8"/>
    <w:rsid w:val="00617EB2"/>
    <w:rsid w:val="00620469"/>
    <w:rsid w:val="00621092"/>
    <w:rsid w:val="006211E0"/>
    <w:rsid w:val="006224CF"/>
    <w:rsid w:val="00622C8F"/>
    <w:rsid w:val="006239C2"/>
    <w:rsid w:val="00624167"/>
    <w:rsid w:val="0062469A"/>
    <w:rsid w:val="00624F26"/>
    <w:rsid w:val="00625107"/>
    <w:rsid w:val="0062569A"/>
    <w:rsid w:val="0062687A"/>
    <w:rsid w:val="00626E70"/>
    <w:rsid w:val="00626F72"/>
    <w:rsid w:val="00627078"/>
    <w:rsid w:val="00627EAA"/>
    <w:rsid w:val="00630130"/>
    <w:rsid w:val="00630BE0"/>
    <w:rsid w:val="00630D28"/>
    <w:rsid w:val="00630D30"/>
    <w:rsid w:val="006311FE"/>
    <w:rsid w:val="0063175B"/>
    <w:rsid w:val="00631D9C"/>
    <w:rsid w:val="006322CB"/>
    <w:rsid w:val="0063299A"/>
    <w:rsid w:val="00633202"/>
    <w:rsid w:val="006333B6"/>
    <w:rsid w:val="00633CD8"/>
    <w:rsid w:val="006345FD"/>
    <w:rsid w:val="0063474B"/>
    <w:rsid w:val="00636EBC"/>
    <w:rsid w:val="0063713D"/>
    <w:rsid w:val="00637698"/>
    <w:rsid w:val="00637C25"/>
    <w:rsid w:val="00637CA3"/>
    <w:rsid w:val="00637E1F"/>
    <w:rsid w:val="006401A2"/>
    <w:rsid w:val="0064083E"/>
    <w:rsid w:val="006413CC"/>
    <w:rsid w:val="006414AC"/>
    <w:rsid w:val="006414E5"/>
    <w:rsid w:val="00642DE0"/>
    <w:rsid w:val="00642F50"/>
    <w:rsid w:val="00643760"/>
    <w:rsid w:val="00645E42"/>
    <w:rsid w:val="00645F9F"/>
    <w:rsid w:val="006463FA"/>
    <w:rsid w:val="00646A7F"/>
    <w:rsid w:val="00650353"/>
    <w:rsid w:val="00650F34"/>
    <w:rsid w:val="00651603"/>
    <w:rsid w:val="00651C58"/>
    <w:rsid w:val="006524A8"/>
    <w:rsid w:val="00653673"/>
    <w:rsid w:val="00653689"/>
    <w:rsid w:val="00653CF7"/>
    <w:rsid w:val="0065468E"/>
    <w:rsid w:val="00654D97"/>
    <w:rsid w:val="00654F4D"/>
    <w:rsid w:val="0065574F"/>
    <w:rsid w:val="00655E41"/>
    <w:rsid w:val="00656204"/>
    <w:rsid w:val="00656F84"/>
    <w:rsid w:val="00657BEC"/>
    <w:rsid w:val="00660A59"/>
    <w:rsid w:val="00660C37"/>
    <w:rsid w:val="00660E4A"/>
    <w:rsid w:val="00661109"/>
    <w:rsid w:val="00661251"/>
    <w:rsid w:val="00661564"/>
    <w:rsid w:val="0066283F"/>
    <w:rsid w:val="00662E51"/>
    <w:rsid w:val="006630B6"/>
    <w:rsid w:val="0066364E"/>
    <w:rsid w:val="0066427B"/>
    <w:rsid w:val="00664EB7"/>
    <w:rsid w:val="0066524A"/>
    <w:rsid w:val="00665367"/>
    <w:rsid w:val="0066543A"/>
    <w:rsid w:val="00665F28"/>
    <w:rsid w:val="00666F62"/>
    <w:rsid w:val="00667284"/>
    <w:rsid w:val="00667645"/>
    <w:rsid w:val="00667FB3"/>
    <w:rsid w:val="006705E5"/>
    <w:rsid w:val="0067080B"/>
    <w:rsid w:val="006713A0"/>
    <w:rsid w:val="00671850"/>
    <w:rsid w:val="00671E9E"/>
    <w:rsid w:val="00672BC7"/>
    <w:rsid w:val="006733B7"/>
    <w:rsid w:val="00673514"/>
    <w:rsid w:val="006741B4"/>
    <w:rsid w:val="00676476"/>
    <w:rsid w:val="00676550"/>
    <w:rsid w:val="00676738"/>
    <w:rsid w:val="006767CC"/>
    <w:rsid w:val="00676B96"/>
    <w:rsid w:val="006770DB"/>
    <w:rsid w:val="00680073"/>
    <w:rsid w:val="0068007F"/>
    <w:rsid w:val="006800E6"/>
    <w:rsid w:val="0068043E"/>
    <w:rsid w:val="00680C6D"/>
    <w:rsid w:val="00680FC7"/>
    <w:rsid w:val="006817BD"/>
    <w:rsid w:val="0068198F"/>
    <w:rsid w:val="0068202C"/>
    <w:rsid w:val="00682C88"/>
    <w:rsid w:val="00682FD5"/>
    <w:rsid w:val="00683085"/>
    <w:rsid w:val="006834A7"/>
    <w:rsid w:val="00683FE6"/>
    <w:rsid w:val="00684468"/>
    <w:rsid w:val="00685083"/>
    <w:rsid w:val="006851EE"/>
    <w:rsid w:val="0068671D"/>
    <w:rsid w:val="00686D57"/>
    <w:rsid w:val="006879F3"/>
    <w:rsid w:val="00687B68"/>
    <w:rsid w:val="00687D24"/>
    <w:rsid w:val="00687D26"/>
    <w:rsid w:val="0069059E"/>
    <w:rsid w:val="00690E38"/>
    <w:rsid w:val="00690E5D"/>
    <w:rsid w:val="006915D4"/>
    <w:rsid w:val="00691CAB"/>
    <w:rsid w:val="00692300"/>
    <w:rsid w:val="00692739"/>
    <w:rsid w:val="00692E9F"/>
    <w:rsid w:val="00693945"/>
    <w:rsid w:val="00694631"/>
    <w:rsid w:val="0069464C"/>
    <w:rsid w:val="006948DC"/>
    <w:rsid w:val="00695529"/>
    <w:rsid w:val="00695624"/>
    <w:rsid w:val="006960F1"/>
    <w:rsid w:val="0069696F"/>
    <w:rsid w:val="00696CA7"/>
    <w:rsid w:val="006970B7"/>
    <w:rsid w:val="00697DA4"/>
    <w:rsid w:val="006A0193"/>
    <w:rsid w:val="006A02E5"/>
    <w:rsid w:val="006A07F3"/>
    <w:rsid w:val="006A0E4B"/>
    <w:rsid w:val="006A1FA1"/>
    <w:rsid w:val="006A20C2"/>
    <w:rsid w:val="006A2766"/>
    <w:rsid w:val="006A284F"/>
    <w:rsid w:val="006A3A63"/>
    <w:rsid w:val="006A43A0"/>
    <w:rsid w:val="006A48B9"/>
    <w:rsid w:val="006A4B33"/>
    <w:rsid w:val="006A51AD"/>
    <w:rsid w:val="006A5631"/>
    <w:rsid w:val="006A59ED"/>
    <w:rsid w:val="006A60B6"/>
    <w:rsid w:val="006A64F6"/>
    <w:rsid w:val="006A6EC1"/>
    <w:rsid w:val="006A7128"/>
    <w:rsid w:val="006B029E"/>
    <w:rsid w:val="006B0C34"/>
    <w:rsid w:val="006B0FE4"/>
    <w:rsid w:val="006B17EB"/>
    <w:rsid w:val="006B20F1"/>
    <w:rsid w:val="006B28C0"/>
    <w:rsid w:val="006B3420"/>
    <w:rsid w:val="006B3612"/>
    <w:rsid w:val="006B45D8"/>
    <w:rsid w:val="006B4BD4"/>
    <w:rsid w:val="006B4C3C"/>
    <w:rsid w:val="006B4EB4"/>
    <w:rsid w:val="006B6B2E"/>
    <w:rsid w:val="006C083F"/>
    <w:rsid w:val="006C09F7"/>
    <w:rsid w:val="006C1784"/>
    <w:rsid w:val="006C1929"/>
    <w:rsid w:val="006C197A"/>
    <w:rsid w:val="006C1DCC"/>
    <w:rsid w:val="006C1FE1"/>
    <w:rsid w:val="006C22C4"/>
    <w:rsid w:val="006C2E66"/>
    <w:rsid w:val="006C3CC0"/>
    <w:rsid w:val="006C3D6D"/>
    <w:rsid w:val="006C43CB"/>
    <w:rsid w:val="006C45D8"/>
    <w:rsid w:val="006C4A3A"/>
    <w:rsid w:val="006C5C6D"/>
    <w:rsid w:val="006C667E"/>
    <w:rsid w:val="006C70A8"/>
    <w:rsid w:val="006C72B6"/>
    <w:rsid w:val="006D01E4"/>
    <w:rsid w:val="006D02FF"/>
    <w:rsid w:val="006D0991"/>
    <w:rsid w:val="006D13DF"/>
    <w:rsid w:val="006D141F"/>
    <w:rsid w:val="006D154E"/>
    <w:rsid w:val="006D21C5"/>
    <w:rsid w:val="006D29D2"/>
    <w:rsid w:val="006D2B2D"/>
    <w:rsid w:val="006D2DBD"/>
    <w:rsid w:val="006D2DD2"/>
    <w:rsid w:val="006D5137"/>
    <w:rsid w:val="006D5662"/>
    <w:rsid w:val="006D5C7E"/>
    <w:rsid w:val="006D6499"/>
    <w:rsid w:val="006D6A6E"/>
    <w:rsid w:val="006D74DF"/>
    <w:rsid w:val="006D7AD0"/>
    <w:rsid w:val="006D7DE9"/>
    <w:rsid w:val="006E00B8"/>
    <w:rsid w:val="006E0376"/>
    <w:rsid w:val="006E088C"/>
    <w:rsid w:val="006E0F51"/>
    <w:rsid w:val="006E0F5E"/>
    <w:rsid w:val="006E13E4"/>
    <w:rsid w:val="006E1E77"/>
    <w:rsid w:val="006E33AA"/>
    <w:rsid w:val="006E3475"/>
    <w:rsid w:val="006E3784"/>
    <w:rsid w:val="006E37FC"/>
    <w:rsid w:val="006E3D60"/>
    <w:rsid w:val="006E4215"/>
    <w:rsid w:val="006E5414"/>
    <w:rsid w:val="006E6234"/>
    <w:rsid w:val="006E64E3"/>
    <w:rsid w:val="006E69F7"/>
    <w:rsid w:val="006E7748"/>
    <w:rsid w:val="006E788E"/>
    <w:rsid w:val="006E78AF"/>
    <w:rsid w:val="006E7FC9"/>
    <w:rsid w:val="006F17CE"/>
    <w:rsid w:val="006F1B03"/>
    <w:rsid w:val="006F2889"/>
    <w:rsid w:val="006F2B0A"/>
    <w:rsid w:val="006F31E6"/>
    <w:rsid w:val="006F3BBF"/>
    <w:rsid w:val="006F426C"/>
    <w:rsid w:val="006F4A32"/>
    <w:rsid w:val="006F5089"/>
    <w:rsid w:val="006F536F"/>
    <w:rsid w:val="006F6200"/>
    <w:rsid w:val="00700740"/>
    <w:rsid w:val="00700A10"/>
    <w:rsid w:val="00700AC0"/>
    <w:rsid w:val="00700D3D"/>
    <w:rsid w:val="00701488"/>
    <w:rsid w:val="007029CE"/>
    <w:rsid w:val="00702CC7"/>
    <w:rsid w:val="00702D46"/>
    <w:rsid w:val="00703446"/>
    <w:rsid w:val="00703769"/>
    <w:rsid w:val="007044A3"/>
    <w:rsid w:val="00705028"/>
    <w:rsid w:val="00705786"/>
    <w:rsid w:val="00707197"/>
    <w:rsid w:val="00707BA9"/>
    <w:rsid w:val="00710687"/>
    <w:rsid w:val="007106FC"/>
    <w:rsid w:val="00710C75"/>
    <w:rsid w:val="00710E58"/>
    <w:rsid w:val="00711371"/>
    <w:rsid w:val="00711710"/>
    <w:rsid w:val="0071171F"/>
    <w:rsid w:val="00712734"/>
    <w:rsid w:val="00712B34"/>
    <w:rsid w:val="00712B3C"/>
    <w:rsid w:val="007136D5"/>
    <w:rsid w:val="00714687"/>
    <w:rsid w:val="00714ECC"/>
    <w:rsid w:val="00715BA3"/>
    <w:rsid w:val="00716609"/>
    <w:rsid w:val="00716944"/>
    <w:rsid w:val="00716E63"/>
    <w:rsid w:val="00717102"/>
    <w:rsid w:val="007171B9"/>
    <w:rsid w:val="007173B2"/>
    <w:rsid w:val="00717514"/>
    <w:rsid w:val="00717533"/>
    <w:rsid w:val="007178A6"/>
    <w:rsid w:val="00717DBF"/>
    <w:rsid w:val="00720567"/>
    <w:rsid w:val="007213FF"/>
    <w:rsid w:val="007214B7"/>
    <w:rsid w:val="00721BAB"/>
    <w:rsid w:val="00722A94"/>
    <w:rsid w:val="00723AC2"/>
    <w:rsid w:val="007240D6"/>
    <w:rsid w:val="00724333"/>
    <w:rsid w:val="00724A22"/>
    <w:rsid w:val="00725B00"/>
    <w:rsid w:val="00725B37"/>
    <w:rsid w:val="0072616F"/>
    <w:rsid w:val="0072636E"/>
    <w:rsid w:val="007270EA"/>
    <w:rsid w:val="007270FA"/>
    <w:rsid w:val="0073053B"/>
    <w:rsid w:val="00730A9E"/>
    <w:rsid w:val="00730B22"/>
    <w:rsid w:val="00730B4E"/>
    <w:rsid w:val="007311E1"/>
    <w:rsid w:val="007313AA"/>
    <w:rsid w:val="007319BC"/>
    <w:rsid w:val="00731BF8"/>
    <w:rsid w:val="00732A4D"/>
    <w:rsid w:val="00733093"/>
    <w:rsid w:val="00733311"/>
    <w:rsid w:val="00733B39"/>
    <w:rsid w:val="00733CD8"/>
    <w:rsid w:val="00733D1B"/>
    <w:rsid w:val="00734688"/>
    <w:rsid w:val="00735045"/>
    <w:rsid w:val="007361BB"/>
    <w:rsid w:val="00736283"/>
    <w:rsid w:val="00736320"/>
    <w:rsid w:val="00736740"/>
    <w:rsid w:val="00736963"/>
    <w:rsid w:val="00737AC6"/>
    <w:rsid w:val="00737D8C"/>
    <w:rsid w:val="00740299"/>
    <w:rsid w:val="007408C5"/>
    <w:rsid w:val="007408EB"/>
    <w:rsid w:val="00740C7B"/>
    <w:rsid w:val="00740DFC"/>
    <w:rsid w:val="007413B6"/>
    <w:rsid w:val="00741787"/>
    <w:rsid w:val="007417D1"/>
    <w:rsid w:val="007418A6"/>
    <w:rsid w:val="00743529"/>
    <w:rsid w:val="00743777"/>
    <w:rsid w:val="00743836"/>
    <w:rsid w:val="00743A16"/>
    <w:rsid w:val="0074425E"/>
    <w:rsid w:val="0074510C"/>
    <w:rsid w:val="007454CE"/>
    <w:rsid w:val="00745B43"/>
    <w:rsid w:val="00745CED"/>
    <w:rsid w:val="00746217"/>
    <w:rsid w:val="00746741"/>
    <w:rsid w:val="00746BB7"/>
    <w:rsid w:val="00746C78"/>
    <w:rsid w:val="00746ECC"/>
    <w:rsid w:val="00746EE3"/>
    <w:rsid w:val="007473F0"/>
    <w:rsid w:val="0074740E"/>
    <w:rsid w:val="0075006C"/>
    <w:rsid w:val="00751601"/>
    <w:rsid w:val="00751BD7"/>
    <w:rsid w:val="0075220F"/>
    <w:rsid w:val="00752C5F"/>
    <w:rsid w:val="00752CA0"/>
    <w:rsid w:val="007536D5"/>
    <w:rsid w:val="00753B38"/>
    <w:rsid w:val="00754AA1"/>
    <w:rsid w:val="0075557D"/>
    <w:rsid w:val="007556C9"/>
    <w:rsid w:val="00755C9D"/>
    <w:rsid w:val="00755CB6"/>
    <w:rsid w:val="00756E5E"/>
    <w:rsid w:val="00756FEE"/>
    <w:rsid w:val="007572B1"/>
    <w:rsid w:val="00757577"/>
    <w:rsid w:val="00757615"/>
    <w:rsid w:val="00757BE9"/>
    <w:rsid w:val="00760238"/>
    <w:rsid w:val="00761106"/>
    <w:rsid w:val="007611A6"/>
    <w:rsid w:val="00761B84"/>
    <w:rsid w:val="00761B9B"/>
    <w:rsid w:val="00761CE3"/>
    <w:rsid w:val="00762DA1"/>
    <w:rsid w:val="0076375E"/>
    <w:rsid w:val="007637D7"/>
    <w:rsid w:val="00763A91"/>
    <w:rsid w:val="00763AC7"/>
    <w:rsid w:val="00763E00"/>
    <w:rsid w:val="007645AC"/>
    <w:rsid w:val="00764D40"/>
    <w:rsid w:val="00765579"/>
    <w:rsid w:val="00765AEE"/>
    <w:rsid w:val="0076704B"/>
    <w:rsid w:val="0077097B"/>
    <w:rsid w:val="00770CEA"/>
    <w:rsid w:val="00771076"/>
    <w:rsid w:val="00771294"/>
    <w:rsid w:val="0077160E"/>
    <w:rsid w:val="00773055"/>
    <w:rsid w:val="0077325F"/>
    <w:rsid w:val="00773A41"/>
    <w:rsid w:val="007740DE"/>
    <w:rsid w:val="00775CB0"/>
    <w:rsid w:val="007765B1"/>
    <w:rsid w:val="00776A6F"/>
    <w:rsid w:val="00776B1C"/>
    <w:rsid w:val="00781455"/>
    <w:rsid w:val="00781F5E"/>
    <w:rsid w:val="00782B9B"/>
    <w:rsid w:val="00783623"/>
    <w:rsid w:val="007838C6"/>
    <w:rsid w:val="0078488F"/>
    <w:rsid w:val="00784956"/>
    <w:rsid w:val="00784AA9"/>
    <w:rsid w:val="00784F0C"/>
    <w:rsid w:val="00784F36"/>
    <w:rsid w:val="007857DF"/>
    <w:rsid w:val="00785B6B"/>
    <w:rsid w:val="00785F62"/>
    <w:rsid w:val="00786E24"/>
    <w:rsid w:val="0078742D"/>
    <w:rsid w:val="00787C47"/>
    <w:rsid w:val="0079005D"/>
    <w:rsid w:val="0079015B"/>
    <w:rsid w:val="0079054A"/>
    <w:rsid w:val="00791408"/>
    <w:rsid w:val="00791836"/>
    <w:rsid w:val="007928F8"/>
    <w:rsid w:val="00792D58"/>
    <w:rsid w:val="007935C5"/>
    <w:rsid w:val="007937B4"/>
    <w:rsid w:val="00793867"/>
    <w:rsid w:val="00793A43"/>
    <w:rsid w:val="00794429"/>
    <w:rsid w:val="00794F64"/>
    <w:rsid w:val="00795D21"/>
    <w:rsid w:val="00796CB5"/>
    <w:rsid w:val="00796D73"/>
    <w:rsid w:val="00796FD5"/>
    <w:rsid w:val="007978AC"/>
    <w:rsid w:val="00797C1E"/>
    <w:rsid w:val="00797FD6"/>
    <w:rsid w:val="007A0075"/>
    <w:rsid w:val="007A029A"/>
    <w:rsid w:val="007A0E58"/>
    <w:rsid w:val="007A0F66"/>
    <w:rsid w:val="007A126A"/>
    <w:rsid w:val="007A1B00"/>
    <w:rsid w:val="007A2633"/>
    <w:rsid w:val="007A33BA"/>
    <w:rsid w:val="007A528F"/>
    <w:rsid w:val="007A62CC"/>
    <w:rsid w:val="007A7131"/>
    <w:rsid w:val="007A7231"/>
    <w:rsid w:val="007A72B7"/>
    <w:rsid w:val="007A783D"/>
    <w:rsid w:val="007B024B"/>
    <w:rsid w:val="007B0BB0"/>
    <w:rsid w:val="007B0BB1"/>
    <w:rsid w:val="007B0C96"/>
    <w:rsid w:val="007B0EFD"/>
    <w:rsid w:val="007B0F06"/>
    <w:rsid w:val="007B1278"/>
    <w:rsid w:val="007B132F"/>
    <w:rsid w:val="007B170C"/>
    <w:rsid w:val="007B1849"/>
    <w:rsid w:val="007B1A3B"/>
    <w:rsid w:val="007B1C64"/>
    <w:rsid w:val="007B1D5B"/>
    <w:rsid w:val="007B2233"/>
    <w:rsid w:val="007B22F0"/>
    <w:rsid w:val="007B2D9B"/>
    <w:rsid w:val="007B2F1A"/>
    <w:rsid w:val="007B32C4"/>
    <w:rsid w:val="007B335F"/>
    <w:rsid w:val="007B4A97"/>
    <w:rsid w:val="007B61C1"/>
    <w:rsid w:val="007B64CE"/>
    <w:rsid w:val="007B6A1C"/>
    <w:rsid w:val="007B6C01"/>
    <w:rsid w:val="007B6FFA"/>
    <w:rsid w:val="007B7570"/>
    <w:rsid w:val="007B7647"/>
    <w:rsid w:val="007C032B"/>
    <w:rsid w:val="007C0429"/>
    <w:rsid w:val="007C088B"/>
    <w:rsid w:val="007C1555"/>
    <w:rsid w:val="007C17A4"/>
    <w:rsid w:val="007C1F3F"/>
    <w:rsid w:val="007C2A8C"/>
    <w:rsid w:val="007C2DE0"/>
    <w:rsid w:val="007C2DE5"/>
    <w:rsid w:val="007C30BD"/>
    <w:rsid w:val="007C3552"/>
    <w:rsid w:val="007C3717"/>
    <w:rsid w:val="007C43B1"/>
    <w:rsid w:val="007C480F"/>
    <w:rsid w:val="007C5261"/>
    <w:rsid w:val="007C57DE"/>
    <w:rsid w:val="007C5D7E"/>
    <w:rsid w:val="007C6C07"/>
    <w:rsid w:val="007C7442"/>
    <w:rsid w:val="007C7B50"/>
    <w:rsid w:val="007D0B1A"/>
    <w:rsid w:val="007D0F3F"/>
    <w:rsid w:val="007D121D"/>
    <w:rsid w:val="007D2726"/>
    <w:rsid w:val="007D275E"/>
    <w:rsid w:val="007D2816"/>
    <w:rsid w:val="007D3154"/>
    <w:rsid w:val="007D35FE"/>
    <w:rsid w:val="007D3E64"/>
    <w:rsid w:val="007D3F22"/>
    <w:rsid w:val="007D6222"/>
    <w:rsid w:val="007D6A78"/>
    <w:rsid w:val="007E000E"/>
    <w:rsid w:val="007E02B9"/>
    <w:rsid w:val="007E0B68"/>
    <w:rsid w:val="007E24ED"/>
    <w:rsid w:val="007E3085"/>
    <w:rsid w:val="007E395D"/>
    <w:rsid w:val="007E3A86"/>
    <w:rsid w:val="007E4232"/>
    <w:rsid w:val="007E449E"/>
    <w:rsid w:val="007E45FC"/>
    <w:rsid w:val="007E4A6E"/>
    <w:rsid w:val="007E4E9C"/>
    <w:rsid w:val="007E5136"/>
    <w:rsid w:val="007E5D0C"/>
    <w:rsid w:val="007E63DF"/>
    <w:rsid w:val="007E665B"/>
    <w:rsid w:val="007E684B"/>
    <w:rsid w:val="007E6B83"/>
    <w:rsid w:val="007E787F"/>
    <w:rsid w:val="007E79DB"/>
    <w:rsid w:val="007E7BDF"/>
    <w:rsid w:val="007F095C"/>
    <w:rsid w:val="007F12A6"/>
    <w:rsid w:val="007F13A1"/>
    <w:rsid w:val="007F1695"/>
    <w:rsid w:val="007F246C"/>
    <w:rsid w:val="007F2646"/>
    <w:rsid w:val="007F32C5"/>
    <w:rsid w:val="007F38D9"/>
    <w:rsid w:val="007F3EAD"/>
    <w:rsid w:val="007F4194"/>
    <w:rsid w:val="007F42E1"/>
    <w:rsid w:val="007F482C"/>
    <w:rsid w:val="007F4CEE"/>
    <w:rsid w:val="007F5349"/>
    <w:rsid w:val="007F6697"/>
    <w:rsid w:val="007F7439"/>
    <w:rsid w:val="007F787C"/>
    <w:rsid w:val="007F7880"/>
    <w:rsid w:val="007F7CB9"/>
    <w:rsid w:val="008006A5"/>
    <w:rsid w:val="008009A0"/>
    <w:rsid w:val="00800B2E"/>
    <w:rsid w:val="00800EBD"/>
    <w:rsid w:val="0080179C"/>
    <w:rsid w:val="0080202C"/>
    <w:rsid w:val="008027EE"/>
    <w:rsid w:val="008028A5"/>
    <w:rsid w:val="00803207"/>
    <w:rsid w:val="008035B4"/>
    <w:rsid w:val="008037B4"/>
    <w:rsid w:val="00803BB7"/>
    <w:rsid w:val="00804B13"/>
    <w:rsid w:val="00804BBD"/>
    <w:rsid w:val="00805424"/>
    <w:rsid w:val="0080559B"/>
    <w:rsid w:val="00806E44"/>
    <w:rsid w:val="00807C3B"/>
    <w:rsid w:val="00807C4A"/>
    <w:rsid w:val="00807DD4"/>
    <w:rsid w:val="00807DF3"/>
    <w:rsid w:val="008102DB"/>
    <w:rsid w:val="008102F4"/>
    <w:rsid w:val="00810312"/>
    <w:rsid w:val="0081035E"/>
    <w:rsid w:val="00810838"/>
    <w:rsid w:val="00810CEE"/>
    <w:rsid w:val="00811C75"/>
    <w:rsid w:val="0081264E"/>
    <w:rsid w:val="00812EB1"/>
    <w:rsid w:val="008156A9"/>
    <w:rsid w:val="00817218"/>
    <w:rsid w:val="008179EB"/>
    <w:rsid w:val="00821697"/>
    <w:rsid w:val="00822CD6"/>
    <w:rsid w:val="00822D30"/>
    <w:rsid w:val="008231D0"/>
    <w:rsid w:val="008238E8"/>
    <w:rsid w:val="00823CFE"/>
    <w:rsid w:val="008246C2"/>
    <w:rsid w:val="00824BA5"/>
    <w:rsid w:val="00824C5C"/>
    <w:rsid w:val="00825525"/>
    <w:rsid w:val="008255BD"/>
    <w:rsid w:val="008261EC"/>
    <w:rsid w:val="00826B30"/>
    <w:rsid w:val="00826B56"/>
    <w:rsid w:val="008270A3"/>
    <w:rsid w:val="00827DD0"/>
    <w:rsid w:val="008304AD"/>
    <w:rsid w:val="008317DD"/>
    <w:rsid w:val="00831844"/>
    <w:rsid w:val="00831FCF"/>
    <w:rsid w:val="008334F3"/>
    <w:rsid w:val="008343F3"/>
    <w:rsid w:val="008348E4"/>
    <w:rsid w:val="00834FC6"/>
    <w:rsid w:val="008353E6"/>
    <w:rsid w:val="0083646A"/>
    <w:rsid w:val="00836BCD"/>
    <w:rsid w:val="008373C7"/>
    <w:rsid w:val="008379D1"/>
    <w:rsid w:val="008407F7"/>
    <w:rsid w:val="00841219"/>
    <w:rsid w:val="00841983"/>
    <w:rsid w:val="00841D9F"/>
    <w:rsid w:val="0084201D"/>
    <w:rsid w:val="00842743"/>
    <w:rsid w:val="008428A7"/>
    <w:rsid w:val="00843DB8"/>
    <w:rsid w:val="008441E6"/>
    <w:rsid w:val="00844388"/>
    <w:rsid w:val="008443C9"/>
    <w:rsid w:val="00844BFA"/>
    <w:rsid w:val="00845315"/>
    <w:rsid w:val="00845DC8"/>
    <w:rsid w:val="00845EF9"/>
    <w:rsid w:val="00846505"/>
    <w:rsid w:val="0084664D"/>
    <w:rsid w:val="00846CD4"/>
    <w:rsid w:val="00847540"/>
    <w:rsid w:val="008476A6"/>
    <w:rsid w:val="008500E6"/>
    <w:rsid w:val="00850992"/>
    <w:rsid w:val="00850D5A"/>
    <w:rsid w:val="008513AB"/>
    <w:rsid w:val="0085161D"/>
    <w:rsid w:val="00852280"/>
    <w:rsid w:val="00852FDE"/>
    <w:rsid w:val="0085329A"/>
    <w:rsid w:val="00854182"/>
    <w:rsid w:val="008541EA"/>
    <w:rsid w:val="00854541"/>
    <w:rsid w:val="0085474C"/>
    <w:rsid w:val="00855323"/>
    <w:rsid w:val="00855CF8"/>
    <w:rsid w:val="0085656B"/>
    <w:rsid w:val="00856EA9"/>
    <w:rsid w:val="00857CE5"/>
    <w:rsid w:val="00860CDB"/>
    <w:rsid w:val="0086115F"/>
    <w:rsid w:val="00862584"/>
    <w:rsid w:val="00862997"/>
    <w:rsid w:val="00863D3D"/>
    <w:rsid w:val="008649D6"/>
    <w:rsid w:val="0086501E"/>
    <w:rsid w:val="008653D4"/>
    <w:rsid w:val="00865C97"/>
    <w:rsid w:val="00866DD7"/>
    <w:rsid w:val="00867218"/>
    <w:rsid w:val="008677AF"/>
    <w:rsid w:val="008711CC"/>
    <w:rsid w:val="008715AA"/>
    <w:rsid w:val="00871732"/>
    <w:rsid w:val="0087224C"/>
    <w:rsid w:val="0087228D"/>
    <w:rsid w:val="008725D9"/>
    <w:rsid w:val="00872E13"/>
    <w:rsid w:val="00873E7C"/>
    <w:rsid w:val="00874BAD"/>
    <w:rsid w:val="0087639C"/>
    <w:rsid w:val="008767B8"/>
    <w:rsid w:val="00876BE9"/>
    <w:rsid w:val="00876C6B"/>
    <w:rsid w:val="008773F6"/>
    <w:rsid w:val="00877478"/>
    <w:rsid w:val="008774D8"/>
    <w:rsid w:val="00877A14"/>
    <w:rsid w:val="00880045"/>
    <w:rsid w:val="00881FB6"/>
    <w:rsid w:val="00882325"/>
    <w:rsid w:val="00882904"/>
    <w:rsid w:val="00882959"/>
    <w:rsid w:val="00882BFC"/>
    <w:rsid w:val="00882C69"/>
    <w:rsid w:val="008830E1"/>
    <w:rsid w:val="008833BC"/>
    <w:rsid w:val="00883AC8"/>
    <w:rsid w:val="00884362"/>
    <w:rsid w:val="008846B8"/>
    <w:rsid w:val="00884D1C"/>
    <w:rsid w:val="008857D5"/>
    <w:rsid w:val="00885AB5"/>
    <w:rsid w:val="00885D3E"/>
    <w:rsid w:val="00885DAB"/>
    <w:rsid w:val="00885FEE"/>
    <w:rsid w:val="00886315"/>
    <w:rsid w:val="008866EB"/>
    <w:rsid w:val="00886CCD"/>
    <w:rsid w:val="00886D38"/>
    <w:rsid w:val="008909BD"/>
    <w:rsid w:val="00890AE0"/>
    <w:rsid w:val="00890F3F"/>
    <w:rsid w:val="00890FA0"/>
    <w:rsid w:val="00891365"/>
    <w:rsid w:val="00891BDD"/>
    <w:rsid w:val="00891F6B"/>
    <w:rsid w:val="008932E0"/>
    <w:rsid w:val="00893368"/>
    <w:rsid w:val="008933B6"/>
    <w:rsid w:val="00893AA8"/>
    <w:rsid w:val="00894060"/>
    <w:rsid w:val="0089508D"/>
    <w:rsid w:val="008956FD"/>
    <w:rsid w:val="0089689E"/>
    <w:rsid w:val="008969F4"/>
    <w:rsid w:val="00896A56"/>
    <w:rsid w:val="00896D08"/>
    <w:rsid w:val="008975A9"/>
    <w:rsid w:val="008A00FC"/>
    <w:rsid w:val="008A08DE"/>
    <w:rsid w:val="008A0A08"/>
    <w:rsid w:val="008A0DC6"/>
    <w:rsid w:val="008A1B2A"/>
    <w:rsid w:val="008A1C55"/>
    <w:rsid w:val="008A1EAE"/>
    <w:rsid w:val="008A24AC"/>
    <w:rsid w:val="008A2E40"/>
    <w:rsid w:val="008A2F52"/>
    <w:rsid w:val="008A350F"/>
    <w:rsid w:val="008A358F"/>
    <w:rsid w:val="008A38B7"/>
    <w:rsid w:val="008A3E6C"/>
    <w:rsid w:val="008A5179"/>
    <w:rsid w:val="008A5C34"/>
    <w:rsid w:val="008A5FAA"/>
    <w:rsid w:val="008A6382"/>
    <w:rsid w:val="008A6961"/>
    <w:rsid w:val="008A6F40"/>
    <w:rsid w:val="008A7DD3"/>
    <w:rsid w:val="008B1104"/>
    <w:rsid w:val="008B1312"/>
    <w:rsid w:val="008B1761"/>
    <w:rsid w:val="008B1D05"/>
    <w:rsid w:val="008B1FEA"/>
    <w:rsid w:val="008B2625"/>
    <w:rsid w:val="008B31DC"/>
    <w:rsid w:val="008B3BFA"/>
    <w:rsid w:val="008B3EDD"/>
    <w:rsid w:val="008B4B1A"/>
    <w:rsid w:val="008B537E"/>
    <w:rsid w:val="008B544F"/>
    <w:rsid w:val="008B54C1"/>
    <w:rsid w:val="008B62B1"/>
    <w:rsid w:val="008B6398"/>
    <w:rsid w:val="008B6C4A"/>
    <w:rsid w:val="008B7AF8"/>
    <w:rsid w:val="008C0A6D"/>
    <w:rsid w:val="008C10A1"/>
    <w:rsid w:val="008C110E"/>
    <w:rsid w:val="008C1721"/>
    <w:rsid w:val="008C1C5D"/>
    <w:rsid w:val="008C1DEB"/>
    <w:rsid w:val="008C2334"/>
    <w:rsid w:val="008C2702"/>
    <w:rsid w:val="008C39BD"/>
    <w:rsid w:val="008C4852"/>
    <w:rsid w:val="008C4FC7"/>
    <w:rsid w:val="008C6C4A"/>
    <w:rsid w:val="008C7178"/>
    <w:rsid w:val="008C75F7"/>
    <w:rsid w:val="008C7E55"/>
    <w:rsid w:val="008D017F"/>
    <w:rsid w:val="008D024C"/>
    <w:rsid w:val="008D076B"/>
    <w:rsid w:val="008D0AA0"/>
    <w:rsid w:val="008D0B23"/>
    <w:rsid w:val="008D0CC2"/>
    <w:rsid w:val="008D10E3"/>
    <w:rsid w:val="008D1856"/>
    <w:rsid w:val="008D1F11"/>
    <w:rsid w:val="008D2192"/>
    <w:rsid w:val="008D2DAB"/>
    <w:rsid w:val="008D3010"/>
    <w:rsid w:val="008D3455"/>
    <w:rsid w:val="008D43D1"/>
    <w:rsid w:val="008D4BC8"/>
    <w:rsid w:val="008D4C26"/>
    <w:rsid w:val="008D5143"/>
    <w:rsid w:val="008D53C3"/>
    <w:rsid w:val="008D5AEB"/>
    <w:rsid w:val="008D5CB4"/>
    <w:rsid w:val="008D5F08"/>
    <w:rsid w:val="008D6265"/>
    <w:rsid w:val="008D6424"/>
    <w:rsid w:val="008D660D"/>
    <w:rsid w:val="008D6E2C"/>
    <w:rsid w:val="008D7FA5"/>
    <w:rsid w:val="008E01F2"/>
    <w:rsid w:val="008E0ADF"/>
    <w:rsid w:val="008E0C56"/>
    <w:rsid w:val="008E1A99"/>
    <w:rsid w:val="008E1EA3"/>
    <w:rsid w:val="008E2398"/>
    <w:rsid w:val="008E2A17"/>
    <w:rsid w:val="008E2B3B"/>
    <w:rsid w:val="008E2B6E"/>
    <w:rsid w:val="008E2F77"/>
    <w:rsid w:val="008E3121"/>
    <w:rsid w:val="008E3FD1"/>
    <w:rsid w:val="008E40C5"/>
    <w:rsid w:val="008E4683"/>
    <w:rsid w:val="008E5472"/>
    <w:rsid w:val="008E5799"/>
    <w:rsid w:val="008E59CB"/>
    <w:rsid w:val="008E5AE2"/>
    <w:rsid w:val="008E5CF5"/>
    <w:rsid w:val="008E5D80"/>
    <w:rsid w:val="008E66DF"/>
    <w:rsid w:val="008E68BB"/>
    <w:rsid w:val="008E6C54"/>
    <w:rsid w:val="008E7286"/>
    <w:rsid w:val="008E72B7"/>
    <w:rsid w:val="008F0683"/>
    <w:rsid w:val="008F2323"/>
    <w:rsid w:val="008F26EE"/>
    <w:rsid w:val="008F2819"/>
    <w:rsid w:val="008F3089"/>
    <w:rsid w:val="008F3534"/>
    <w:rsid w:val="008F377C"/>
    <w:rsid w:val="008F4009"/>
    <w:rsid w:val="008F495E"/>
    <w:rsid w:val="008F527E"/>
    <w:rsid w:val="008F554D"/>
    <w:rsid w:val="008F55BE"/>
    <w:rsid w:val="008F571F"/>
    <w:rsid w:val="008F604C"/>
    <w:rsid w:val="008F6531"/>
    <w:rsid w:val="008F666A"/>
    <w:rsid w:val="008F6D27"/>
    <w:rsid w:val="008F6DC0"/>
    <w:rsid w:val="008F6E72"/>
    <w:rsid w:val="008F71C7"/>
    <w:rsid w:val="008F798F"/>
    <w:rsid w:val="00900108"/>
    <w:rsid w:val="009007AD"/>
    <w:rsid w:val="009023D6"/>
    <w:rsid w:val="00902A79"/>
    <w:rsid w:val="009038A5"/>
    <w:rsid w:val="00903F21"/>
    <w:rsid w:val="0090496C"/>
    <w:rsid w:val="0090540D"/>
    <w:rsid w:val="00906131"/>
    <w:rsid w:val="009064D0"/>
    <w:rsid w:val="00906A23"/>
    <w:rsid w:val="00906F00"/>
    <w:rsid w:val="00906F4D"/>
    <w:rsid w:val="0091010D"/>
    <w:rsid w:val="0091012F"/>
    <w:rsid w:val="009115D9"/>
    <w:rsid w:val="00912091"/>
    <w:rsid w:val="009122F0"/>
    <w:rsid w:val="00912368"/>
    <w:rsid w:val="00912C79"/>
    <w:rsid w:val="00912D6E"/>
    <w:rsid w:val="00913A0D"/>
    <w:rsid w:val="00913E3F"/>
    <w:rsid w:val="00914432"/>
    <w:rsid w:val="00914AEC"/>
    <w:rsid w:val="00914BEA"/>
    <w:rsid w:val="00914BFB"/>
    <w:rsid w:val="00915528"/>
    <w:rsid w:val="009160CB"/>
    <w:rsid w:val="009163DF"/>
    <w:rsid w:val="00917724"/>
    <w:rsid w:val="009177C8"/>
    <w:rsid w:val="009207F4"/>
    <w:rsid w:val="00921922"/>
    <w:rsid w:val="00922931"/>
    <w:rsid w:val="00922964"/>
    <w:rsid w:val="00922C63"/>
    <w:rsid w:val="009230BD"/>
    <w:rsid w:val="00923CF9"/>
    <w:rsid w:val="0092407D"/>
    <w:rsid w:val="00924333"/>
    <w:rsid w:val="00924608"/>
    <w:rsid w:val="0092476A"/>
    <w:rsid w:val="009249D6"/>
    <w:rsid w:val="00924CC1"/>
    <w:rsid w:val="00924E0B"/>
    <w:rsid w:val="009250E0"/>
    <w:rsid w:val="00925478"/>
    <w:rsid w:val="009259C0"/>
    <w:rsid w:val="00925AF4"/>
    <w:rsid w:val="00925C52"/>
    <w:rsid w:val="00926178"/>
    <w:rsid w:val="0092662D"/>
    <w:rsid w:val="009268A8"/>
    <w:rsid w:val="00927763"/>
    <w:rsid w:val="00927C4A"/>
    <w:rsid w:val="009300F5"/>
    <w:rsid w:val="0093080C"/>
    <w:rsid w:val="00931113"/>
    <w:rsid w:val="00931593"/>
    <w:rsid w:val="00931D6C"/>
    <w:rsid w:val="00932F59"/>
    <w:rsid w:val="00933390"/>
    <w:rsid w:val="009340D9"/>
    <w:rsid w:val="009341B5"/>
    <w:rsid w:val="00935797"/>
    <w:rsid w:val="00935EEC"/>
    <w:rsid w:val="0093676A"/>
    <w:rsid w:val="009374ED"/>
    <w:rsid w:val="009378BE"/>
    <w:rsid w:val="00937993"/>
    <w:rsid w:val="00940405"/>
    <w:rsid w:val="00940B6B"/>
    <w:rsid w:val="00941818"/>
    <w:rsid w:val="00941A3E"/>
    <w:rsid w:val="00941AC3"/>
    <w:rsid w:val="00941E5C"/>
    <w:rsid w:val="009420A1"/>
    <w:rsid w:val="0094249D"/>
    <w:rsid w:val="00942A91"/>
    <w:rsid w:val="00943531"/>
    <w:rsid w:val="00943D44"/>
    <w:rsid w:val="00943DAC"/>
    <w:rsid w:val="00944239"/>
    <w:rsid w:val="00944C74"/>
    <w:rsid w:val="00944CF4"/>
    <w:rsid w:val="0094557D"/>
    <w:rsid w:val="00945F2E"/>
    <w:rsid w:val="00946047"/>
    <w:rsid w:val="00946495"/>
    <w:rsid w:val="009465D2"/>
    <w:rsid w:val="00946647"/>
    <w:rsid w:val="00946AA1"/>
    <w:rsid w:val="00946DEE"/>
    <w:rsid w:val="0094704D"/>
    <w:rsid w:val="0094742B"/>
    <w:rsid w:val="00947C57"/>
    <w:rsid w:val="00947FCF"/>
    <w:rsid w:val="009500EA"/>
    <w:rsid w:val="00950843"/>
    <w:rsid w:val="009509BB"/>
    <w:rsid w:val="00951900"/>
    <w:rsid w:val="00951D51"/>
    <w:rsid w:val="00952146"/>
    <w:rsid w:val="00952B30"/>
    <w:rsid w:val="00952BA5"/>
    <w:rsid w:val="00952BA7"/>
    <w:rsid w:val="00952E03"/>
    <w:rsid w:val="00954713"/>
    <w:rsid w:val="00954AB5"/>
    <w:rsid w:val="009551FC"/>
    <w:rsid w:val="00955FC8"/>
    <w:rsid w:val="0095709A"/>
    <w:rsid w:val="00957112"/>
    <w:rsid w:val="00957918"/>
    <w:rsid w:val="0096035C"/>
    <w:rsid w:val="00960DD4"/>
    <w:rsid w:val="00961911"/>
    <w:rsid w:val="009619DA"/>
    <w:rsid w:val="0096207D"/>
    <w:rsid w:val="00962E9A"/>
    <w:rsid w:val="00964233"/>
    <w:rsid w:val="00964836"/>
    <w:rsid w:val="009654BD"/>
    <w:rsid w:val="009655FC"/>
    <w:rsid w:val="009663BD"/>
    <w:rsid w:val="00966678"/>
    <w:rsid w:val="00966E91"/>
    <w:rsid w:val="009670CE"/>
    <w:rsid w:val="009676D1"/>
    <w:rsid w:val="0097000C"/>
    <w:rsid w:val="009700F1"/>
    <w:rsid w:val="0097030C"/>
    <w:rsid w:val="0097168A"/>
    <w:rsid w:val="009716FA"/>
    <w:rsid w:val="0097171D"/>
    <w:rsid w:val="00972570"/>
    <w:rsid w:val="0097274E"/>
    <w:rsid w:val="00973E6B"/>
    <w:rsid w:val="00973E95"/>
    <w:rsid w:val="00975181"/>
    <w:rsid w:val="009755B1"/>
    <w:rsid w:val="0097562E"/>
    <w:rsid w:val="00975E21"/>
    <w:rsid w:val="009767A7"/>
    <w:rsid w:val="009767E4"/>
    <w:rsid w:val="00976DCA"/>
    <w:rsid w:val="009806E5"/>
    <w:rsid w:val="009806F7"/>
    <w:rsid w:val="00980791"/>
    <w:rsid w:val="009818DC"/>
    <w:rsid w:val="009825F0"/>
    <w:rsid w:val="00983515"/>
    <w:rsid w:val="00983FC6"/>
    <w:rsid w:val="0098422F"/>
    <w:rsid w:val="009849F6"/>
    <w:rsid w:val="00985035"/>
    <w:rsid w:val="00985BC1"/>
    <w:rsid w:val="00986201"/>
    <w:rsid w:val="00986569"/>
    <w:rsid w:val="00987374"/>
    <w:rsid w:val="00987CB6"/>
    <w:rsid w:val="009904C0"/>
    <w:rsid w:val="009908E4"/>
    <w:rsid w:val="00990C89"/>
    <w:rsid w:val="00991846"/>
    <w:rsid w:val="00991CFC"/>
    <w:rsid w:val="0099302E"/>
    <w:rsid w:val="009934C6"/>
    <w:rsid w:val="0099371C"/>
    <w:rsid w:val="00993863"/>
    <w:rsid w:val="00993D97"/>
    <w:rsid w:val="009940F9"/>
    <w:rsid w:val="00994745"/>
    <w:rsid w:val="00995AF2"/>
    <w:rsid w:val="00996700"/>
    <w:rsid w:val="009967A7"/>
    <w:rsid w:val="00996B23"/>
    <w:rsid w:val="00996D4A"/>
    <w:rsid w:val="009970FB"/>
    <w:rsid w:val="009A06AD"/>
    <w:rsid w:val="009A0D36"/>
    <w:rsid w:val="009A12FF"/>
    <w:rsid w:val="009A1C2B"/>
    <w:rsid w:val="009A36CB"/>
    <w:rsid w:val="009A3CD2"/>
    <w:rsid w:val="009A442D"/>
    <w:rsid w:val="009A490F"/>
    <w:rsid w:val="009A53DF"/>
    <w:rsid w:val="009A6AEE"/>
    <w:rsid w:val="009A6C55"/>
    <w:rsid w:val="009A7384"/>
    <w:rsid w:val="009A7536"/>
    <w:rsid w:val="009A7755"/>
    <w:rsid w:val="009B0502"/>
    <w:rsid w:val="009B0C60"/>
    <w:rsid w:val="009B114B"/>
    <w:rsid w:val="009B1192"/>
    <w:rsid w:val="009B16D1"/>
    <w:rsid w:val="009B2009"/>
    <w:rsid w:val="009B3762"/>
    <w:rsid w:val="009B3777"/>
    <w:rsid w:val="009B3991"/>
    <w:rsid w:val="009B3CAD"/>
    <w:rsid w:val="009B4014"/>
    <w:rsid w:val="009B4267"/>
    <w:rsid w:val="009B467B"/>
    <w:rsid w:val="009B4884"/>
    <w:rsid w:val="009B4CA6"/>
    <w:rsid w:val="009B4DC4"/>
    <w:rsid w:val="009B4E79"/>
    <w:rsid w:val="009B513A"/>
    <w:rsid w:val="009B55E1"/>
    <w:rsid w:val="009B5758"/>
    <w:rsid w:val="009B72A4"/>
    <w:rsid w:val="009B72D8"/>
    <w:rsid w:val="009B7B03"/>
    <w:rsid w:val="009C18EC"/>
    <w:rsid w:val="009C22FB"/>
    <w:rsid w:val="009C22FE"/>
    <w:rsid w:val="009C3233"/>
    <w:rsid w:val="009C377A"/>
    <w:rsid w:val="009C387C"/>
    <w:rsid w:val="009C4261"/>
    <w:rsid w:val="009C48CD"/>
    <w:rsid w:val="009C528D"/>
    <w:rsid w:val="009C575C"/>
    <w:rsid w:val="009C5AAD"/>
    <w:rsid w:val="009C5C89"/>
    <w:rsid w:val="009C6402"/>
    <w:rsid w:val="009C67A6"/>
    <w:rsid w:val="009C6DDD"/>
    <w:rsid w:val="009C6F74"/>
    <w:rsid w:val="009C79AD"/>
    <w:rsid w:val="009D0057"/>
    <w:rsid w:val="009D0817"/>
    <w:rsid w:val="009D0E31"/>
    <w:rsid w:val="009D2957"/>
    <w:rsid w:val="009D2A91"/>
    <w:rsid w:val="009D2AF0"/>
    <w:rsid w:val="009D2BE4"/>
    <w:rsid w:val="009D40B2"/>
    <w:rsid w:val="009D4236"/>
    <w:rsid w:val="009D5135"/>
    <w:rsid w:val="009D5DCF"/>
    <w:rsid w:val="009D5F20"/>
    <w:rsid w:val="009D6064"/>
    <w:rsid w:val="009D700F"/>
    <w:rsid w:val="009E06E9"/>
    <w:rsid w:val="009E0868"/>
    <w:rsid w:val="009E1281"/>
    <w:rsid w:val="009E2A2D"/>
    <w:rsid w:val="009E44B4"/>
    <w:rsid w:val="009E4841"/>
    <w:rsid w:val="009E4A9D"/>
    <w:rsid w:val="009E4E5C"/>
    <w:rsid w:val="009E5336"/>
    <w:rsid w:val="009E5473"/>
    <w:rsid w:val="009E56A4"/>
    <w:rsid w:val="009E5AE8"/>
    <w:rsid w:val="009E699E"/>
    <w:rsid w:val="009E7950"/>
    <w:rsid w:val="009F1106"/>
    <w:rsid w:val="009F1816"/>
    <w:rsid w:val="009F18B5"/>
    <w:rsid w:val="009F2389"/>
    <w:rsid w:val="009F23DE"/>
    <w:rsid w:val="009F2F15"/>
    <w:rsid w:val="009F33AA"/>
    <w:rsid w:val="009F34F7"/>
    <w:rsid w:val="009F38C7"/>
    <w:rsid w:val="009F47F9"/>
    <w:rsid w:val="009F4DE5"/>
    <w:rsid w:val="009F50F1"/>
    <w:rsid w:val="009F556C"/>
    <w:rsid w:val="009F5C78"/>
    <w:rsid w:val="009F6828"/>
    <w:rsid w:val="009F7570"/>
    <w:rsid w:val="009F7B27"/>
    <w:rsid w:val="00A019EC"/>
    <w:rsid w:val="00A01F6A"/>
    <w:rsid w:val="00A01FF7"/>
    <w:rsid w:val="00A024FD"/>
    <w:rsid w:val="00A043AF"/>
    <w:rsid w:val="00A05952"/>
    <w:rsid w:val="00A05DE9"/>
    <w:rsid w:val="00A05DF6"/>
    <w:rsid w:val="00A06049"/>
    <w:rsid w:val="00A06CC2"/>
    <w:rsid w:val="00A07C89"/>
    <w:rsid w:val="00A101DF"/>
    <w:rsid w:val="00A113D7"/>
    <w:rsid w:val="00A11533"/>
    <w:rsid w:val="00A13445"/>
    <w:rsid w:val="00A137F3"/>
    <w:rsid w:val="00A13974"/>
    <w:rsid w:val="00A13D4A"/>
    <w:rsid w:val="00A1466C"/>
    <w:rsid w:val="00A14B32"/>
    <w:rsid w:val="00A15225"/>
    <w:rsid w:val="00A15A36"/>
    <w:rsid w:val="00A160DC"/>
    <w:rsid w:val="00A1626F"/>
    <w:rsid w:val="00A17ACD"/>
    <w:rsid w:val="00A17B72"/>
    <w:rsid w:val="00A17BBA"/>
    <w:rsid w:val="00A203C8"/>
    <w:rsid w:val="00A20872"/>
    <w:rsid w:val="00A20A2D"/>
    <w:rsid w:val="00A2101A"/>
    <w:rsid w:val="00A21098"/>
    <w:rsid w:val="00A2117B"/>
    <w:rsid w:val="00A21706"/>
    <w:rsid w:val="00A22510"/>
    <w:rsid w:val="00A22610"/>
    <w:rsid w:val="00A22BA2"/>
    <w:rsid w:val="00A234F8"/>
    <w:rsid w:val="00A23972"/>
    <w:rsid w:val="00A24316"/>
    <w:rsid w:val="00A24783"/>
    <w:rsid w:val="00A2534E"/>
    <w:rsid w:val="00A25AEF"/>
    <w:rsid w:val="00A2609A"/>
    <w:rsid w:val="00A260BA"/>
    <w:rsid w:val="00A26290"/>
    <w:rsid w:val="00A26A5C"/>
    <w:rsid w:val="00A26B3A"/>
    <w:rsid w:val="00A27074"/>
    <w:rsid w:val="00A272B8"/>
    <w:rsid w:val="00A272F7"/>
    <w:rsid w:val="00A2747F"/>
    <w:rsid w:val="00A31BC9"/>
    <w:rsid w:val="00A32142"/>
    <w:rsid w:val="00A3278D"/>
    <w:rsid w:val="00A34857"/>
    <w:rsid w:val="00A3489E"/>
    <w:rsid w:val="00A349B4"/>
    <w:rsid w:val="00A34EBB"/>
    <w:rsid w:val="00A35A28"/>
    <w:rsid w:val="00A363B6"/>
    <w:rsid w:val="00A36BEF"/>
    <w:rsid w:val="00A40024"/>
    <w:rsid w:val="00A4055E"/>
    <w:rsid w:val="00A41242"/>
    <w:rsid w:val="00A41CCA"/>
    <w:rsid w:val="00A425B3"/>
    <w:rsid w:val="00A425B9"/>
    <w:rsid w:val="00A4291E"/>
    <w:rsid w:val="00A437BF"/>
    <w:rsid w:val="00A44CFA"/>
    <w:rsid w:val="00A44EFF"/>
    <w:rsid w:val="00A45D3B"/>
    <w:rsid w:val="00A45DA2"/>
    <w:rsid w:val="00A45E95"/>
    <w:rsid w:val="00A45FA8"/>
    <w:rsid w:val="00A464C0"/>
    <w:rsid w:val="00A46A5D"/>
    <w:rsid w:val="00A46AB1"/>
    <w:rsid w:val="00A47E5D"/>
    <w:rsid w:val="00A50588"/>
    <w:rsid w:val="00A512E4"/>
    <w:rsid w:val="00A52F0D"/>
    <w:rsid w:val="00A5367B"/>
    <w:rsid w:val="00A5371D"/>
    <w:rsid w:val="00A54292"/>
    <w:rsid w:val="00A5500E"/>
    <w:rsid w:val="00A55FE4"/>
    <w:rsid w:val="00A565E7"/>
    <w:rsid w:val="00A56C0F"/>
    <w:rsid w:val="00A57643"/>
    <w:rsid w:val="00A576F6"/>
    <w:rsid w:val="00A60999"/>
    <w:rsid w:val="00A617C9"/>
    <w:rsid w:val="00A6199B"/>
    <w:rsid w:val="00A61B1D"/>
    <w:rsid w:val="00A62B84"/>
    <w:rsid w:val="00A64D15"/>
    <w:rsid w:val="00A654A6"/>
    <w:rsid w:val="00A655A8"/>
    <w:rsid w:val="00A65F6B"/>
    <w:rsid w:val="00A66AB3"/>
    <w:rsid w:val="00A67226"/>
    <w:rsid w:val="00A6763C"/>
    <w:rsid w:val="00A67A04"/>
    <w:rsid w:val="00A67F34"/>
    <w:rsid w:val="00A701A6"/>
    <w:rsid w:val="00A7038C"/>
    <w:rsid w:val="00A706F7"/>
    <w:rsid w:val="00A70CAE"/>
    <w:rsid w:val="00A711E0"/>
    <w:rsid w:val="00A71C3E"/>
    <w:rsid w:val="00A71E5B"/>
    <w:rsid w:val="00A72931"/>
    <w:rsid w:val="00A72FC7"/>
    <w:rsid w:val="00A7482D"/>
    <w:rsid w:val="00A74BF3"/>
    <w:rsid w:val="00A75205"/>
    <w:rsid w:val="00A759BE"/>
    <w:rsid w:val="00A77E90"/>
    <w:rsid w:val="00A80958"/>
    <w:rsid w:val="00A80F19"/>
    <w:rsid w:val="00A810CF"/>
    <w:rsid w:val="00A81A6F"/>
    <w:rsid w:val="00A81A7E"/>
    <w:rsid w:val="00A836E1"/>
    <w:rsid w:val="00A8386B"/>
    <w:rsid w:val="00A848E0"/>
    <w:rsid w:val="00A84C10"/>
    <w:rsid w:val="00A84F96"/>
    <w:rsid w:val="00A859D4"/>
    <w:rsid w:val="00A859FC"/>
    <w:rsid w:val="00A85FF1"/>
    <w:rsid w:val="00A8653C"/>
    <w:rsid w:val="00A865A3"/>
    <w:rsid w:val="00A867BE"/>
    <w:rsid w:val="00A869CB"/>
    <w:rsid w:val="00A87827"/>
    <w:rsid w:val="00A879E4"/>
    <w:rsid w:val="00A87D9A"/>
    <w:rsid w:val="00A87F12"/>
    <w:rsid w:val="00A910CD"/>
    <w:rsid w:val="00A91855"/>
    <w:rsid w:val="00A92243"/>
    <w:rsid w:val="00A924A9"/>
    <w:rsid w:val="00A92604"/>
    <w:rsid w:val="00A92B68"/>
    <w:rsid w:val="00A93184"/>
    <w:rsid w:val="00A932A4"/>
    <w:rsid w:val="00A94B6D"/>
    <w:rsid w:val="00A94F89"/>
    <w:rsid w:val="00A95101"/>
    <w:rsid w:val="00A9519F"/>
    <w:rsid w:val="00A9525E"/>
    <w:rsid w:val="00A952BB"/>
    <w:rsid w:val="00A95D8D"/>
    <w:rsid w:val="00A96A7B"/>
    <w:rsid w:val="00A96C74"/>
    <w:rsid w:val="00A96E2E"/>
    <w:rsid w:val="00A9776B"/>
    <w:rsid w:val="00AA008B"/>
    <w:rsid w:val="00AA09FA"/>
    <w:rsid w:val="00AA0CC9"/>
    <w:rsid w:val="00AA11B0"/>
    <w:rsid w:val="00AA1856"/>
    <w:rsid w:val="00AA20E2"/>
    <w:rsid w:val="00AA2C6B"/>
    <w:rsid w:val="00AA2D14"/>
    <w:rsid w:val="00AA2D48"/>
    <w:rsid w:val="00AA370D"/>
    <w:rsid w:val="00AA3906"/>
    <w:rsid w:val="00AA3A58"/>
    <w:rsid w:val="00AA3D5F"/>
    <w:rsid w:val="00AA407D"/>
    <w:rsid w:val="00AA4860"/>
    <w:rsid w:val="00AA4F40"/>
    <w:rsid w:val="00AA51DC"/>
    <w:rsid w:val="00AA57D7"/>
    <w:rsid w:val="00AA5E99"/>
    <w:rsid w:val="00AA6625"/>
    <w:rsid w:val="00AA6B33"/>
    <w:rsid w:val="00AA73F7"/>
    <w:rsid w:val="00AA7F62"/>
    <w:rsid w:val="00AB0BBC"/>
    <w:rsid w:val="00AB0FCD"/>
    <w:rsid w:val="00AB2336"/>
    <w:rsid w:val="00AB2894"/>
    <w:rsid w:val="00AB34AD"/>
    <w:rsid w:val="00AB5700"/>
    <w:rsid w:val="00AB61DA"/>
    <w:rsid w:val="00AB6517"/>
    <w:rsid w:val="00AB6EA5"/>
    <w:rsid w:val="00AB7089"/>
    <w:rsid w:val="00AB7F37"/>
    <w:rsid w:val="00AC031F"/>
    <w:rsid w:val="00AC1B5F"/>
    <w:rsid w:val="00AC2C1C"/>
    <w:rsid w:val="00AC2C98"/>
    <w:rsid w:val="00AC374B"/>
    <w:rsid w:val="00AC3916"/>
    <w:rsid w:val="00AC3A79"/>
    <w:rsid w:val="00AC3EE4"/>
    <w:rsid w:val="00AC4035"/>
    <w:rsid w:val="00AC41B7"/>
    <w:rsid w:val="00AC47F7"/>
    <w:rsid w:val="00AC4EDE"/>
    <w:rsid w:val="00AC50A8"/>
    <w:rsid w:val="00AC5232"/>
    <w:rsid w:val="00AC5A97"/>
    <w:rsid w:val="00AC5B42"/>
    <w:rsid w:val="00AC5E0D"/>
    <w:rsid w:val="00AC6332"/>
    <w:rsid w:val="00AC6559"/>
    <w:rsid w:val="00AC6E14"/>
    <w:rsid w:val="00AC78B6"/>
    <w:rsid w:val="00AC7D63"/>
    <w:rsid w:val="00AD069B"/>
    <w:rsid w:val="00AD0E49"/>
    <w:rsid w:val="00AD0E7E"/>
    <w:rsid w:val="00AD0ECF"/>
    <w:rsid w:val="00AD1126"/>
    <w:rsid w:val="00AD159C"/>
    <w:rsid w:val="00AD1C18"/>
    <w:rsid w:val="00AD1E29"/>
    <w:rsid w:val="00AD1ED6"/>
    <w:rsid w:val="00AD2149"/>
    <w:rsid w:val="00AD271C"/>
    <w:rsid w:val="00AD2ABC"/>
    <w:rsid w:val="00AD2BEC"/>
    <w:rsid w:val="00AD3A96"/>
    <w:rsid w:val="00AD3F6B"/>
    <w:rsid w:val="00AD416E"/>
    <w:rsid w:val="00AD4A53"/>
    <w:rsid w:val="00AD5720"/>
    <w:rsid w:val="00AD5835"/>
    <w:rsid w:val="00AD5D97"/>
    <w:rsid w:val="00AD5FCE"/>
    <w:rsid w:val="00AD6199"/>
    <w:rsid w:val="00AD63F5"/>
    <w:rsid w:val="00AD6C37"/>
    <w:rsid w:val="00AD6C67"/>
    <w:rsid w:val="00AD762A"/>
    <w:rsid w:val="00AD7C16"/>
    <w:rsid w:val="00AD7F12"/>
    <w:rsid w:val="00AE12B5"/>
    <w:rsid w:val="00AE1FEC"/>
    <w:rsid w:val="00AE23CE"/>
    <w:rsid w:val="00AE23E6"/>
    <w:rsid w:val="00AE290D"/>
    <w:rsid w:val="00AE3834"/>
    <w:rsid w:val="00AE3C6B"/>
    <w:rsid w:val="00AE4362"/>
    <w:rsid w:val="00AE4B6F"/>
    <w:rsid w:val="00AE4FB9"/>
    <w:rsid w:val="00AE5A6D"/>
    <w:rsid w:val="00AE5AA7"/>
    <w:rsid w:val="00AE5BD5"/>
    <w:rsid w:val="00AE662D"/>
    <w:rsid w:val="00AE66FB"/>
    <w:rsid w:val="00AE6803"/>
    <w:rsid w:val="00AE6D45"/>
    <w:rsid w:val="00AE6FFD"/>
    <w:rsid w:val="00AE7609"/>
    <w:rsid w:val="00AE7758"/>
    <w:rsid w:val="00AE7EE0"/>
    <w:rsid w:val="00AF02BE"/>
    <w:rsid w:val="00AF0630"/>
    <w:rsid w:val="00AF151A"/>
    <w:rsid w:val="00AF48F6"/>
    <w:rsid w:val="00AF58C8"/>
    <w:rsid w:val="00AF5A3F"/>
    <w:rsid w:val="00AF6436"/>
    <w:rsid w:val="00AF6E0A"/>
    <w:rsid w:val="00AF74B4"/>
    <w:rsid w:val="00B0159B"/>
    <w:rsid w:val="00B01642"/>
    <w:rsid w:val="00B02A80"/>
    <w:rsid w:val="00B033D4"/>
    <w:rsid w:val="00B03816"/>
    <w:rsid w:val="00B03DD0"/>
    <w:rsid w:val="00B03E89"/>
    <w:rsid w:val="00B04325"/>
    <w:rsid w:val="00B04411"/>
    <w:rsid w:val="00B0537B"/>
    <w:rsid w:val="00B054D9"/>
    <w:rsid w:val="00B05A55"/>
    <w:rsid w:val="00B06872"/>
    <w:rsid w:val="00B07023"/>
    <w:rsid w:val="00B0733B"/>
    <w:rsid w:val="00B07DF7"/>
    <w:rsid w:val="00B11098"/>
    <w:rsid w:val="00B11C93"/>
    <w:rsid w:val="00B1255B"/>
    <w:rsid w:val="00B12FE1"/>
    <w:rsid w:val="00B13997"/>
    <w:rsid w:val="00B13E02"/>
    <w:rsid w:val="00B13E16"/>
    <w:rsid w:val="00B14222"/>
    <w:rsid w:val="00B14281"/>
    <w:rsid w:val="00B14962"/>
    <w:rsid w:val="00B151FC"/>
    <w:rsid w:val="00B15715"/>
    <w:rsid w:val="00B15722"/>
    <w:rsid w:val="00B15793"/>
    <w:rsid w:val="00B15C98"/>
    <w:rsid w:val="00B1673F"/>
    <w:rsid w:val="00B16C0D"/>
    <w:rsid w:val="00B17F57"/>
    <w:rsid w:val="00B201E6"/>
    <w:rsid w:val="00B20946"/>
    <w:rsid w:val="00B219C7"/>
    <w:rsid w:val="00B22121"/>
    <w:rsid w:val="00B22D84"/>
    <w:rsid w:val="00B246FF"/>
    <w:rsid w:val="00B247AE"/>
    <w:rsid w:val="00B24C13"/>
    <w:rsid w:val="00B26C50"/>
    <w:rsid w:val="00B30188"/>
    <w:rsid w:val="00B31122"/>
    <w:rsid w:val="00B31875"/>
    <w:rsid w:val="00B319FC"/>
    <w:rsid w:val="00B32ED5"/>
    <w:rsid w:val="00B3384C"/>
    <w:rsid w:val="00B338E7"/>
    <w:rsid w:val="00B347B4"/>
    <w:rsid w:val="00B34D8D"/>
    <w:rsid w:val="00B3583D"/>
    <w:rsid w:val="00B35907"/>
    <w:rsid w:val="00B35D58"/>
    <w:rsid w:val="00B360B2"/>
    <w:rsid w:val="00B36568"/>
    <w:rsid w:val="00B37E15"/>
    <w:rsid w:val="00B40DF8"/>
    <w:rsid w:val="00B411AC"/>
    <w:rsid w:val="00B41694"/>
    <w:rsid w:val="00B41C30"/>
    <w:rsid w:val="00B41FE6"/>
    <w:rsid w:val="00B426FD"/>
    <w:rsid w:val="00B43A3C"/>
    <w:rsid w:val="00B44A3B"/>
    <w:rsid w:val="00B44B51"/>
    <w:rsid w:val="00B45172"/>
    <w:rsid w:val="00B4534D"/>
    <w:rsid w:val="00B45AB0"/>
    <w:rsid w:val="00B45BC5"/>
    <w:rsid w:val="00B45FA4"/>
    <w:rsid w:val="00B46184"/>
    <w:rsid w:val="00B47FF6"/>
    <w:rsid w:val="00B5008E"/>
    <w:rsid w:val="00B5013E"/>
    <w:rsid w:val="00B501FA"/>
    <w:rsid w:val="00B5025F"/>
    <w:rsid w:val="00B50EFB"/>
    <w:rsid w:val="00B5145F"/>
    <w:rsid w:val="00B516D8"/>
    <w:rsid w:val="00B517D6"/>
    <w:rsid w:val="00B519B9"/>
    <w:rsid w:val="00B521B4"/>
    <w:rsid w:val="00B52F9D"/>
    <w:rsid w:val="00B530AD"/>
    <w:rsid w:val="00B53133"/>
    <w:rsid w:val="00B53788"/>
    <w:rsid w:val="00B54235"/>
    <w:rsid w:val="00B545CC"/>
    <w:rsid w:val="00B549CD"/>
    <w:rsid w:val="00B54A18"/>
    <w:rsid w:val="00B54A7A"/>
    <w:rsid w:val="00B5644F"/>
    <w:rsid w:val="00B56941"/>
    <w:rsid w:val="00B56DAA"/>
    <w:rsid w:val="00B57A17"/>
    <w:rsid w:val="00B60864"/>
    <w:rsid w:val="00B60E78"/>
    <w:rsid w:val="00B61864"/>
    <w:rsid w:val="00B61882"/>
    <w:rsid w:val="00B6254B"/>
    <w:rsid w:val="00B62560"/>
    <w:rsid w:val="00B6272D"/>
    <w:rsid w:val="00B62A08"/>
    <w:rsid w:val="00B637CE"/>
    <w:rsid w:val="00B63912"/>
    <w:rsid w:val="00B640B4"/>
    <w:rsid w:val="00B6443F"/>
    <w:rsid w:val="00B646C9"/>
    <w:rsid w:val="00B64769"/>
    <w:rsid w:val="00B64B2A"/>
    <w:rsid w:val="00B64D7C"/>
    <w:rsid w:val="00B6564D"/>
    <w:rsid w:val="00B66057"/>
    <w:rsid w:val="00B669C9"/>
    <w:rsid w:val="00B66A62"/>
    <w:rsid w:val="00B67037"/>
    <w:rsid w:val="00B7102F"/>
    <w:rsid w:val="00B710CC"/>
    <w:rsid w:val="00B71305"/>
    <w:rsid w:val="00B716B7"/>
    <w:rsid w:val="00B71704"/>
    <w:rsid w:val="00B7326E"/>
    <w:rsid w:val="00B732F2"/>
    <w:rsid w:val="00B747C7"/>
    <w:rsid w:val="00B748AB"/>
    <w:rsid w:val="00B7497C"/>
    <w:rsid w:val="00B74CB6"/>
    <w:rsid w:val="00B7514D"/>
    <w:rsid w:val="00B752F7"/>
    <w:rsid w:val="00B75893"/>
    <w:rsid w:val="00B75A1D"/>
    <w:rsid w:val="00B75C66"/>
    <w:rsid w:val="00B765A8"/>
    <w:rsid w:val="00B76828"/>
    <w:rsid w:val="00B76C42"/>
    <w:rsid w:val="00B7763F"/>
    <w:rsid w:val="00B80AF1"/>
    <w:rsid w:val="00B81159"/>
    <w:rsid w:val="00B813A7"/>
    <w:rsid w:val="00B81532"/>
    <w:rsid w:val="00B8181C"/>
    <w:rsid w:val="00B81EB2"/>
    <w:rsid w:val="00B820E2"/>
    <w:rsid w:val="00B822D5"/>
    <w:rsid w:val="00B82896"/>
    <w:rsid w:val="00B82CD7"/>
    <w:rsid w:val="00B8335D"/>
    <w:rsid w:val="00B84196"/>
    <w:rsid w:val="00B842AA"/>
    <w:rsid w:val="00B85059"/>
    <w:rsid w:val="00B85100"/>
    <w:rsid w:val="00B852AD"/>
    <w:rsid w:val="00B8563C"/>
    <w:rsid w:val="00B86D06"/>
    <w:rsid w:val="00B86EC0"/>
    <w:rsid w:val="00B871D8"/>
    <w:rsid w:val="00B87D59"/>
    <w:rsid w:val="00B87F85"/>
    <w:rsid w:val="00B90CE7"/>
    <w:rsid w:val="00B90CF9"/>
    <w:rsid w:val="00B9133F"/>
    <w:rsid w:val="00B92BA7"/>
    <w:rsid w:val="00B93839"/>
    <w:rsid w:val="00B93A68"/>
    <w:rsid w:val="00B93AA9"/>
    <w:rsid w:val="00B93EB3"/>
    <w:rsid w:val="00B93F96"/>
    <w:rsid w:val="00B95FBE"/>
    <w:rsid w:val="00B9687C"/>
    <w:rsid w:val="00B96AEF"/>
    <w:rsid w:val="00B96C51"/>
    <w:rsid w:val="00B975F3"/>
    <w:rsid w:val="00B97801"/>
    <w:rsid w:val="00B97F47"/>
    <w:rsid w:val="00BA0112"/>
    <w:rsid w:val="00BA0B99"/>
    <w:rsid w:val="00BA0BAD"/>
    <w:rsid w:val="00BA0D15"/>
    <w:rsid w:val="00BA1B5E"/>
    <w:rsid w:val="00BA1DE8"/>
    <w:rsid w:val="00BA1DF8"/>
    <w:rsid w:val="00BA2055"/>
    <w:rsid w:val="00BA4F70"/>
    <w:rsid w:val="00BA53A4"/>
    <w:rsid w:val="00BA564D"/>
    <w:rsid w:val="00BA5E37"/>
    <w:rsid w:val="00BA6509"/>
    <w:rsid w:val="00BA6EB2"/>
    <w:rsid w:val="00BA79EB"/>
    <w:rsid w:val="00BA7D66"/>
    <w:rsid w:val="00BB21A7"/>
    <w:rsid w:val="00BB244F"/>
    <w:rsid w:val="00BB262E"/>
    <w:rsid w:val="00BB2744"/>
    <w:rsid w:val="00BB2D07"/>
    <w:rsid w:val="00BB36D9"/>
    <w:rsid w:val="00BB39DB"/>
    <w:rsid w:val="00BB3C47"/>
    <w:rsid w:val="00BB4184"/>
    <w:rsid w:val="00BB443E"/>
    <w:rsid w:val="00BB4700"/>
    <w:rsid w:val="00BB48CB"/>
    <w:rsid w:val="00BB52C5"/>
    <w:rsid w:val="00BB602E"/>
    <w:rsid w:val="00BB6504"/>
    <w:rsid w:val="00BB73A9"/>
    <w:rsid w:val="00BB747F"/>
    <w:rsid w:val="00BB7CBC"/>
    <w:rsid w:val="00BB7DFC"/>
    <w:rsid w:val="00BC0182"/>
    <w:rsid w:val="00BC03F2"/>
    <w:rsid w:val="00BC0512"/>
    <w:rsid w:val="00BC060D"/>
    <w:rsid w:val="00BC083E"/>
    <w:rsid w:val="00BC124C"/>
    <w:rsid w:val="00BC1697"/>
    <w:rsid w:val="00BC1CEC"/>
    <w:rsid w:val="00BC3236"/>
    <w:rsid w:val="00BC373D"/>
    <w:rsid w:val="00BC398B"/>
    <w:rsid w:val="00BC39D7"/>
    <w:rsid w:val="00BC415A"/>
    <w:rsid w:val="00BC43C2"/>
    <w:rsid w:val="00BC4628"/>
    <w:rsid w:val="00BC46E1"/>
    <w:rsid w:val="00BC520E"/>
    <w:rsid w:val="00BC5A28"/>
    <w:rsid w:val="00BC68E4"/>
    <w:rsid w:val="00BC6BA8"/>
    <w:rsid w:val="00BC6D12"/>
    <w:rsid w:val="00BC6DE8"/>
    <w:rsid w:val="00BC7EE9"/>
    <w:rsid w:val="00BD046F"/>
    <w:rsid w:val="00BD28B3"/>
    <w:rsid w:val="00BD2D5D"/>
    <w:rsid w:val="00BD2E36"/>
    <w:rsid w:val="00BD3537"/>
    <w:rsid w:val="00BD43C5"/>
    <w:rsid w:val="00BD5BED"/>
    <w:rsid w:val="00BD5E7B"/>
    <w:rsid w:val="00BD6164"/>
    <w:rsid w:val="00BD61F0"/>
    <w:rsid w:val="00BD6FD7"/>
    <w:rsid w:val="00BD7CD3"/>
    <w:rsid w:val="00BE0037"/>
    <w:rsid w:val="00BE0459"/>
    <w:rsid w:val="00BE213F"/>
    <w:rsid w:val="00BE2261"/>
    <w:rsid w:val="00BE253C"/>
    <w:rsid w:val="00BE366C"/>
    <w:rsid w:val="00BE39A1"/>
    <w:rsid w:val="00BE39E7"/>
    <w:rsid w:val="00BE41D9"/>
    <w:rsid w:val="00BE4ADF"/>
    <w:rsid w:val="00BE4FF6"/>
    <w:rsid w:val="00BE5024"/>
    <w:rsid w:val="00BE5622"/>
    <w:rsid w:val="00BE5BE0"/>
    <w:rsid w:val="00BE621F"/>
    <w:rsid w:val="00BE63F1"/>
    <w:rsid w:val="00BE6A2C"/>
    <w:rsid w:val="00BE7755"/>
    <w:rsid w:val="00BE783A"/>
    <w:rsid w:val="00BE78FB"/>
    <w:rsid w:val="00BE7E58"/>
    <w:rsid w:val="00BF0360"/>
    <w:rsid w:val="00BF0433"/>
    <w:rsid w:val="00BF05BC"/>
    <w:rsid w:val="00BF199E"/>
    <w:rsid w:val="00BF2B39"/>
    <w:rsid w:val="00BF3084"/>
    <w:rsid w:val="00BF4E63"/>
    <w:rsid w:val="00BF5110"/>
    <w:rsid w:val="00BF5630"/>
    <w:rsid w:val="00BF5705"/>
    <w:rsid w:val="00BF5741"/>
    <w:rsid w:val="00BF5822"/>
    <w:rsid w:val="00BF6D7D"/>
    <w:rsid w:val="00C00347"/>
    <w:rsid w:val="00C00AEE"/>
    <w:rsid w:val="00C01A21"/>
    <w:rsid w:val="00C01F04"/>
    <w:rsid w:val="00C02290"/>
    <w:rsid w:val="00C02329"/>
    <w:rsid w:val="00C028C2"/>
    <w:rsid w:val="00C03E04"/>
    <w:rsid w:val="00C03E47"/>
    <w:rsid w:val="00C043BC"/>
    <w:rsid w:val="00C0480A"/>
    <w:rsid w:val="00C04B39"/>
    <w:rsid w:val="00C04CAF"/>
    <w:rsid w:val="00C0539B"/>
    <w:rsid w:val="00C05AC0"/>
    <w:rsid w:val="00C064B5"/>
    <w:rsid w:val="00C06C85"/>
    <w:rsid w:val="00C07187"/>
    <w:rsid w:val="00C101BF"/>
    <w:rsid w:val="00C107EE"/>
    <w:rsid w:val="00C11CAD"/>
    <w:rsid w:val="00C12BBA"/>
    <w:rsid w:val="00C13A81"/>
    <w:rsid w:val="00C14045"/>
    <w:rsid w:val="00C149B7"/>
    <w:rsid w:val="00C14D45"/>
    <w:rsid w:val="00C14EB8"/>
    <w:rsid w:val="00C15B74"/>
    <w:rsid w:val="00C1640B"/>
    <w:rsid w:val="00C16917"/>
    <w:rsid w:val="00C173B8"/>
    <w:rsid w:val="00C173E3"/>
    <w:rsid w:val="00C17842"/>
    <w:rsid w:val="00C17A3F"/>
    <w:rsid w:val="00C20050"/>
    <w:rsid w:val="00C20BD1"/>
    <w:rsid w:val="00C20C48"/>
    <w:rsid w:val="00C20FAE"/>
    <w:rsid w:val="00C20FFD"/>
    <w:rsid w:val="00C21B77"/>
    <w:rsid w:val="00C222CB"/>
    <w:rsid w:val="00C25644"/>
    <w:rsid w:val="00C307DC"/>
    <w:rsid w:val="00C30934"/>
    <w:rsid w:val="00C31DE4"/>
    <w:rsid w:val="00C31F16"/>
    <w:rsid w:val="00C328AC"/>
    <w:rsid w:val="00C33CFB"/>
    <w:rsid w:val="00C34417"/>
    <w:rsid w:val="00C34998"/>
    <w:rsid w:val="00C35158"/>
    <w:rsid w:val="00C35425"/>
    <w:rsid w:val="00C35549"/>
    <w:rsid w:val="00C35952"/>
    <w:rsid w:val="00C3609E"/>
    <w:rsid w:val="00C36156"/>
    <w:rsid w:val="00C363BC"/>
    <w:rsid w:val="00C363CC"/>
    <w:rsid w:val="00C3725F"/>
    <w:rsid w:val="00C37EA9"/>
    <w:rsid w:val="00C409A7"/>
    <w:rsid w:val="00C41B1A"/>
    <w:rsid w:val="00C420C0"/>
    <w:rsid w:val="00C42B74"/>
    <w:rsid w:val="00C42E96"/>
    <w:rsid w:val="00C43589"/>
    <w:rsid w:val="00C44560"/>
    <w:rsid w:val="00C44A37"/>
    <w:rsid w:val="00C44CF3"/>
    <w:rsid w:val="00C4650A"/>
    <w:rsid w:val="00C4668B"/>
    <w:rsid w:val="00C46E10"/>
    <w:rsid w:val="00C47220"/>
    <w:rsid w:val="00C47DA0"/>
    <w:rsid w:val="00C47E56"/>
    <w:rsid w:val="00C504AE"/>
    <w:rsid w:val="00C50BBD"/>
    <w:rsid w:val="00C50C45"/>
    <w:rsid w:val="00C51017"/>
    <w:rsid w:val="00C52274"/>
    <w:rsid w:val="00C52671"/>
    <w:rsid w:val="00C52C2C"/>
    <w:rsid w:val="00C52D3E"/>
    <w:rsid w:val="00C5333D"/>
    <w:rsid w:val="00C53640"/>
    <w:rsid w:val="00C53663"/>
    <w:rsid w:val="00C543C8"/>
    <w:rsid w:val="00C54853"/>
    <w:rsid w:val="00C54F36"/>
    <w:rsid w:val="00C5715B"/>
    <w:rsid w:val="00C5761A"/>
    <w:rsid w:val="00C6017B"/>
    <w:rsid w:val="00C60F38"/>
    <w:rsid w:val="00C6151D"/>
    <w:rsid w:val="00C625FD"/>
    <w:rsid w:val="00C62BCC"/>
    <w:rsid w:val="00C6457E"/>
    <w:rsid w:val="00C646E7"/>
    <w:rsid w:val="00C64770"/>
    <w:rsid w:val="00C65592"/>
    <w:rsid w:val="00C65D9F"/>
    <w:rsid w:val="00C671D0"/>
    <w:rsid w:val="00C67AC1"/>
    <w:rsid w:val="00C70EAB"/>
    <w:rsid w:val="00C714B6"/>
    <w:rsid w:val="00C71E29"/>
    <w:rsid w:val="00C72E99"/>
    <w:rsid w:val="00C73AE5"/>
    <w:rsid w:val="00C73B40"/>
    <w:rsid w:val="00C73B95"/>
    <w:rsid w:val="00C73C99"/>
    <w:rsid w:val="00C7424A"/>
    <w:rsid w:val="00C742B1"/>
    <w:rsid w:val="00C746A3"/>
    <w:rsid w:val="00C75A21"/>
    <w:rsid w:val="00C76893"/>
    <w:rsid w:val="00C774C1"/>
    <w:rsid w:val="00C775EE"/>
    <w:rsid w:val="00C777F4"/>
    <w:rsid w:val="00C801B6"/>
    <w:rsid w:val="00C81317"/>
    <w:rsid w:val="00C82243"/>
    <w:rsid w:val="00C82A85"/>
    <w:rsid w:val="00C835C5"/>
    <w:rsid w:val="00C83B36"/>
    <w:rsid w:val="00C84114"/>
    <w:rsid w:val="00C85700"/>
    <w:rsid w:val="00C86C0E"/>
    <w:rsid w:val="00C86D6F"/>
    <w:rsid w:val="00C87022"/>
    <w:rsid w:val="00C87365"/>
    <w:rsid w:val="00C87850"/>
    <w:rsid w:val="00C87C0E"/>
    <w:rsid w:val="00C904D1"/>
    <w:rsid w:val="00C907DA"/>
    <w:rsid w:val="00C90B63"/>
    <w:rsid w:val="00C90C6E"/>
    <w:rsid w:val="00C923C2"/>
    <w:rsid w:val="00C9298A"/>
    <w:rsid w:val="00C92C96"/>
    <w:rsid w:val="00C93307"/>
    <w:rsid w:val="00C94413"/>
    <w:rsid w:val="00C94793"/>
    <w:rsid w:val="00C94AB8"/>
    <w:rsid w:val="00C961BB"/>
    <w:rsid w:val="00C96705"/>
    <w:rsid w:val="00C96808"/>
    <w:rsid w:val="00C96ABD"/>
    <w:rsid w:val="00C971CF"/>
    <w:rsid w:val="00C97ADA"/>
    <w:rsid w:val="00CA00EE"/>
    <w:rsid w:val="00CA05F8"/>
    <w:rsid w:val="00CA0B6F"/>
    <w:rsid w:val="00CA12BF"/>
    <w:rsid w:val="00CA14CA"/>
    <w:rsid w:val="00CA1C09"/>
    <w:rsid w:val="00CA1E92"/>
    <w:rsid w:val="00CA2090"/>
    <w:rsid w:val="00CA2EA0"/>
    <w:rsid w:val="00CA30FA"/>
    <w:rsid w:val="00CA366F"/>
    <w:rsid w:val="00CA4209"/>
    <w:rsid w:val="00CA4CCD"/>
    <w:rsid w:val="00CA58A3"/>
    <w:rsid w:val="00CA5D1A"/>
    <w:rsid w:val="00CA608E"/>
    <w:rsid w:val="00CA6C3C"/>
    <w:rsid w:val="00CA750F"/>
    <w:rsid w:val="00CA7AB3"/>
    <w:rsid w:val="00CA7B8B"/>
    <w:rsid w:val="00CB0319"/>
    <w:rsid w:val="00CB1BB6"/>
    <w:rsid w:val="00CB207F"/>
    <w:rsid w:val="00CB242F"/>
    <w:rsid w:val="00CB31C0"/>
    <w:rsid w:val="00CB3227"/>
    <w:rsid w:val="00CB4332"/>
    <w:rsid w:val="00CB6740"/>
    <w:rsid w:val="00CB6E11"/>
    <w:rsid w:val="00CB6ED5"/>
    <w:rsid w:val="00CB75BE"/>
    <w:rsid w:val="00CB7B79"/>
    <w:rsid w:val="00CC04D6"/>
    <w:rsid w:val="00CC1A58"/>
    <w:rsid w:val="00CC2070"/>
    <w:rsid w:val="00CC21C8"/>
    <w:rsid w:val="00CC24C9"/>
    <w:rsid w:val="00CC2D19"/>
    <w:rsid w:val="00CC2F16"/>
    <w:rsid w:val="00CC3627"/>
    <w:rsid w:val="00CC4656"/>
    <w:rsid w:val="00CC5513"/>
    <w:rsid w:val="00CC5676"/>
    <w:rsid w:val="00CC568F"/>
    <w:rsid w:val="00CC5DDB"/>
    <w:rsid w:val="00CC6615"/>
    <w:rsid w:val="00CC6A5E"/>
    <w:rsid w:val="00CC6A94"/>
    <w:rsid w:val="00CC71A9"/>
    <w:rsid w:val="00CC72C3"/>
    <w:rsid w:val="00CC747A"/>
    <w:rsid w:val="00CC7C8D"/>
    <w:rsid w:val="00CC7F5F"/>
    <w:rsid w:val="00CD00B1"/>
    <w:rsid w:val="00CD0127"/>
    <w:rsid w:val="00CD09D5"/>
    <w:rsid w:val="00CD0B50"/>
    <w:rsid w:val="00CD0C24"/>
    <w:rsid w:val="00CD13A5"/>
    <w:rsid w:val="00CD2725"/>
    <w:rsid w:val="00CD2B8F"/>
    <w:rsid w:val="00CD2CB5"/>
    <w:rsid w:val="00CD2D22"/>
    <w:rsid w:val="00CD33D6"/>
    <w:rsid w:val="00CD3A44"/>
    <w:rsid w:val="00CD3AF5"/>
    <w:rsid w:val="00CD48B9"/>
    <w:rsid w:val="00CD59FC"/>
    <w:rsid w:val="00CD5E43"/>
    <w:rsid w:val="00CD6342"/>
    <w:rsid w:val="00CD6739"/>
    <w:rsid w:val="00CD7F8E"/>
    <w:rsid w:val="00CE043B"/>
    <w:rsid w:val="00CE09B8"/>
    <w:rsid w:val="00CE0AAA"/>
    <w:rsid w:val="00CE10E8"/>
    <w:rsid w:val="00CE1504"/>
    <w:rsid w:val="00CE1ACB"/>
    <w:rsid w:val="00CE23B2"/>
    <w:rsid w:val="00CE23C9"/>
    <w:rsid w:val="00CE2933"/>
    <w:rsid w:val="00CE2C3E"/>
    <w:rsid w:val="00CE3038"/>
    <w:rsid w:val="00CE4185"/>
    <w:rsid w:val="00CE5B29"/>
    <w:rsid w:val="00CE5D7F"/>
    <w:rsid w:val="00CE6013"/>
    <w:rsid w:val="00CE63D1"/>
    <w:rsid w:val="00CE6940"/>
    <w:rsid w:val="00CE697D"/>
    <w:rsid w:val="00CE6A1B"/>
    <w:rsid w:val="00CE6F1C"/>
    <w:rsid w:val="00CE71E1"/>
    <w:rsid w:val="00CE7522"/>
    <w:rsid w:val="00CE7967"/>
    <w:rsid w:val="00CE7A6D"/>
    <w:rsid w:val="00CF0304"/>
    <w:rsid w:val="00CF132D"/>
    <w:rsid w:val="00CF139A"/>
    <w:rsid w:val="00CF15BD"/>
    <w:rsid w:val="00CF2B9C"/>
    <w:rsid w:val="00CF305D"/>
    <w:rsid w:val="00CF30F4"/>
    <w:rsid w:val="00CF3381"/>
    <w:rsid w:val="00CF3D7D"/>
    <w:rsid w:val="00CF3E6D"/>
    <w:rsid w:val="00CF4F8F"/>
    <w:rsid w:val="00CF5529"/>
    <w:rsid w:val="00CF56F9"/>
    <w:rsid w:val="00CF77DA"/>
    <w:rsid w:val="00D000B8"/>
    <w:rsid w:val="00D004A0"/>
    <w:rsid w:val="00D00D33"/>
    <w:rsid w:val="00D00EB2"/>
    <w:rsid w:val="00D010E8"/>
    <w:rsid w:val="00D02547"/>
    <w:rsid w:val="00D02591"/>
    <w:rsid w:val="00D02716"/>
    <w:rsid w:val="00D02AE9"/>
    <w:rsid w:val="00D0384B"/>
    <w:rsid w:val="00D041C7"/>
    <w:rsid w:val="00D04E43"/>
    <w:rsid w:val="00D055F7"/>
    <w:rsid w:val="00D05AA5"/>
    <w:rsid w:val="00D06661"/>
    <w:rsid w:val="00D06ADF"/>
    <w:rsid w:val="00D06F9C"/>
    <w:rsid w:val="00D0741D"/>
    <w:rsid w:val="00D07760"/>
    <w:rsid w:val="00D07995"/>
    <w:rsid w:val="00D10567"/>
    <w:rsid w:val="00D10E93"/>
    <w:rsid w:val="00D10EBC"/>
    <w:rsid w:val="00D10F2D"/>
    <w:rsid w:val="00D11651"/>
    <w:rsid w:val="00D11B28"/>
    <w:rsid w:val="00D11CCC"/>
    <w:rsid w:val="00D12001"/>
    <w:rsid w:val="00D1244E"/>
    <w:rsid w:val="00D12A13"/>
    <w:rsid w:val="00D12B71"/>
    <w:rsid w:val="00D12F27"/>
    <w:rsid w:val="00D14818"/>
    <w:rsid w:val="00D14A8E"/>
    <w:rsid w:val="00D14E1D"/>
    <w:rsid w:val="00D1509E"/>
    <w:rsid w:val="00D1511A"/>
    <w:rsid w:val="00D15256"/>
    <w:rsid w:val="00D1533C"/>
    <w:rsid w:val="00D15C63"/>
    <w:rsid w:val="00D15F25"/>
    <w:rsid w:val="00D16088"/>
    <w:rsid w:val="00D16ECB"/>
    <w:rsid w:val="00D17889"/>
    <w:rsid w:val="00D17ABC"/>
    <w:rsid w:val="00D223D8"/>
    <w:rsid w:val="00D22620"/>
    <w:rsid w:val="00D2433E"/>
    <w:rsid w:val="00D24374"/>
    <w:rsid w:val="00D244BE"/>
    <w:rsid w:val="00D24869"/>
    <w:rsid w:val="00D2493F"/>
    <w:rsid w:val="00D25960"/>
    <w:rsid w:val="00D25ADA"/>
    <w:rsid w:val="00D26246"/>
    <w:rsid w:val="00D265B0"/>
    <w:rsid w:val="00D266D7"/>
    <w:rsid w:val="00D267C4"/>
    <w:rsid w:val="00D27780"/>
    <w:rsid w:val="00D27C18"/>
    <w:rsid w:val="00D3012B"/>
    <w:rsid w:val="00D30ABB"/>
    <w:rsid w:val="00D3112A"/>
    <w:rsid w:val="00D313A7"/>
    <w:rsid w:val="00D31B04"/>
    <w:rsid w:val="00D32321"/>
    <w:rsid w:val="00D3250E"/>
    <w:rsid w:val="00D32907"/>
    <w:rsid w:val="00D3320A"/>
    <w:rsid w:val="00D34ABE"/>
    <w:rsid w:val="00D34BD7"/>
    <w:rsid w:val="00D3517D"/>
    <w:rsid w:val="00D359B0"/>
    <w:rsid w:val="00D35DBB"/>
    <w:rsid w:val="00D3620D"/>
    <w:rsid w:val="00D36E98"/>
    <w:rsid w:val="00D3722F"/>
    <w:rsid w:val="00D3764C"/>
    <w:rsid w:val="00D37932"/>
    <w:rsid w:val="00D40835"/>
    <w:rsid w:val="00D41EE4"/>
    <w:rsid w:val="00D4231A"/>
    <w:rsid w:val="00D42349"/>
    <w:rsid w:val="00D42B8B"/>
    <w:rsid w:val="00D42FE7"/>
    <w:rsid w:val="00D43373"/>
    <w:rsid w:val="00D43539"/>
    <w:rsid w:val="00D43822"/>
    <w:rsid w:val="00D43DAB"/>
    <w:rsid w:val="00D4428A"/>
    <w:rsid w:val="00D44AAF"/>
    <w:rsid w:val="00D451C0"/>
    <w:rsid w:val="00D4520F"/>
    <w:rsid w:val="00D45DD5"/>
    <w:rsid w:val="00D45E61"/>
    <w:rsid w:val="00D46703"/>
    <w:rsid w:val="00D46B16"/>
    <w:rsid w:val="00D46E69"/>
    <w:rsid w:val="00D46F0A"/>
    <w:rsid w:val="00D476F3"/>
    <w:rsid w:val="00D47715"/>
    <w:rsid w:val="00D4787B"/>
    <w:rsid w:val="00D47989"/>
    <w:rsid w:val="00D50A4C"/>
    <w:rsid w:val="00D50AE5"/>
    <w:rsid w:val="00D51A6E"/>
    <w:rsid w:val="00D52225"/>
    <w:rsid w:val="00D52C50"/>
    <w:rsid w:val="00D52CF4"/>
    <w:rsid w:val="00D52D58"/>
    <w:rsid w:val="00D52E0F"/>
    <w:rsid w:val="00D53B0E"/>
    <w:rsid w:val="00D53D5D"/>
    <w:rsid w:val="00D5448B"/>
    <w:rsid w:val="00D544E7"/>
    <w:rsid w:val="00D54681"/>
    <w:rsid w:val="00D54737"/>
    <w:rsid w:val="00D54ABB"/>
    <w:rsid w:val="00D54B37"/>
    <w:rsid w:val="00D55A24"/>
    <w:rsid w:val="00D566A6"/>
    <w:rsid w:val="00D56F15"/>
    <w:rsid w:val="00D57787"/>
    <w:rsid w:val="00D57A97"/>
    <w:rsid w:val="00D6057F"/>
    <w:rsid w:val="00D6072B"/>
    <w:rsid w:val="00D60FC4"/>
    <w:rsid w:val="00D61782"/>
    <w:rsid w:val="00D61BF6"/>
    <w:rsid w:val="00D61E76"/>
    <w:rsid w:val="00D61F33"/>
    <w:rsid w:val="00D62777"/>
    <w:rsid w:val="00D629FE"/>
    <w:rsid w:val="00D62BCD"/>
    <w:rsid w:val="00D6324D"/>
    <w:rsid w:val="00D635F2"/>
    <w:rsid w:val="00D63906"/>
    <w:rsid w:val="00D64443"/>
    <w:rsid w:val="00D6471A"/>
    <w:rsid w:val="00D64942"/>
    <w:rsid w:val="00D651C6"/>
    <w:rsid w:val="00D67136"/>
    <w:rsid w:val="00D67690"/>
    <w:rsid w:val="00D67E1F"/>
    <w:rsid w:val="00D70442"/>
    <w:rsid w:val="00D7092B"/>
    <w:rsid w:val="00D70CF5"/>
    <w:rsid w:val="00D7123F"/>
    <w:rsid w:val="00D71676"/>
    <w:rsid w:val="00D71788"/>
    <w:rsid w:val="00D7229A"/>
    <w:rsid w:val="00D72ACC"/>
    <w:rsid w:val="00D72B2B"/>
    <w:rsid w:val="00D72CA5"/>
    <w:rsid w:val="00D732C4"/>
    <w:rsid w:val="00D73718"/>
    <w:rsid w:val="00D756A2"/>
    <w:rsid w:val="00D75749"/>
    <w:rsid w:val="00D75DE4"/>
    <w:rsid w:val="00D767B1"/>
    <w:rsid w:val="00D76D76"/>
    <w:rsid w:val="00D80078"/>
    <w:rsid w:val="00D808A2"/>
    <w:rsid w:val="00D80D42"/>
    <w:rsid w:val="00D81E55"/>
    <w:rsid w:val="00D8205F"/>
    <w:rsid w:val="00D82956"/>
    <w:rsid w:val="00D832BA"/>
    <w:rsid w:val="00D83ACA"/>
    <w:rsid w:val="00D8411C"/>
    <w:rsid w:val="00D847C8"/>
    <w:rsid w:val="00D84938"/>
    <w:rsid w:val="00D84C87"/>
    <w:rsid w:val="00D858C5"/>
    <w:rsid w:val="00D85F27"/>
    <w:rsid w:val="00D8634B"/>
    <w:rsid w:val="00D863ED"/>
    <w:rsid w:val="00D86ADE"/>
    <w:rsid w:val="00D873F3"/>
    <w:rsid w:val="00D87ABD"/>
    <w:rsid w:val="00D90253"/>
    <w:rsid w:val="00D90B7E"/>
    <w:rsid w:val="00D90E3E"/>
    <w:rsid w:val="00D91341"/>
    <w:rsid w:val="00D9137A"/>
    <w:rsid w:val="00D919B6"/>
    <w:rsid w:val="00D921DD"/>
    <w:rsid w:val="00D92228"/>
    <w:rsid w:val="00D9232A"/>
    <w:rsid w:val="00D9256A"/>
    <w:rsid w:val="00D9267B"/>
    <w:rsid w:val="00D92759"/>
    <w:rsid w:val="00D9298B"/>
    <w:rsid w:val="00D92BEE"/>
    <w:rsid w:val="00D9331E"/>
    <w:rsid w:val="00D93648"/>
    <w:rsid w:val="00D936B7"/>
    <w:rsid w:val="00D937F4"/>
    <w:rsid w:val="00D93CFC"/>
    <w:rsid w:val="00D954E2"/>
    <w:rsid w:val="00D956E9"/>
    <w:rsid w:val="00D95848"/>
    <w:rsid w:val="00D95978"/>
    <w:rsid w:val="00D95EE6"/>
    <w:rsid w:val="00D9696A"/>
    <w:rsid w:val="00D97035"/>
    <w:rsid w:val="00D9758A"/>
    <w:rsid w:val="00D975F6"/>
    <w:rsid w:val="00D97864"/>
    <w:rsid w:val="00D97F48"/>
    <w:rsid w:val="00D97F78"/>
    <w:rsid w:val="00DA0156"/>
    <w:rsid w:val="00DA1219"/>
    <w:rsid w:val="00DA16C9"/>
    <w:rsid w:val="00DA246B"/>
    <w:rsid w:val="00DA2491"/>
    <w:rsid w:val="00DA3E57"/>
    <w:rsid w:val="00DA43E5"/>
    <w:rsid w:val="00DA458D"/>
    <w:rsid w:val="00DA49A7"/>
    <w:rsid w:val="00DA4FAF"/>
    <w:rsid w:val="00DA5214"/>
    <w:rsid w:val="00DA620E"/>
    <w:rsid w:val="00DA636F"/>
    <w:rsid w:val="00DA690A"/>
    <w:rsid w:val="00DA7337"/>
    <w:rsid w:val="00DA797C"/>
    <w:rsid w:val="00DA7ED0"/>
    <w:rsid w:val="00DB0036"/>
    <w:rsid w:val="00DB0EC4"/>
    <w:rsid w:val="00DB10D8"/>
    <w:rsid w:val="00DB1238"/>
    <w:rsid w:val="00DB1557"/>
    <w:rsid w:val="00DB15A1"/>
    <w:rsid w:val="00DB1F43"/>
    <w:rsid w:val="00DB1FCE"/>
    <w:rsid w:val="00DB2D01"/>
    <w:rsid w:val="00DB3472"/>
    <w:rsid w:val="00DB3E28"/>
    <w:rsid w:val="00DB470D"/>
    <w:rsid w:val="00DB4724"/>
    <w:rsid w:val="00DB4995"/>
    <w:rsid w:val="00DB4B9E"/>
    <w:rsid w:val="00DB5114"/>
    <w:rsid w:val="00DB572D"/>
    <w:rsid w:val="00DB5A72"/>
    <w:rsid w:val="00DB61A7"/>
    <w:rsid w:val="00DB6244"/>
    <w:rsid w:val="00DB6DC5"/>
    <w:rsid w:val="00DB73BC"/>
    <w:rsid w:val="00DB760A"/>
    <w:rsid w:val="00DB7AC1"/>
    <w:rsid w:val="00DB7B12"/>
    <w:rsid w:val="00DC0040"/>
    <w:rsid w:val="00DC0498"/>
    <w:rsid w:val="00DC1406"/>
    <w:rsid w:val="00DC14FC"/>
    <w:rsid w:val="00DC2429"/>
    <w:rsid w:val="00DC2EE5"/>
    <w:rsid w:val="00DC344E"/>
    <w:rsid w:val="00DC3578"/>
    <w:rsid w:val="00DC37C7"/>
    <w:rsid w:val="00DC387D"/>
    <w:rsid w:val="00DC5638"/>
    <w:rsid w:val="00DC5BFB"/>
    <w:rsid w:val="00DC6183"/>
    <w:rsid w:val="00DC6C4C"/>
    <w:rsid w:val="00DC74C0"/>
    <w:rsid w:val="00DC778E"/>
    <w:rsid w:val="00DC7A5E"/>
    <w:rsid w:val="00DD00AF"/>
    <w:rsid w:val="00DD190C"/>
    <w:rsid w:val="00DD1B26"/>
    <w:rsid w:val="00DD1E18"/>
    <w:rsid w:val="00DD38A6"/>
    <w:rsid w:val="00DD43DD"/>
    <w:rsid w:val="00DD4F2F"/>
    <w:rsid w:val="00DD65A9"/>
    <w:rsid w:val="00DD7B22"/>
    <w:rsid w:val="00DE1052"/>
    <w:rsid w:val="00DE1158"/>
    <w:rsid w:val="00DE13ED"/>
    <w:rsid w:val="00DE1487"/>
    <w:rsid w:val="00DE1A31"/>
    <w:rsid w:val="00DE2615"/>
    <w:rsid w:val="00DE29C6"/>
    <w:rsid w:val="00DE2E8E"/>
    <w:rsid w:val="00DE34E6"/>
    <w:rsid w:val="00DE3C21"/>
    <w:rsid w:val="00DE4892"/>
    <w:rsid w:val="00DE49B0"/>
    <w:rsid w:val="00DE53C9"/>
    <w:rsid w:val="00DE6B67"/>
    <w:rsid w:val="00DE6D2C"/>
    <w:rsid w:val="00DE749A"/>
    <w:rsid w:val="00DE792F"/>
    <w:rsid w:val="00DE7A57"/>
    <w:rsid w:val="00DF0D93"/>
    <w:rsid w:val="00DF0DE4"/>
    <w:rsid w:val="00DF0E5D"/>
    <w:rsid w:val="00DF146F"/>
    <w:rsid w:val="00DF17B1"/>
    <w:rsid w:val="00DF184C"/>
    <w:rsid w:val="00DF1A5C"/>
    <w:rsid w:val="00DF2466"/>
    <w:rsid w:val="00DF26D1"/>
    <w:rsid w:val="00DF2E81"/>
    <w:rsid w:val="00DF32C3"/>
    <w:rsid w:val="00DF4267"/>
    <w:rsid w:val="00DF47C5"/>
    <w:rsid w:val="00DF4C65"/>
    <w:rsid w:val="00DF4ECA"/>
    <w:rsid w:val="00DF4F4D"/>
    <w:rsid w:val="00DF5260"/>
    <w:rsid w:val="00DF538A"/>
    <w:rsid w:val="00DF573D"/>
    <w:rsid w:val="00DF57DE"/>
    <w:rsid w:val="00DF5B02"/>
    <w:rsid w:val="00DF6A23"/>
    <w:rsid w:val="00DF6E95"/>
    <w:rsid w:val="00E000BD"/>
    <w:rsid w:val="00E0049C"/>
    <w:rsid w:val="00E00B24"/>
    <w:rsid w:val="00E00DBF"/>
    <w:rsid w:val="00E00E5D"/>
    <w:rsid w:val="00E011B9"/>
    <w:rsid w:val="00E0171A"/>
    <w:rsid w:val="00E0188A"/>
    <w:rsid w:val="00E01B82"/>
    <w:rsid w:val="00E01BFD"/>
    <w:rsid w:val="00E026DE"/>
    <w:rsid w:val="00E02799"/>
    <w:rsid w:val="00E02CCC"/>
    <w:rsid w:val="00E02E13"/>
    <w:rsid w:val="00E02EE7"/>
    <w:rsid w:val="00E03E5C"/>
    <w:rsid w:val="00E04989"/>
    <w:rsid w:val="00E057CD"/>
    <w:rsid w:val="00E05D72"/>
    <w:rsid w:val="00E05FC0"/>
    <w:rsid w:val="00E06182"/>
    <w:rsid w:val="00E063D3"/>
    <w:rsid w:val="00E06CD9"/>
    <w:rsid w:val="00E06F14"/>
    <w:rsid w:val="00E073A2"/>
    <w:rsid w:val="00E10043"/>
    <w:rsid w:val="00E1051E"/>
    <w:rsid w:val="00E10820"/>
    <w:rsid w:val="00E10F52"/>
    <w:rsid w:val="00E1136D"/>
    <w:rsid w:val="00E11451"/>
    <w:rsid w:val="00E11697"/>
    <w:rsid w:val="00E12450"/>
    <w:rsid w:val="00E1247D"/>
    <w:rsid w:val="00E12F7E"/>
    <w:rsid w:val="00E130B7"/>
    <w:rsid w:val="00E13620"/>
    <w:rsid w:val="00E1366A"/>
    <w:rsid w:val="00E13D5F"/>
    <w:rsid w:val="00E14056"/>
    <w:rsid w:val="00E140E1"/>
    <w:rsid w:val="00E14443"/>
    <w:rsid w:val="00E1446C"/>
    <w:rsid w:val="00E14C95"/>
    <w:rsid w:val="00E14F2D"/>
    <w:rsid w:val="00E1558B"/>
    <w:rsid w:val="00E1558D"/>
    <w:rsid w:val="00E155B0"/>
    <w:rsid w:val="00E157C9"/>
    <w:rsid w:val="00E15C8E"/>
    <w:rsid w:val="00E15CFC"/>
    <w:rsid w:val="00E15E57"/>
    <w:rsid w:val="00E162B4"/>
    <w:rsid w:val="00E168C8"/>
    <w:rsid w:val="00E16BA6"/>
    <w:rsid w:val="00E16BB6"/>
    <w:rsid w:val="00E16FD8"/>
    <w:rsid w:val="00E1720F"/>
    <w:rsid w:val="00E1727A"/>
    <w:rsid w:val="00E175E5"/>
    <w:rsid w:val="00E205B0"/>
    <w:rsid w:val="00E2193E"/>
    <w:rsid w:val="00E21DD4"/>
    <w:rsid w:val="00E22B01"/>
    <w:rsid w:val="00E23639"/>
    <w:rsid w:val="00E23939"/>
    <w:rsid w:val="00E24F1D"/>
    <w:rsid w:val="00E24FE0"/>
    <w:rsid w:val="00E26063"/>
    <w:rsid w:val="00E263A4"/>
    <w:rsid w:val="00E2649C"/>
    <w:rsid w:val="00E26A00"/>
    <w:rsid w:val="00E26C23"/>
    <w:rsid w:val="00E30172"/>
    <w:rsid w:val="00E3020B"/>
    <w:rsid w:val="00E30B22"/>
    <w:rsid w:val="00E311BA"/>
    <w:rsid w:val="00E313C0"/>
    <w:rsid w:val="00E3158F"/>
    <w:rsid w:val="00E31A37"/>
    <w:rsid w:val="00E320D8"/>
    <w:rsid w:val="00E32A96"/>
    <w:rsid w:val="00E32E63"/>
    <w:rsid w:val="00E34269"/>
    <w:rsid w:val="00E34533"/>
    <w:rsid w:val="00E349C1"/>
    <w:rsid w:val="00E35CE0"/>
    <w:rsid w:val="00E36A1A"/>
    <w:rsid w:val="00E36B3A"/>
    <w:rsid w:val="00E37ECD"/>
    <w:rsid w:val="00E404A0"/>
    <w:rsid w:val="00E407BA"/>
    <w:rsid w:val="00E40CD7"/>
    <w:rsid w:val="00E4133C"/>
    <w:rsid w:val="00E414A3"/>
    <w:rsid w:val="00E41627"/>
    <w:rsid w:val="00E421FD"/>
    <w:rsid w:val="00E42D06"/>
    <w:rsid w:val="00E4407A"/>
    <w:rsid w:val="00E45426"/>
    <w:rsid w:val="00E45B43"/>
    <w:rsid w:val="00E45F9C"/>
    <w:rsid w:val="00E46138"/>
    <w:rsid w:val="00E46A10"/>
    <w:rsid w:val="00E46ECF"/>
    <w:rsid w:val="00E47109"/>
    <w:rsid w:val="00E47165"/>
    <w:rsid w:val="00E47A9D"/>
    <w:rsid w:val="00E47BE8"/>
    <w:rsid w:val="00E50344"/>
    <w:rsid w:val="00E50638"/>
    <w:rsid w:val="00E5077D"/>
    <w:rsid w:val="00E50FA8"/>
    <w:rsid w:val="00E5170B"/>
    <w:rsid w:val="00E5195A"/>
    <w:rsid w:val="00E51E6E"/>
    <w:rsid w:val="00E51E8B"/>
    <w:rsid w:val="00E52892"/>
    <w:rsid w:val="00E54AE6"/>
    <w:rsid w:val="00E5514B"/>
    <w:rsid w:val="00E55193"/>
    <w:rsid w:val="00E558D8"/>
    <w:rsid w:val="00E55A5B"/>
    <w:rsid w:val="00E55BE6"/>
    <w:rsid w:val="00E55CFC"/>
    <w:rsid w:val="00E5639D"/>
    <w:rsid w:val="00E5652C"/>
    <w:rsid w:val="00E56B5C"/>
    <w:rsid w:val="00E57D43"/>
    <w:rsid w:val="00E60BF9"/>
    <w:rsid w:val="00E60C63"/>
    <w:rsid w:val="00E614D7"/>
    <w:rsid w:val="00E62BFA"/>
    <w:rsid w:val="00E62D2C"/>
    <w:rsid w:val="00E631AF"/>
    <w:rsid w:val="00E636CE"/>
    <w:rsid w:val="00E63C8B"/>
    <w:rsid w:val="00E63D15"/>
    <w:rsid w:val="00E64E78"/>
    <w:rsid w:val="00E6521F"/>
    <w:rsid w:val="00E65CE3"/>
    <w:rsid w:val="00E65E11"/>
    <w:rsid w:val="00E664FA"/>
    <w:rsid w:val="00E66EDF"/>
    <w:rsid w:val="00E67C44"/>
    <w:rsid w:val="00E67CCC"/>
    <w:rsid w:val="00E67F46"/>
    <w:rsid w:val="00E70170"/>
    <w:rsid w:val="00E705F5"/>
    <w:rsid w:val="00E70638"/>
    <w:rsid w:val="00E70B6B"/>
    <w:rsid w:val="00E717CC"/>
    <w:rsid w:val="00E722EA"/>
    <w:rsid w:val="00E7287B"/>
    <w:rsid w:val="00E72D6D"/>
    <w:rsid w:val="00E745E8"/>
    <w:rsid w:val="00E7503F"/>
    <w:rsid w:val="00E75788"/>
    <w:rsid w:val="00E75CF0"/>
    <w:rsid w:val="00E766EB"/>
    <w:rsid w:val="00E768B9"/>
    <w:rsid w:val="00E768FA"/>
    <w:rsid w:val="00E76A40"/>
    <w:rsid w:val="00E76D3B"/>
    <w:rsid w:val="00E76D52"/>
    <w:rsid w:val="00E76F44"/>
    <w:rsid w:val="00E7717E"/>
    <w:rsid w:val="00E77518"/>
    <w:rsid w:val="00E8136A"/>
    <w:rsid w:val="00E818F1"/>
    <w:rsid w:val="00E81B40"/>
    <w:rsid w:val="00E83541"/>
    <w:rsid w:val="00E8371A"/>
    <w:rsid w:val="00E83732"/>
    <w:rsid w:val="00E83AFC"/>
    <w:rsid w:val="00E83C38"/>
    <w:rsid w:val="00E83DB5"/>
    <w:rsid w:val="00E84335"/>
    <w:rsid w:val="00E84397"/>
    <w:rsid w:val="00E84412"/>
    <w:rsid w:val="00E85A03"/>
    <w:rsid w:val="00E861BF"/>
    <w:rsid w:val="00E86267"/>
    <w:rsid w:val="00E866C3"/>
    <w:rsid w:val="00E86A60"/>
    <w:rsid w:val="00E874FB"/>
    <w:rsid w:val="00E8757A"/>
    <w:rsid w:val="00E87680"/>
    <w:rsid w:val="00E87DAB"/>
    <w:rsid w:val="00E908D6"/>
    <w:rsid w:val="00E90B79"/>
    <w:rsid w:val="00E915AA"/>
    <w:rsid w:val="00E917EE"/>
    <w:rsid w:val="00E91D7D"/>
    <w:rsid w:val="00E92986"/>
    <w:rsid w:val="00E93951"/>
    <w:rsid w:val="00E9476F"/>
    <w:rsid w:val="00E956B4"/>
    <w:rsid w:val="00E95CCB"/>
    <w:rsid w:val="00E96E89"/>
    <w:rsid w:val="00E96ED0"/>
    <w:rsid w:val="00E96FA9"/>
    <w:rsid w:val="00E97DD6"/>
    <w:rsid w:val="00EA08E8"/>
    <w:rsid w:val="00EA0E3A"/>
    <w:rsid w:val="00EA1CCE"/>
    <w:rsid w:val="00EA1F37"/>
    <w:rsid w:val="00EA2103"/>
    <w:rsid w:val="00EA2183"/>
    <w:rsid w:val="00EA3061"/>
    <w:rsid w:val="00EA411A"/>
    <w:rsid w:val="00EA4DE8"/>
    <w:rsid w:val="00EA4E73"/>
    <w:rsid w:val="00EA51FF"/>
    <w:rsid w:val="00EA5A68"/>
    <w:rsid w:val="00EA670A"/>
    <w:rsid w:val="00EA6B1B"/>
    <w:rsid w:val="00EA6D58"/>
    <w:rsid w:val="00EA7454"/>
    <w:rsid w:val="00EA7532"/>
    <w:rsid w:val="00EA78F5"/>
    <w:rsid w:val="00EA7AFC"/>
    <w:rsid w:val="00EA7BCD"/>
    <w:rsid w:val="00EA7E2F"/>
    <w:rsid w:val="00EB1822"/>
    <w:rsid w:val="00EB1C7B"/>
    <w:rsid w:val="00EB1C86"/>
    <w:rsid w:val="00EB1E7D"/>
    <w:rsid w:val="00EB2AE7"/>
    <w:rsid w:val="00EB3BDF"/>
    <w:rsid w:val="00EB3C9E"/>
    <w:rsid w:val="00EB41BB"/>
    <w:rsid w:val="00EB41C5"/>
    <w:rsid w:val="00EB4FD2"/>
    <w:rsid w:val="00EB5C04"/>
    <w:rsid w:val="00EB5EFB"/>
    <w:rsid w:val="00EB63A3"/>
    <w:rsid w:val="00EB64F7"/>
    <w:rsid w:val="00EB6E8C"/>
    <w:rsid w:val="00EB7197"/>
    <w:rsid w:val="00EB74B3"/>
    <w:rsid w:val="00EB7910"/>
    <w:rsid w:val="00EB7D56"/>
    <w:rsid w:val="00EC002A"/>
    <w:rsid w:val="00EC0703"/>
    <w:rsid w:val="00EC0887"/>
    <w:rsid w:val="00EC09B3"/>
    <w:rsid w:val="00EC12A6"/>
    <w:rsid w:val="00EC1485"/>
    <w:rsid w:val="00EC1616"/>
    <w:rsid w:val="00EC473E"/>
    <w:rsid w:val="00EC5E96"/>
    <w:rsid w:val="00EC6153"/>
    <w:rsid w:val="00EC720D"/>
    <w:rsid w:val="00EC74F0"/>
    <w:rsid w:val="00EC7985"/>
    <w:rsid w:val="00ED0215"/>
    <w:rsid w:val="00ED0902"/>
    <w:rsid w:val="00ED09E8"/>
    <w:rsid w:val="00ED0F2F"/>
    <w:rsid w:val="00ED12C6"/>
    <w:rsid w:val="00ED1CF4"/>
    <w:rsid w:val="00ED1E80"/>
    <w:rsid w:val="00ED3673"/>
    <w:rsid w:val="00ED373A"/>
    <w:rsid w:val="00ED4211"/>
    <w:rsid w:val="00ED4EFB"/>
    <w:rsid w:val="00ED5256"/>
    <w:rsid w:val="00ED61FD"/>
    <w:rsid w:val="00ED63D3"/>
    <w:rsid w:val="00ED680A"/>
    <w:rsid w:val="00ED6960"/>
    <w:rsid w:val="00ED6D0B"/>
    <w:rsid w:val="00ED7154"/>
    <w:rsid w:val="00ED79F6"/>
    <w:rsid w:val="00ED7E1C"/>
    <w:rsid w:val="00EE0062"/>
    <w:rsid w:val="00EE0198"/>
    <w:rsid w:val="00EE0693"/>
    <w:rsid w:val="00EE102A"/>
    <w:rsid w:val="00EE14E8"/>
    <w:rsid w:val="00EE1FBF"/>
    <w:rsid w:val="00EE20AC"/>
    <w:rsid w:val="00EE2857"/>
    <w:rsid w:val="00EE285E"/>
    <w:rsid w:val="00EE2DB6"/>
    <w:rsid w:val="00EE2EAA"/>
    <w:rsid w:val="00EE30AA"/>
    <w:rsid w:val="00EE3341"/>
    <w:rsid w:val="00EE36C5"/>
    <w:rsid w:val="00EE398B"/>
    <w:rsid w:val="00EE42F3"/>
    <w:rsid w:val="00EE5085"/>
    <w:rsid w:val="00EE5204"/>
    <w:rsid w:val="00EE5C9B"/>
    <w:rsid w:val="00EE5DA1"/>
    <w:rsid w:val="00EE701E"/>
    <w:rsid w:val="00EE7BD6"/>
    <w:rsid w:val="00EF0D8F"/>
    <w:rsid w:val="00EF1130"/>
    <w:rsid w:val="00EF1481"/>
    <w:rsid w:val="00EF1B63"/>
    <w:rsid w:val="00EF1E34"/>
    <w:rsid w:val="00EF2F0D"/>
    <w:rsid w:val="00EF2FBF"/>
    <w:rsid w:val="00EF32A1"/>
    <w:rsid w:val="00EF36B9"/>
    <w:rsid w:val="00EF388F"/>
    <w:rsid w:val="00EF3939"/>
    <w:rsid w:val="00EF39FC"/>
    <w:rsid w:val="00EF3F7F"/>
    <w:rsid w:val="00EF4ABD"/>
    <w:rsid w:val="00EF4FEA"/>
    <w:rsid w:val="00EF50D1"/>
    <w:rsid w:val="00EF5C8C"/>
    <w:rsid w:val="00EF77A9"/>
    <w:rsid w:val="00EF7A39"/>
    <w:rsid w:val="00EF7B63"/>
    <w:rsid w:val="00EF7FB6"/>
    <w:rsid w:val="00F00023"/>
    <w:rsid w:val="00F00876"/>
    <w:rsid w:val="00F00B7F"/>
    <w:rsid w:val="00F01037"/>
    <w:rsid w:val="00F0132C"/>
    <w:rsid w:val="00F01832"/>
    <w:rsid w:val="00F018F6"/>
    <w:rsid w:val="00F01E33"/>
    <w:rsid w:val="00F0279A"/>
    <w:rsid w:val="00F02FD4"/>
    <w:rsid w:val="00F03390"/>
    <w:rsid w:val="00F04690"/>
    <w:rsid w:val="00F04AAD"/>
    <w:rsid w:val="00F0512D"/>
    <w:rsid w:val="00F06115"/>
    <w:rsid w:val="00F06513"/>
    <w:rsid w:val="00F06CF5"/>
    <w:rsid w:val="00F074D2"/>
    <w:rsid w:val="00F07664"/>
    <w:rsid w:val="00F078D0"/>
    <w:rsid w:val="00F078EF"/>
    <w:rsid w:val="00F103A3"/>
    <w:rsid w:val="00F1084C"/>
    <w:rsid w:val="00F10D12"/>
    <w:rsid w:val="00F1191E"/>
    <w:rsid w:val="00F12EDD"/>
    <w:rsid w:val="00F13930"/>
    <w:rsid w:val="00F13B35"/>
    <w:rsid w:val="00F14121"/>
    <w:rsid w:val="00F14A82"/>
    <w:rsid w:val="00F1592A"/>
    <w:rsid w:val="00F16586"/>
    <w:rsid w:val="00F16675"/>
    <w:rsid w:val="00F1721E"/>
    <w:rsid w:val="00F172DF"/>
    <w:rsid w:val="00F17EFF"/>
    <w:rsid w:val="00F17F33"/>
    <w:rsid w:val="00F2061C"/>
    <w:rsid w:val="00F20742"/>
    <w:rsid w:val="00F20A33"/>
    <w:rsid w:val="00F21A47"/>
    <w:rsid w:val="00F21A74"/>
    <w:rsid w:val="00F21BCA"/>
    <w:rsid w:val="00F2223A"/>
    <w:rsid w:val="00F2286D"/>
    <w:rsid w:val="00F229CA"/>
    <w:rsid w:val="00F22A42"/>
    <w:rsid w:val="00F235A8"/>
    <w:rsid w:val="00F235C4"/>
    <w:rsid w:val="00F23D27"/>
    <w:rsid w:val="00F23FCC"/>
    <w:rsid w:val="00F24178"/>
    <w:rsid w:val="00F2444B"/>
    <w:rsid w:val="00F24523"/>
    <w:rsid w:val="00F24837"/>
    <w:rsid w:val="00F24FF9"/>
    <w:rsid w:val="00F25359"/>
    <w:rsid w:val="00F25F48"/>
    <w:rsid w:val="00F25F67"/>
    <w:rsid w:val="00F25FD5"/>
    <w:rsid w:val="00F260CC"/>
    <w:rsid w:val="00F2657B"/>
    <w:rsid w:val="00F26635"/>
    <w:rsid w:val="00F27851"/>
    <w:rsid w:val="00F27942"/>
    <w:rsid w:val="00F27A50"/>
    <w:rsid w:val="00F27D0E"/>
    <w:rsid w:val="00F30072"/>
    <w:rsid w:val="00F304B0"/>
    <w:rsid w:val="00F30D96"/>
    <w:rsid w:val="00F31137"/>
    <w:rsid w:val="00F3140E"/>
    <w:rsid w:val="00F3345C"/>
    <w:rsid w:val="00F33514"/>
    <w:rsid w:val="00F338B3"/>
    <w:rsid w:val="00F33BAA"/>
    <w:rsid w:val="00F35392"/>
    <w:rsid w:val="00F353EB"/>
    <w:rsid w:val="00F35F11"/>
    <w:rsid w:val="00F36B36"/>
    <w:rsid w:val="00F36B4B"/>
    <w:rsid w:val="00F36CD5"/>
    <w:rsid w:val="00F37035"/>
    <w:rsid w:val="00F372C3"/>
    <w:rsid w:val="00F41590"/>
    <w:rsid w:val="00F417D7"/>
    <w:rsid w:val="00F41D90"/>
    <w:rsid w:val="00F41F42"/>
    <w:rsid w:val="00F42030"/>
    <w:rsid w:val="00F423FC"/>
    <w:rsid w:val="00F44074"/>
    <w:rsid w:val="00F4485B"/>
    <w:rsid w:val="00F44A00"/>
    <w:rsid w:val="00F44A4C"/>
    <w:rsid w:val="00F44DD2"/>
    <w:rsid w:val="00F45DEF"/>
    <w:rsid w:val="00F45F25"/>
    <w:rsid w:val="00F47663"/>
    <w:rsid w:val="00F500B1"/>
    <w:rsid w:val="00F52575"/>
    <w:rsid w:val="00F52BA8"/>
    <w:rsid w:val="00F52E4D"/>
    <w:rsid w:val="00F53852"/>
    <w:rsid w:val="00F53EB5"/>
    <w:rsid w:val="00F54380"/>
    <w:rsid w:val="00F543A1"/>
    <w:rsid w:val="00F54C90"/>
    <w:rsid w:val="00F555F8"/>
    <w:rsid w:val="00F55A94"/>
    <w:rsid w:val="00F56CB7"/>
    <w:rsid w:val="00F56DC4"/>
    <w:rsid w:val="00F573B0"/>
    <w:rsid w:val="00F5765F"/>
    <w:rsid w:val="00F57717"/>
    <w:rsid w:val="00F57951"/>
    <w:rsid w:val="00F57B77"/>
    <w:rsid w:val="00F60DEE"/>
    <w:rsid w:val="00F60FA9"/>
    <w:rsid w:val="00F612EE"/>
    <w:rsid w:val="00F620C8"/>
    <w:rsid w:val="00F621DC"/>
    <w:rsid w:val="00F62E4E"/>
    <w:rsid w:val="00F62F93"/>
    <w:rsid w:val="00F6318A"/>
    <w:rsid w:val="00F6395F"/>
    <w:rsid w:val="00F63E56"/>
    <w:rsid w:val="00F64777"/>
    <w:rsid w:val="00F658BF"/>
    <w:rsid w:val="00F66C77"/>
    <w:rsid w:val="00F66EB2"/>
    <w:rsid w:val="00F67299"/>
    <w:rsid w:val="00F70362"/>
    <w:rsid w:val="00F709B6"/>
    <w:rsid w:val="00F70B70"/>
    <w:rsid w:val="00F711CF"/>
    <w:rsid w:val="00F71221"/>
    <w:rsid w:val="00F71482"/>
    <w:rsid w:val="00F715FE"/>
    <w:rsid w:val="00F720DB"/>
    <w:rsid w:val="00F72B41"/>
    <w:rsid w:val="00F72EFB"/>
    <w:rsid w:val="00F73537"/>
    <w:rsid w:val="00F73C5B"/>
    <w:rsid w:val="00F73EEE"/>
    <w:rsid w:val="00F7527E"/>
    <w:rsid w:val="00F7528D"/>
    <w:rsid w:val="00F75C21"/>
    <w:rsid w:val="00F75D1A"/>
    <w:rsid w:val="00F76092"/>
    <w:rsid w:val="00F7621F"/>
    <w:rsid w:val="00F76298"/>
    <w:rsid w:val="00F76615"/>
    <w:rsid w:val="00F76991"/>
    <w:rsid w:val="00F773C1"/>
    <w:rsid w:val="00F777B0"/>
    <w:rsid w:val="00F810CC"/>
    <w:rsid w:val="00F811A8"/>
    <w:rsid w:val="00F81EF8"/>
    <w:rsid w:val="00F82835"/>
    <w:rsid w:val="00F8370B"/>
    <w:rsid w:val="00F8381F"/>
    <w:rsid w:val="00F83B49"/>
    <w:rsid w:val="00F8466F"/>
    <w:rsid w:val="00F84AE0"/>
    <w:rsid w:val="00F8533A"/>
    <w:rsid w:val="00F85A0D"/>
    <w:rsid w:val="00F87628"/>
    <w:rsid w:val="00F90C27"/>
    <w:rsid w:val="00F910FE"/>
    <w:rsid w:val="00F9117C"/>
    <w:rsid w:val="00F91AD0"/>
    <w:rsid w:val="00F91F87"/>
    <w:rsid w:val="00F9304C"/>
    <w:rsid w:val="00F9310D"/>
    <w:rsid w:val="00F95445"/>
    <w:rsid w:val="00F958D8"/>
    <w:rsid w:val="00F95E6E"/>
    <w:rsid w:val="00F96BAD"/>
    <w:rsid w:val="00F96D4D"/>
    <w:rsid w:val="00F977E5"/>
    <w:rsid w:val="00FA0084"/>
    <w:rsid w:val="00FA025E"/>
    <w:rsid w:val="00FA05D0"/>
    <w:rsid w:val="00FA065F"/>
    <w:rsid w:val="00FA0EAD"/>
    <w:rsid w:val="00FA0EFB"/>
    <w:rsid w:val="00FA2309"/>
    <w:rsid w:val="00FA28A3"/>
    <w:rsid w:val="00FA2E7F"/>
    <w:rsid w:val="00FA34FB"/>
    <w:rsid w:val="00FA3822"/>
    <w:rsid w:val="00FA3BDA"/>
    <w:rsid w:val="00FA3D62"/>
    <w:rsid w:val="00FA47F0"/>
    <w:rsid w:val="00FA4E28"/>
    <w:rsid w:val="00FA5DAF"/>
    <w:rsid w:val="00FA6496"/>
    <w:rsid w:val="00FA71C0"/>
    <w:rsid w:val="00FA746F"/>
    <w:rsid w:val="00FA7553"/>
    <w:rsid w:val="00FA7FCD"/>
    <w:rsid w:val="00FB0647"/>
    <w:rsid w:val="00FB0A38"/>
    <w:rsid w:val="00FB0AAB"/>
    <w:rsid w:val="00FB13B1"/>
    <w:rsid w:val="00FB175B"/>
    <w:rsid w:val="00FB1E1B"/>
    <w:rsid w:val="00FB2054"/>
    <w:rsid w:val="00FB2CD8"/>
    <w:rsid w:val="00FB3BC4"/>
    <w:rsid w:val="00FB40B1"/>
    <w:rsid w:val="00FB4440"/>
    <w:rsid w:val="00FB498D"/>
    <w:rsid w:val="00FB4B99"/>
    <w:rsid w:val="00FB4F9E"/>
    <w:rsid w:val="00FB5E46"/>
    <w:rsid w:val="00FB5F57"/>
    <w:rsid w:val="00FB60A1"/>
    <w:rsid w:val="00FB63CD"/>
    <w:rsid w:val="00FB63D1"/>
    <w:rsid w:val="00FB6456"/>
    <w:rsid w:val="00FB6ABB"/>
    <w:rsid w:val="00FB6E17"/>
    <w:rsid w:val="00FB6E51"/>
    <w:rsid w:val="00FB74BE"/>
    <w:rsid w:val="00FC004F"/>
    <w:rsid w:val="00FC0234"/>
    <w:rsid w:val="00FC0886"/>
    <w:rsid w:val="00FC0B4B"/>
    <w:rsid w:val="00FC12D8"/>
    <w:rsid w:val="00FC19A3"/>
    <w:rsid w:val="00FC1C64"/>
    <w:rsid w:val="00FC1C80"/>
    <w:rsid w:val="00FC2F20"/>
    <w:rsid w:val="00FC34D0"/>
    <w:rsid w:val="00FC3973"/>
    <w:rsid w:val="00FC3C29"/>
    <w:rsid w:val="00FC3C45"/>
    <w:rsid w:val="00FC5893"/>
    <w:rsid w:val="00FC5AD3"/>
    <w:rsid w:val="00FC5F18"/>
    <w:rsid w:val="00FC5F7E"/>
    <w:rsid w:val="00FC6088"/>
    <w:rsid w:val="00FC6A74"/>
    <w:rsid w:val="00FC7420"/>
    <w:rsid w:val="00FC75A8"/>
    <w:rsid w:val="00FD00CE"/>
    <w:rsid w:val="00FD014A"/>
    <w:rsid w:val="00FD0196"/>
    <w:rsid w:val="00FD0600"/>
    <w:rsid w:val="00FD1086"/>
    <w:rsid w:val="00FD1264"/>
    <w:rsid w:val="00FD1357"/>
    <w:rsid w:val="00FD18A3"/>
    <w:rsid w:val="00FD1ADA"/>
    <w:rsid w:val="00FD2228"/>
    <w:rsid w:val="00FD3C4A"/>
    <w:rsid w:val="00FD4326"/>
    <w:rsid w:val="00FD461D"/>
    <w:rsid w:val="00FD47B9"/>
    <w:rsid w:val="00FD4DC5"/>
    <w:rsid w:val="00FD6604"/>
    <w:rsid w:val="00FD67A0"/>
    <w:rsid w:val="00FD6C06"/>
    <w:rsid w:val="00FD7246"/>
    <w:rsid w:val="00FD74B9"/>
    <w:rsid w:val="00FD78D2"/>
    <w:rsid w:val="00FD7C19"/>
    <w:rsid w:val="00FE0555"/>
    <w:rsid w:val="00FE06FB"/>
    <w:rsid w:val="00FE0BAD"/>
    <w:rsid w:val="00FE0CF3"/>
    <w:rsid w:val="00FE1343"/>
    <w:rsid w:val="00FE20E9"/>
    <w:rsid w:val="00FE3D9A"/>
    <w:rsid w:val="00FE3DF5"/>
    <w:rsid w:val="00FE3F3F"/>
    <w:rsid w:val="00FE45E4"/>
    <w:rsid w:val="00FE45FE"/>
    <w:rsid w:val="00FE48C0"/>
    <w:rsid w:val="00FE4A9B"/>
    <w:rsid w:val="00FE4AEF"/>
    <w:rsid w:val="00FE53A7"/>
    <w:rsid w:val="00FE5C04"/>
    <w:rsid w:val="00FE607D"/>
    <w:rsid w:val="00FE60E3"/>
    <w:rsid w:val="00FE60F1"/>
    <w:rsid w:val="00FE67C6"/>
    <w:rsid w:val="00FE7D3B"/>
    <w:rsid w:val="00FF0035"/>
    <w:rsid w:val="00FF08C8"/>
    <w:rsid w:val="00FF110B"/>
    <w:rsid w:val="00FF135D"/>
    <w:rsid w:val="00FF1D65"/>
    <w:rsid w:val="00FF2566"/>
    <w:rsid w:val="00FF270A"/>
    <w:rsid w:val="00FF2CD3"/>
    <w:rsid w:val="00FF33C0"/>
    <w:rsid w:val="00FF375B"/>
    <w:rsid w:val="00FF37C4"/>
    <w:rsid w:val="00FF482C"/>
    <w:rsid w:val="00FF5106"/>
    <w:rsid w:val="00FF52CC"/>
    <w:rsid w:val="00FF5876"/>
    <w:rsid w:val="00FF5A58"/>
    <w:rsid w:val="00FF5FD6"/>
    <w:rsid w:val="00FF6047"/>
    <w:rsid w:val="00FF6400"/>
    <w:rsid w:val="00FF6477"/>
    <w:rsid w:val="00FF64D1"/>
    <w:rsid w:val="00FF67F9"/>
    <w:rsid w:val="00FF6FB6"/>
    <w:rsid w:val="00FF73D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0A4D34"/>
  <w15:docId w15:val="{9F560AFD-4DE3-4B8D-8CCA-D5635A5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800B2E"/>
    <w:pPr>
      <w:spacing w:before="60" w:line="360" w:lineRule="auto"/>
      <w:ind w:firstLine="567"/>
      <w:jc w:val="both"/>
    </w:pPr>
    <w:rPr>
      <w:sz w:val="26"/>
      <w:szCs w:val="26"/>
    </w:rPr>
  </w:style>
  <w:style w:type="paragraph" w:styleId="u1">
    <w:name w:val="heading 1"/>
    <w:basedOn w:val="Binhthng"/>
    <w:next w:val="Binhthng"/>
    <w:link w:val="u1Char"/>
    <w:qFormat/>
    <w:rsid w:val="00A9525E"/>
    <w:pPr>
      <w:keepNext/>
      <w:numPr>
        <w:numId w:val="5"/>
      </w:numPr>
      <w:spacing w:before="0" w:after="840"/>
      <w:jc w:val="center"/>
      <w:outlineLvl w:val="0"/>
    </w:pPr>
    <w:rPr>
      <w:rFonts w:cs="Arial"/>
      <w:b/>
      <w:bCs/>
      <w:kern w:val="32"/>
      <w:sz w:val="36"/>
      <w:szCs w:val="32"/>
    </w:rPr>
  </w:style>
  <w:style w:type="paragraph" w:styleId="u2">
    <w:name w:val="heading 2"/>
    <w:basedOn w:val="Binhthng"/>
    <w:next w:val="Binhthng"/>
    <w:link w:val="u2Char"/>
    <w:qFormat/>
    <w:rsid w:val="00B41C30"/>
    <w:pPr>
      <w:keepNext/>
      <w:numPr>
        <w:ilvl w:val="1"/>
        <w:numId w:val="5"/>
      </w:numPr>
      <w:spacing w:before="240" w:after="120"/>
      <w:outlineLvl w:val="1"/>
    </w:pPr>
    <w:rPr>
      <w:rFonts w:cs="Arial"/>
      <w:b/>
      <w:bCs/>
      <w:iCs/>
      <w:caps/>
      <w:sz w:val="28"/>
      <w:szCs w:val="28"/>
    </w:rPr>
  </w:style>
  <w:style w:type="paragraph" w:styleId="u3">
    <w:name w:val="heading 3"/>
    <w:basedOn w:val="Binhthng"/>
    <w:next w:val="Binhthng"/>
    <w:link w:val="u3Char"/>
    <w:qFormat/>
    <w:rsid w:val="00F715FE"/>
    <w:pPr>
      <w:keepNext/>
      <w:numPr>
        <w:ilvl w:val="2"/>
        <w:numId w:val="5"/>
      </w:numPr>
      <w:spacing w:before="240" w:after="60"/>
      <w:outlineLvl w:val="2"/>
    </w:pPr>
    <w:rPr>
      <w:rFonts w:eastAsia="MS Mincho" w:cs="Arial"/>
      <w:b/>
      <w:bCs/>
      <w:lang w:eastAsia="ja-JP"/>
    </w:rPr>
  </w:style>
  <w:style w:type="paragraph" w:styleId="u4">
    <w:name w:val="heading 4"/>
    <w:basedOn w:val="Binhthng"/>
    <w:next w:val="Binhthng"/>
    <w:qFormat/>
    <w:rsid w:val="00FF1D65"/>
    <w:pPr>
      <w:keepNext/>
      <w:numPr>
        <w:ilvl w:val="3"/>
        <w:numId w:val="5"/>
      </w:numPr>
      <w:spacing w:before="240" w:after="60"/>
      <w:outlineLvl w:val="3"/>
    </w:pPr>
    <w:rPr>
      <w:rFonts w:eastAsia="MS Mincho"/>
      <w:b/>
      <w:bCs/>
      <w:i/>
      <w:szCs w:val="28"/>
      <w:lang w:eastAsia="ja-JP"/>
    </w:rPr>
  </w:style>
  <w:style w:type="paragraph" w:styleId="u5">
    <w:name w:val="heading 5"/>
    <w:basedOn w:val="Binhthng"/>
    <w:next w:val="Binhthng"/>
    <w:rsid w:val="00800EBD"/>
    <w:pPr>
      <w:keepNext/>
      <w:numPr>
        <w:ilvl w:val="4"/>
        <w:numId w:val="5"/>
      </w:numPr>
      <w:jc w:val="center"/>
      <w:outlineLvl w:val="4"/>
    </w:pPr>
    <w:rPr>
      <w:b/>
      <w:sz w:val="32"/>
      <w:szCs w:val="32"/>
    </w:rPr>
  </w:style>
  <w:style w:type="paragraph" w:styleId="u6">
    <w:name w:val="heading 6"/>
    <w:basedOn w:val="Binhthng"/>
    <w:next w:val="Binhthng"/>
    <w:qFormat/>
    <w:rsid w:val="00BB6504"/>
    <w:pPr>
      <w:keepNext/>
      <w:jc w:val="center"/>
      <w:outlineLvl w:val="5"/>
    </w:pPr>
    <w:rPr>
      <w:b/>
      <w:sz w:val="28"/>
      <w:szCs w:val="32"/>
    </w:rPr>
  </w:style>
  <w:style w:type="paragraph" w:styleId="u7">
    <w:name w:val="heading 7"/>
    <w:basedOn w:val="Binhthng"/>
    <w:next w:val="Binhthng"/>
    <w:qFormat/>
    <w:rsid w:val="00BB6504"/>
    <w:pPr>
      <w:keepNext/>
      <w:outlineLvl w:val="6"/>
    </w:pPr>
    <w:rPr>
      <w:b/>
      <w:bCs/>
      <w:iCs/>
      <w:noProof/>
      <w:lang w:bidi="th-TH"/>
    </w:rPr>
  </w:style>
  <w:style w:type="paragraph" w:styleId="u8">
    <w:name w:val="heading 8"/>
    <w:basedOn w:val="Binhthng"/>
    <w:next w:val="Binhthng"/>
    <w:link w:val="u8Char"/>
    <w:rsid w:val="00BB6504"/>
    <w:pPr>
      <w:spacing w:before="240" w:after="60"/>
      <w:outlineLvl w:val="7"/>
    </w:pPr>
    <w:rPr>
      <w:rFonts w:ascii="Calibri" w:hAnsi="Calibri"/>
      <w:i/>
      <w:iCs/>
      <w:sz w:val="24"/>
      <w:szCs w:val="24"/>
    </w:rPr>
  </w:style>
  <w:style w:type="paragraph" w:styleId="u9">
    <w:name w:val="heading 9"/>
    <w:basedOn w:val="Binhthng"/>
    <w:next w:val="Binhthng"/>
    <w:link w:val="u9Char"/>
    <w:rsid w:val="00BB6504"/>
    <w:pPr>
      <w:spacing w:before="240" w:after="60"/>
      <w:outlineLvl w:val="8"/>
    </w:pPr>
    <w:rPr>
      <w:rFonts w:ascii="Cambria" w:hAnsi="Cambria"/>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A9525E"/>
    <w:rPr>
      <w:rFonts w:cs="Arial"/>
      <w:b/>
      <w:bCs/>
      <w:kern w:val="32"/>
      <w:sz w:val="36"/>
      <w:szCs w:val="32"/>
    </w:rPr>
  </w:style>
  <w:style w:type="paragraph" w:customStyle="1" w:styleId="Subtitle1">
    <w:name w:val="Subtitle1"/>
    <w:basedOn w:val="Binhthng"/>
    <w:next w:val="normaltext"/>
    <w:rsid w:val="001F6652"/>
    <w:pPr>
      <w:numPr>
        <w:numId w:val="2"/>
      </w:numPr>
      <w:tabs>
        <w:tab w:val="clear" w:pos="1080"/>
      </w:tabs>
      <w:ind w:left="720" w:hanging="720"/>
    </w:pPr>
    <w:rPr>
      <w:b/>
    </w:rPr>
  </w:style>
  <w:style w:type="paragraph" w:styleId="Mucluc5">
    <w:name w:val="toc 5"/>
    <w:basedOn w:val="Binhthng"/>
    <w:next w:val="Binhthng"/>
    <w:autoRedefine/>
    <w:semiHidden/>
    <w:rsid w:val="004D22AB"/>
    <w:pPr>
      <w:ind w:left="960"/>
    </w:pPr>
    <w:rPr>
      <w:sz w:val="24"/>
      <w:szCs w:val="24"/>
      <w:lang w:val="en-SG" w:eastAsia="en-SG"/>
    </w:rPr>
  </w:style>
  <w:style w:type="paragraph" w:styleId="utrang">
    <w:name w:val="header"/>
    <w:basedOn w:val="Binhthng"/>
    <w:link w:val="utrangChar"/>
    <w:uiPriority w:val="99"/>
    <w:rsid w:val="00FD2228"/>
    <w:pPr>
      <w:tabs>
        <w:tab w:val="center" w:pos="4320"/>
        <w:tab w:val="right" w:pos="8640"/>
      </w:tabs>
    </w:pPr>
  </w:style>
  <w:style w:type="paragraph" w:styleId="Chntrang">
    <w:name w:val="footer"/>
    <w:basedOn w:val="Binhthng"/>
    <w:link w:val="ChntrangChar"/>
    <w:uiPriority w:val="99"/>
    <w:rsid w:val="00FD2228"/>
    <w:pPr>
      <w:tabs>
        <w:tab w:val="center" w:pos="4320"/>
        <w:tab w:val="right" w:pos="8640"/>
      </w:tabs>
    </w:pPr>
  </w:style>
  <w:style w:type="character" w:styleId="Strang">
    <w:name w:val="page number"/>
    <w:basedOn w:val="Phngmcinhcuaoanvn"/>
    <w:rsid w:val="00FD2228"/>
  </w:style>
  <w:style w:type="paragraph" w:styleId="Mucluc6">
    <w:name w:val="toc 6"/>
    <w:basedOn w:val="Binhthng"/>
    <w:next w:val="Binhthng"/>
    <w:autoRedefine/>
    <w:semiHidden/>
    <w:rsid w:val="004D22AB"/>
    <w:pPr>
      <w:ind w:left="1200"/>
    </w:pPr>
    <w:rPr>
      <w:sz w:val="24"/>
      <w:szCs w:val="24"/>
      <w:lang w:val="en-SG" w:eastAsia="en-SG"/>
    </w:rPr>
  </w:style>
  <w:style w:type="paragraph" w:styleId="Mucluc7">
    <w:name w:val="toc 7"/>
    <w:basedOn w:val="Binhthng"/>
    <w:next w:val="Binhthng"/>
    <w:autoRedefine/>
    <w:semiHidden/>
    <w:rsid w:val="004D22AB"/>
    <w:pPr>
      <w:ind w:left="1440"/>
    </w:pPr>
    <w:rPr>
      <w:sz w:val="24"/>
      <w:szCs w:val="24"/>
      <w:lang w:val="en-SG" w:eastAsia="en-SG"/>
    </w:rPr>
  </w:style>
  <w:style w:type="paragraph" w:styleId="Mucluc1">
    <w:name w:val="toc 1"/>
    <w:basedOn w:val="Binhthng"/>
    <w:next w:val="Binhthng"/>
    <w:autoRedefine/>
    <w:uiPriority w:val="39"/>
    <w:rsid w:val="00DB10D8"/>
    <w:pPr>
      <w:tabs>
        <w:tab w:val="right" w:leader="dot" w:pos="8780"/>
      </w:tabs>
    </w:pPr>
    <w:rPr>
      <w:sz w:val="30"/>
    </w:rPr>
  </w:style>
  <w:style w:type="paragraph" w:styleId="Mucluc2">
    <w:name w:val="toc 2"/>
    <w:basedOn w:val="Binhthng"/>
    <w:next w:val="Binhthng"/>
    <w:autoRedefine/>
    <w:uiPriority w:val="39"/>
    <w:rsid w:val="00712B34"/>
    <w:pPr>
      <w:tabs>
        <w:tab w:val="left" w:pos="960"/>
        <w:tab w:val="right" w:leader="dot" w:pos="8780"/>
      </w:tabs>
      <w:ind w:left="240"/>
    </w:pPr>
  </w:style>
  <w:style w:type="character" w:styleId="Siuktni">
    <w:name w:val="Hyperlink"/>
    <w:basedOn w:val="Phngmcinhcuaoanvn"/>
    <w:uiPriority w:val="99"/>
    <w:rsid w:val="00E55193"/>
    <w:rPr>
      <w:color w:val="0000FF"/>
      <w:u w:val="single"/>
    </w:rPr>
  </w:style>
  <w:style w:type="paragraph" w:styleId="Mucluc3">
    <w:name w:val="toc 3"/>
    <w:basedOn w:val="Binhthng"/>
    <w:next w:val="Binhthng"/>
    <w:autoRedefine/>
    <w:uiPriority w:val="39"/>
    <w:rsid w:val="00C82243"/>
    <w:pPr>
      <w:tabs>
        <w:tab w:val="left" w:pos="1440"/>
        <w:tab w:val="right" w:leader="dot" w:pos="8780"/>
      </w:tabs>
      <w:ind w:left="480"/>
    </w:pPr>
  </w:style>
  <w:style w:type="paragraph" w:styleId="ThnvnbanThutl3">
    <w:name w:val="Body Text Indent 3"/>
    <w:basedOn w:val="Binhthng"/>
    <w:rsid w:val="008830E1"/>
    <w:pPr>
      <w:ind w:left="720"/>
    </w:pPr>
    <w:rPr>
      <w:rFonts w:ascii="VNI-Times" w:hAnsi="VNI-Times"/>
      <w:szCs w:val="20"/>
    </w:rPr>
  </w:style>
  <w:style w:type="paragraph" w:styleId="Mucluc4">
    <w:name w:val="toc 4"/>
    <w:basedOn w:val="Binhthng"/>
    <w:next w:val="Binhthng"/>
    <w:autoRedefine/>
    <w:semiHidden/>
    <w:rsid w:val="005728FC"/>
    <w:pPr>
      <w:ind w:left="720"/>
    </w:pPr>
    <w:rPr>
      <w:i/>
    </w:rPr>
  </w:style>
  <w:style w:type="paragraph" w:styleId="ThnVnban">
    <w:name w:val="Body Text"/>
    <w:basedOn w:val="Binhthng"/>
    <w:link w:val="ThnVnbanChar"/>
    <w:rsid w:val="00061274"/>
    <w:pPr>
      <w:spacing w:after="120"/>
    </w:pPr>
  </w:style>
  <w:style w:type="paragraph" w:customStyle="1" w:styleId="Style1">
    <w:name w:val="Style1"/>
    <w:basedOn w:val="u4"/>
    <w:rsid w:val="00061274"/>
    <w:pPr>
      <w:numPr>
        <w:ilvl w:val="1"/>
        <w:numId w:val="1"/>
      </w:numPr>
    </w:pPr>
    <w:rPr>
      <w:u w:val="single"/>
    </w:rPr>
  </w:style>
  <w:style w:type="paragraph" w:styleId="Tiu">
    <w:name w:val="Title"/>
    <w:basedOn w:val="Binhthng"/>
    <w:link w:val="TiuChar"/>
    <w:qFormat/>
    <w:rsid w:val="007C5261"/>
    <w:pPr>
      <w:spacing w:before="120" w:after="480"/>
      <w:ind w:firstLine="0"/>
      <w:jc w:val="center"/>
    </w:pPr>
    <w:rPr>
      <w:b/>
      <w:sz w:val="36"/>
      <w:szCs w:val="20"/>
    </w:rPr>
  </w:style>
  <w:style w:type="table" w:styleId="LiBang">
    <w:name w:val="Table Grid"/>
    <w:basedOn w:val="BangThngthng"/>
    <w:rsid w:val="00BC3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vnbanThutl2">
    <w:name w:val="Body Text Indent 2"/>
    <w:basedOn w:val="Binhthng"/>
    <w:rsid w:val="00106393"/>
    <w:pPr>
      <w:spacing w:after="120" w:line="480" w:lineRule="auto"/>
      <w:ind w:left="283"/>
    </w:pPr>
  </w:style>
  <w:style w:type="paragraph" w:styleId="Thnvnban2">
    <w:name w:val="Body Text 2"/>
    <w:basedOn w:val="Binhthng"/>
    <w:rsid w:val="00730B22"/>
    <w:pPr>
      <w:spacing w:after="120" w:line="480" w:lineRule="auto"/>
    </w:pPr>
  </w:style>
  <w:style w:type="paragraph" w:styleId="ThngthngWeb">
    <w:name w:val="Normal (Web)"/>
    <w:basedOn w:val="Binhthng"/>
    <w:rsid w:val="006E788E"/>
    <w:pPr>
      <w:spacing w:before="100" w:beforeAutospacing="1" w:after="100" w:afterAutospacing="1"/>
    </w:pPr>
    <w:rPr>
      <w:sz w:val="24"/>
      <w:szCs w:val="24"/>
    </w:rPr>
  </w:style>
  <w:style w:type="paragraph" w:styleId="Banghinhminhhoa">
    <w:name w:val="table of figures"/>
    <w:basedOn w:val="Binhthng"/>
    <w:next w:val="Binhthng"/>
    <w:uiPriority w:val="99"/>
    <w:rsid w:val="00E13D5F"/>
    <w:pPr>
      <w:ind w:firstLine="0"/>
    </w:pPr>
  </w:style>
  <w:style w:type="character" w:customStyle="1" w:styleId="normal021">
    <w:name w:val="normal_021"/>
    <w:basedOn w:val="Phngmcinhcuaoanvn"/>
    <w:rsid w:val="00E175E5"/>
    <w:rPr>
      <w:rFonts w:ascii="Verdana" w:hAnsi="Verdana" w:hint="default"/>
      <w:b/>
      <w:bCs/>
      <w:strike w:val="0"/>
      <w:dstrike w:val="0"/>
      <w:color w:val="808080"/>
      <w:sz w:val="15"/>
      <w:szCs w:val="15"/>
      <w:u w:val="none"/>
      <w:effect w:val="none"/>
    </w:rPr>
  </w:style>
  <w:style w:type="character" w:customStyle="1" w:styleId="normal011">
    <w:name w:val="normal011"/>
    <w:basedOn w:val="Phngmcinhcuaoanvn"/>
    <w:rsid w:val="00E175E5"/>
    <w:rPr>
      <w:rFonts w:ascii="Verdana" w:hAnsi="Verdana" w:hint="default"/>
      <w:strike w:val="0"/>
      <w:dstrike w:val="0"/>
      <w:sz w:val="17"/>
      <w:szCs w:val="17"/>
      <w:u w:val="none"/>
      <w:effect w:val="none"/>
    </w:rPr>
  </w:style>
  <w:style w:type="character" w:styleId="Manh">
    <w:name w:val="Strong"/>
    <w:basedOn w:val="Phngmcinhcuaoanvn"/>
    <w:qFormat/>
    <w:rsid w:val="0020128D"/>
    <w:rPr>
      <w:b/>
      <w:bCs/>
    </w:rPr>
  </w:style>
  <w:style w:type="paragraph" w:styleId="Chuthich">
    <w:name w:val="caption"/>
    <w:aliases w:val="Hinh"/>
    <w:basedOn w:val="Binhthng"/>
    <w:next w:val="Binhthng"/>
    <w:qFormat/>
    <w:rsid w:val="006B6B2E"/>
    <w:pPr>
      <w:spacing w:before="240"/>
      <w:ind w:firstLine="0"/>
      <w:jc w:val="center"/>
    </w:pPr>
    <w:rPr>
      <w:bCs/>
      <w:i/>
      <w:szCs w:val="20"/>
    </w:rPr>
  </w:style>
  <w:style w:type="paragraph" w:customStyle="1" w:styleId="StyleCaptionCentered">
    <w:name w:val="Style Caption + Centered"/>
    <w:basedOn w:val="Chuthich"/>
    <w:rsid w:val="007D6222"/>
  </w:style>
  <w:style w:type="paragraph" w:customStyle="1" w:styleId="StyleCaptionCentered1">
    <w:name w:val="Style Caption + Centered1"/>
    <w:basedOn w:val="Chuthich"/>
    <w:autoRedefine/>
    <w:rsid w:val="007D6222"/>
  </w:style>
  <w:style w:type="paragraph" w:customStyle="1" w:styleId="StyleCaption13ptCenteredLinespacing15lines">
    <w:name w:val="Style Caption + 13 pt Centered Line spacing:  1.5 lines"/>
    <w:basedOn w:val="Chuthich"/>
    <w:autoRedefine/>
    <w:rsid w:val="007D6222"/>
  </w:style>
  <w:style w:type="paragraph" w:styleId="ThutlThnVnban">
    <w:name w:val="Body Text Indent"/>
    <w:basedOn w:val="Binhthng"/>
    <w:link w:val="ThutlThnVnbanChar"/>
    <w:rsid w:val="003C21BD"/>
    <w:pPr>
      <w:ind w:firstLine="720"/>
    </w:pPr>
    <w:rPr>
      <w:i/>
    </w:rPr>
  </w:style>
  <w:style w:type="paragraph" w:customStyle="1" w:styleId="Ml2">
    <w:name w:val="Ml_2"/>
    <w:basedOn w:val="Binhthng"/>
    <w:rsid w:val="00A879E4"/>
    <w:pPr>
      <w:numPr>
        <w:numId w:val="3"/>
      </w:numPr>
      <w:spacing w:before="100" w:beforeAutospacing="1" w:after="100" w:afterAutospacing="1"/>
    </w:pPr>
    <w:rPr>
      <w:b/>
      <w:sz w:val="24"/>
      <w:szCs w:val="24"/>
    </w:rPr>
  </w:style>
  <w:style w:type="paragraph" w:customStyle="1" w:styleId="Ml3">
    <w:name w:val="Ml_3"/>
    <w:basedOn w:val="Binhthng"/>
    <w:link w:val="Ml3Char"/>
    <w:rsid w:val="00A879E4"/>
    <w:pPr>
      <w:numPr>
        <w:ilvl w:val="1"/>
        <w:numId w:val="3"/>
      </w:numPr>
      <w:tabs>
        <w:tab w:val="left" w:pos="1250"/>
      </w:tabs>
      <w:spacing w:before="100" w:beforeAutospacing="1" w:after="100" w:afterAutospacing="1"/>
    </w:pPr>
    <w:rPr>
      <w:i/>
      <w:sz w:val="24"/>
      <w:szCs w:val="24"/>
    </w:rPr>
  </w:style>
  <w:style w:type="paragraph" w:customStyle="1" w:styleId="StyleIIIIII">
    <w:name w:val="Style_I_II_III"/>
    <w:basedOn w:val="utrang"/>
    <w:rsid w:val="00A879E4"/>
    <w:pPr>
      <w:numPr>
        <w:numId w:val="4"/>
      </w:numPr>
      <w:tabs>
        <w:tab w:val="clear" w:pos="4320"/>
        <w:tab w:val="clear" w:pos="8640"/>
      </w:tabs>
      <w:spacing w:before="100" w:beforeAutospacing="1" w:after="100" w:afterAutospacing="1"/>
    </w:pPr>
    <w:rPr>
      <w:b/>
      <w:bCs/>
      <w:sz w:val="24"/>
      <w:szCs w:val="24"/>
    </w:rPr>
  </w:style>
  <w:style w:type="paragraph" w:customStyle="1" w:styleId="Style123">
    <w:name w:val="Style_1_2_3"/>
    <w:basedOn w:val="StyleIIIIII"/>
    <w:rsid w:val="00A879E4"/>
    <w:pPr>
      <w:numPr>
        <w:ilvl w:val="1"/>
      </w:numPr>
      <w:tabs>
        <w:tab w:val="left" w:pos="480"/>
      </w:tabs>
    </w:pPr>
    <w:rPr>
      <w:b w:val="0"/>
      <w:u w:val="single"/>
    </w:rPr>
  </w:style>
  <w:style w:type="paragraph" w:customStyle="1" w:styleId="Styleabc">
    <w:name w:val="Style_a_b_c"/>
    <w:basedOn w:val="Style123"/>
    <w:rsid w:val="00A879E4"/>
    <w:pPr>
      <w:numPr>
        <w:ilvl w:val="2"/>
      </w:numPr>
    </w:pPr>
    <w:rPr>
      <w:i/>
      <w:u w:val="none"/>
    </w:rPr>
  </w:style>
  <w:style w:type="paragraph" w:customStyle="1" w:styleId="StyleNormal">
    <w:name w:val="Style_Normal"/>
    <w:basedOn w:val="Styleabc"/>
    <w:rsid w:val="00A879E4"/>
    <w:pPr>
      <w:numPr>
        <w:ilvl w:val="3"/>
      </w:numPr>
      <w:tabs>
        <w:tab w:val="clear" w:pos="480"/>
        <w:tab w:val="left" w:pos="2040"/>
      </w:tabs>
    </w:pPr>
    <w:rPr>
      <w:i w:val="0"/>
    </w:rPr>
  </w:style>
  <w:style w:type="character" w:customStyle="1" w:styleId="Ml3Char">
    <w:name w:val="Ml_3 Char"/>
    <w:basedOn w:val="Phngmcinhcuaoanvn"/>
    <w:link w:val="Ml3"/>
    <w:rsid w:val="00A879E4"/>
    <w:rPr>
      <w:i/>
      <w:sz w:val="24"/>
      <w:szCs w:val="24"/>
    </w:rPr>
  </w:style>
  <w:style w:type="paragraph" w:styleId="Mucluc8">
    <w:name w:val="toc 8"/>
    <w:basedOn w:val="Binhthng"/>
    <w:next w:val="Binhthng"/>
    <w:autoRedefine/>
    <w:semiHidden/>
    <w:rsid w:val="004D22AB"/>
    <w:pPr>
      <w:ind w:left="1680"/>
    </w:pPr>
    <w:rPr>
      <w:sz w:val="24"/>
      <w:szCs w:val="24"/>
      <w:lang w:val="en-SG" w:eastAsia="en-SG"/>
    </w:rPr>
  </w:style>
  <w:style w:type="paragraph" w:styleId="Mucluc9">
    <w:name w:val="toc 9"/>
    <w:basedOn w:val="Binhthng"/>
    <w:next w:val="Binhthng"/>
    <w:autoRedefine/>
    <w:semiHidden/>
    <w:rsid w:val="004D22AB"/>
    <w:pPr>
      <w:ind w:left="1920"/>
    </w:pPr>
    <w:rPr>
      <w:sz w:val="24"/>
      <w:szCs w:val="24"/>
      <w:lang w:val="en-SG" w:eastAsia="en-SG"/>
    </w:rPr>
  </w:style>
  <w:style w:type="paragraph" w:customStyle="1" w:styleId="HinhVe">
    <w:name w:val="HinhVe"/>
    <w:basedOn w:val="Binhthng"/>
    <w:rsid w:val="00E766EB"/>
    <w:pPr>
      <w:spacing w:before="100" w:beforeAutospacing="1" w:after="100" w:afterAutospacing="1"/>
      <w:jc w:val="center"/>
    </w:pPr>
  </w:style>
  <w:style w:type="paragraph" w:styleId="Thnvnban3">
    <w:name w:val="Body Text 3"/>
    <w:basedOn w:val="Binhthng"/>
    <w:link w:val="Thnvnban3Char"/>
    <w:rsid w:val="003F3FBD"/>
    <w:rPr>
      <w:rFonts w:cs="Arial"/>
      <w:sz w:val="48"/>
      <w:szCs w:val="48"/>
      <w:lang w:bidi="th-TH"/>
    </w:rPr>
  </w:style>
  <w:style w:type="character" w:styleId="FollowedHyperlink">
    <w:name w:val="FollowedHyperlink"/>
    <w:basedOn w:val="Phngmcinhcuaoanvn"/>
    <w:rsid w:val="00B545CC"/>
    <w:rPr>
      <w:color w:val="800080"/>
      <w:u w:val="single"/>
    </w:rPr>
  </w:style>
  <w:style w:type="character" w:customStyle="1" w:styleId="bold021">
    <w:name w:val="bold021"/>
    <w:basedOn w:val="Phngmcinhcuaoanvn"/>
    <w:rsid w:val="00B545CC"/>
    <w:rPr>
      <w:rFonts w:ascii="Verdana" w:hAnsi="Verdana" w:hint="default"/>
      <w:b/>
      <w:bCs/>
      <w:strike w:val="0"/>
      <w:dstrike w:val="0"/>
      <w:color w:val="CC3333"/>
      <w:sz w:val="17"/>
      <w:szCs w:val="17"/>
      <w:u w:val="none"/>
      <w:effect w:val="none"/>
    </w:rPr>
  </w:style>
  <w:style w:type="character" w:styleId="Nhnmanh">
    <w:name w:val="Emphasis"/>
    <w:basedOn w:val="Phngmcinhcuaoanvn"/>
    <w:qFormat/>
    <w:rsid w:val="00B545CC"/>
    <w:rPr>
      <w:i/>
      <w:iCs/>
    </w:rPr>
  </w:style>
  <w:style w:type="character" w:customStyle="1" w:styleId="titlecontent1">
    <w:name w:val="title_content1"/>
    <w:basedOn w:val="Phngmcinhcuaoanvn"/>
    <w:rsid w:val="00B545CC"/>
    <w:rPr>
      <w:rFonts w:ascii="Verdana" w:hAnsi="Verdana" w:hint="default"/>
      <w:b/>
      <w:bCs/>
      <w:strike w:val="0"/>
      <w:dstrike w:val="0"/>
      <w:color w:val="BB6721"/>
      <w:spacing w:val="0"/>
      <w:sz w:val="18"/>
      <w:szCs w:val="18"/>
      <w:u w:val="none"/>
      <w:effect w:val="none"/>
    </w:rPr>
  </w:style>
  <w:style w:type="paragraph" w:customStyle="1" w:styleId="normaltext">
    <w:name w:val="normal_text"/>
    <w:basedOn w:val="Binhthng"/>
    <w:rsid w:val="00B545CC"/>
    <w:pPr>
      <w:spacing w:before="100" w:beforeAutospacing="1" w:after="100" w:afterAutospacing="1"/>
    </w:pPr>
    <w:rPr>
      <w:rFonts w:ascii="Verdana" w:hAnsi="Verdana"/>
      <w:sz w:val="17"/>
      <w:szCs w:val="17"/>
      <w:lang w:bidi="th-TH"/>
    </w:rPr>
  </w:style>
  <w:style w:type="character" w:customStyle="1" w:styleId="style41">
    <w:name w:val="style41"/>
    <w:basedOn w:val="Phngmcinhcuaoanvn"/>
    <w:rsid w:val="00B545CC"/>
    <w:rPr>
      <w:b/>
      <w:bCs/>
      <w:sz w:val="24"/>
      <w:szCs w:val="24"/>
    </w:rPr>
  </w:style>
  <w:style w:type="paragraph" w:styleId="inh-zcuaBiumu">
    <w:name w:val="HTML Top of Form"/>
    <w:basedOn w:val="Binhthng"/>
    <w:next w:val="Binhthng"/>
    <w:hidden/>
    <w:rsid w:val="00B545CC"/>
    <w:pPr>
      <w:pBdr>
        <w:bottom w:val="single" w:sz="6" w:space="1" w:color="auto"/>
      </w:pBdr>
      <w:jc w:val="center"/>
    </w:pPr>
    <w:rPr>
      <w:rFonts w:ascii="Arial" w:hAnsi="Arial"/>
      <w:vanish/>
      <w:sz w:val="16"/>
      <w:szCs w:val="16"/>
      <w:lang w:bidi="th-TH"/>
    </w:rPr>
  </w:style>
  <w:style w:type="paragraph" w:styleId="ay-zcuaBiumu">
    <w:name w:val="HTML Bottom of Form"/>
    <w:basedOn w:val="Binhthng"/>
    <w:next w:val="Binhthng"/>
    <w:hidden/>
    <w:rsid w:val="00B545CC"/>
    <w:pPr>
      <w:pBdr>
        <w:top w:val="single" w:sz="6" w:space="1" w:color="auto"/>
      </w:pBdr>
      <w:jc w:val="center"/>
    </w:pPr>
    <w:rPr>
      <w:rFonts w:ascii="Arial" w:hAnsi="Arial"/>
      <w:vanish/>
      <w:sz w:val="16"/>
      <w:szCs w:val="16"/>
      <w:lang w:bidi="th-TH"/>
    </w:rPr>
  </w:style>
  <w:style w:type="character" w:customStyle="1" w:styleId="footer1">
    <w:name w:val="footer1"/>
    <w:basedOn w:val="Phngmcinhcuaoanvn"/>
    <w:rsid w:val="00B545CC"/>
    <w:rPr>
      <w:rFonts w:ascii="Arial" w:hAnsi="Arial" w:hint="default"/>
      <w:strike w:val="0"/>
      <w:dstrike w:val="0"/>
      <w:color w:val="000000"/>
      <w:sz w:val="15"/>
      <w:szCs w:val="15"/>
      <w:u w:val="none"/>
      <w:effect w:val="none"/>
    </w:rPr>
  </w:style>
  <w:style w:type="paragraph" w:customStyle="1" w:styleId="tahoma-pa">
    <w:name w:val="tahoma-pa"/>
    <w:basedOn w:val="Binhthng"/>
    <w:rsid w:val="00B545CC"/>
    <w:pPr>
      <w:spacing w:before="100" w:beforeAutospacing="1" w:after="100" w:afterAutospacing="1"/>
    </w:pPr>
    <w:rPr>
      <w:sz w:val="24"/>
      <w:szCs w:val="24"/>
    </w:rPr>
  </w:style>
  <w:style w:type="paragraph" w:styleId="Bongchuthich">
    <w:name w:val="Balloon Text"/>
    <w:basedOn w:val="Binhthng"/>
    <w:semiHidden/>
    <w:rsid w:val="00A9519F"/>
    <w:rPr>
      <w:rFonts w:ascii="Tahoma" w:hAnsi="Tahoma" w:cs="Tahoma"/>
      <w:sz w:val="16"/>
      <w:szCs w:val="16"/>
    </w:rPr>
  </w:style>
  <w:style w:type="character" w:customStyle="1" w:styleId="u3Char">
    <w:name w:val="Đầu đề 3 Char"/>
    <w:basedOn w:val="Phngmcinhcuaoanvn"/>
    <w:link w:val="u3"/>
    <w:rsid w:val="00F715FE"/>
    <w:rPr>
      <w:rFonts w:eastAsia="MS Mincho" w:cs="Arial"/>
      <w:b/>
      <w:bCs/>
      <w:sz w:val="26"/>
      <w:szCs w:val="26"/>
      <w:lang w:eastAsia="ja-JP"/>
    </w:rPr>
  </w:style>
  <w:style w:type="character" w:customStyle="1" w:styleId="u8Char">
    <w:name w:val="Đầu đề 8 Char"/>
    <w:basedOn w:val="Phngmcinhcuaoanvn"/>
    <w:link w:val="u8"/>
    <w:rsid w:val="00775CB0"/>
    <w:rPr>
      <w:rFonts w:ascii="Calibri" w:hAnsi="Calibri"/>
      <w:i/>
      <w:iCs/>
      <w:sz w:val="24"/>
      <w:szCs w:val="24"/>
    </w:rPr>
  </w:style>
  <w:style w:type="character" w:customStyle="1" w:styleId="u9Char">
    <w:name w:val="Đầu đề 9 Char"/>
    <w:basedOn w:val="Phngmcinhcuaoanvn"/>
    <w:link w:val="u9"/>
    <w:rsid w:val="00775CB0"/>
    <w:rPr>
      <w:rFonts w:ascii="Cambria" w:hAnsi="Cambria"/>
      <w:sz w:val="22"/>
      <w:szCs w:val="22"/>
    </w:rPr>
  </w:style>
  <w:style w:type="character" w:customStyle="1" w:styleId="ThutlThnVnbanChar">
    <w:name w:val="Thụt lề Thân Văn bản Char"/>
    <w:basedOn w:val="Phngmcinhcuaoanvn"/>
    <w:link w:val="ThutlThnVnban"/>
    <w:locked/>
    <w:rsid w:val="000457F8"/>
    <w:rPr>
      <w:i/>
      <w:sz w:val="26"/>
      <w:szCs w:val="26"/>
    </w:rPr>
  </w:style>
  <w:style w:type="character" w:customStyle="1" w:styleId="TiuChar">
    <w:name w:val="Tiêu đề Char"/>
    <w:basedOn w:val="Phngmcinhcuaoanvn"/>
    <w:link w:val="Tiu"/>
    <w:locked/>
    <w:rsid w:val="007C5261"/>
    <w:rPr>
      <w:b/>
      <w:sz w:val="36"/>
    </w:rPr>
  </w:style>
  <w:style w:type="character" w:customStyle="1" w:styleId="u2Char">
    <w:name w:val="Đầu đề 2 Char"/>
    <w:basedOn w:val="Phngmcinhcuaoanvn"/>
    <w:link w:val="u2"/>
    <w:locked/>
    <w:rsid w:val="00B41C30"/>
    <w:rPr>
      <w:rFonts w:cs="Arial"/>
      <w:b/>
      <w:bCs/>
      <w:iCs/>
      <w:caps/>
      <w:sz w:val="28"/>
      <w:szCs w:val="28"/>
    </w:rPr>
  </w:style>
  <w:style w:type="character" w:customStyle="1" w:styleId="Thnvnban3Char">
    <w:name w:val="Thân văn bản 3 Char"/>
    <w:basedOn w:val="Phngmcinhcuaoanvn"/>
    <w:link w:val="Thnvnban3"/>
    <w:locked/>
    <w:rsid w:val="001640B5"/>
    <w:rPr>
      <w:rFonts w:cs="Arial"/>
      <w:sz w:val="48"/>
      <w:szCs w:val="48"/>
      <w:lang w:bidi="th-TH"/>
    </w:rPr>
  </w:style>
  <w:style w:type="character" w:customStyle="1" w:styleId="ChntrangChar">
    <w:name w:val="Chân trang Char"/>
    <w:basedOn w:val="Phngmcinhcuaoanvn"/>
    <w:link w:val="Chntrang"/>
    <w:uiPriority w:val="99"/>
    <w:locked/>
    <w:rsid w:val="001640B5"/>
    <w:rPr>
      <w:sz w:val="26"/>
      <w:szCs w:val="26"/>
    </w:rPr>
  </w:style>
  <w:style w:type="character" w:customStyle="1" w:styleId="ThnVnbanChar">
    <w:name w:val="Thân Văn bản Char"/>
    <w:basedOn w:val="Phngmcinhcuaoanvn"/>
    <w:link w:val="ThnVnban"/>
    <w:locked/>
    <w:rsid w:val="001640B5"/>
    <w:rPr>
      <w:sz w:val="26"/>
      <w:szCs w:val="26"/>
    </w:rPr>
  </w:style>
  <w:style w:type="paragraph" w:styleId="oancuaDanhsach">
    <w:name w:val="List Paragraph"/>
    <w:basedOn w:val="Binhthng"/>
    <w:uiPriority w:val="34"/>
    <w:qFormat/>
    <w:rsid w:val="0056305E"/>
    <w:pPr>
      <w:numPr>
        <w:numId w:val="20"/>
      </w:numPr>
    </w:pPr>
    <w:rPr>
      <w:b/>
    </w:rPr>
  </w:style>
  <w:style w:type="numbering" w:styleId="1ai">
    <w:name w:val="Outline List 1"/>
    <w:basedOn w:val="Khngco"/>
    <w:rsid w:val="009163DF"/>
    <w:pPr>
      <w:numPr>
        <w:numId w:val="8"/>
      </w:numPr>
    </w:pPr>
  </w:style>
  <w:style w:type="numbering" w:styleId="oantrichPhn">
    <w:name w:val="Outline List 3"/>
    <w:basedOn w:val="Khngco"/>
    <w:rsid w:val="009163DF"/>
    <w:pPr>
      <w:numPr>
        <w:numId w:val="9"/>
      </w:numPr>
    </w:pPr>
  </w:style>
  <w:style w:type="numbering" w:styleId="111111">
    <w:name w:val="Outline List 2"/>
    <w:aliases w:val="III.1"/>
    <w:basedOn w:val="Khngco"/>
    <w:rsid w:val="009163DF"/>
    <w:pPr>
      <w:numPr>
        <w:numId w:val="7"/>
      </w:numPr>
    </w:pPr>
  </w:style>
  <w:style w:type="paragraph" w:customStyle="1" w:styleId="Style">
    <w:name w:val="Style"/>
    <w:basedOn w:val="u1"/>
    <w:rsid w:val="009163DF"/>
    <w:pPr>
      <w:numPr>
        <w:numId w:val="0"/>
      </w:numPr>
      <w:tabs>
        <w:tab w:val="num" w:pos="360"/>
      </w:tabs>
      <w:ind w:left="360" w:hanging="360"/>
    </w:pPr>
    <w:rPr>
      <w:rFonts w:cs="Times New Roman"/>
      <w:szCs w:val="20"/>
    </w:rPr>
  </w:style>
  <w:style w:type="paragraph" w:customStyle="1" w:styleId="CoverTitle">
    <w:name w:val="Cover_Title"/>
    <w:basedOn w:val="u1"/>
    <w:link w:val="CoverTitleChar"/>
    <w:rsid w:val="00B87F85"/>
    <w:pPr>
      <w:numPr>
        <w:numId w:val="0"/>
      </w:numPr>
      <w:spacing w:after="240"/>
      <w:ind w:left="431"/>
    </w:pPr>
  </w:style>
  <w:style w:type="paragraph" w:customStyle="1" w:styleId="Bullet4">
    <w:name w:val="Bullet4"/>
    <w:basedOn w:val="Binhthng"/>
    <w:rsid w:val="007173B2"/>
    <w:pPr>
      <w:numPr>
        <w:numId w:val="10"/>
      </w:numPr>
      <w:spacing w:before="120" w:after="60"/>
      <w:ind w:left="714" w:hanging="357"/>
    </w:pPr>
    <w:rPr>
      <w:rFonts w:eastAsia="MS Mincho"/>
      <w:b/>
    </w:rPr>
  </w:style>
  <w:style w:type="paragraph" w:customStyle="1" w:styleId="Bullet5">
    <w:name w:val="Bullet5"/>
    <w:basedOn w:val="Binhthng"/>
    <w:rsid w:val="00EB7910"/>
    <w:pPr>
      <w:numPr>
        <w:numId w:val="6"/>
      </w:numPr>
    </w:pPr>
    <w:rPr>
      <w:szCs w:val="24"/>
      <w:lang w:val="fr-FR"/>
    </w:rPr>
  </w:style>
  <w:style w:type="paragraph" w:customStyle="1" w:styleId="Cover1">
    <w:name w:val="Cover 1"/>
    <w:basedOn w:val="Binhthng"/>
    <w:rsid w:val="00FD00CE"/>
    <w:pPr>
      <w:jc w:val="center"/>
    </w:pPr>
    <w:rPr>
      <w:rFonts w:ascii="Tahoma" w:hAnsi="Tahoma"/>
      <w:b/>
      <w:bCs/>
      <w:szCs w:val="20"/>
    </w:rPr>
  </w:style>
  <w:style w:type="paragraph" w:customStyle="1" w:styleId="Cover2">
    <w:name w:val="Cover 2"/>
    <w:basedOn w:val="Binhthng"/>
    <w:rsid w:val="00BB3C47"/>
    <w:pPr>
      <w:jc w:val="center"/>
    </w:pPr>
    <w:rPr>
      <w:rFonts w:ascii="Arial" w:hAnsi="Arial"/>
      <w:b/>
      <w:bCs/>
      <w:sz w:val="32"/>
      <w:szCs w:val="20"/>
    </w:rPr>
  </w:style>
  <w:style w:type="paragraph" w:customStyle="1" w:styleId="Cover3">
    <w:name w:val="Cover 3"/>
    <w:basedOn w:val="Binhthng"/>
    <w:rsid w:val="003A653C"/>
    <w:pPr>
      <w:ind w:left="284" w:right="284"/>
      <w:jc w:val="center"/>
    </w:pPr>
    <w:rPr>
      <w:rFonts w:ascii="Arial" w:hAnsi="Arial"/>
      <w:b/>
      <w:bCs/>
      <w:sz w:val="40"/>
      <w:szCs w:val="20"/>
    </w:rPr>
  </w:style>
  <w:style w:type="paragraph" w:customStyle="1" w:styleId="Cover4">
    <w:name w:val="Cover 4"/>
    <w:basedOn w:val="Binhthng"/>
    <w:rsid w:val="00FD00CE"/>
    <w:pPr>
      <w:jc w:val="center"/>
    </w:pPr>
    <w:rPr>
      <w:b/>
      <w:bCs/>
      <w:sz w:val="28"/>
      <w:szCs w:val="20"/>
    </w:rPr>
  </w:style>
  <w:style w:type="paragraph" w:customStyle="1" w:styleId="Cover6">
    <w:name w:val="Cover 6"/>
    <w:basedOn w:val="Cover2"/>
    <w:rsid w:val="00FD00CE"/>
    <w:pPr>
      <w:jc w:val="left"/>
    </w:pPr>
  </w:style>
  <w:style w:type="paragraph" w:customStyle="1" w:styleId="cover7">
    <w:name w:val="cover 7"/>
    <w:basedOn w:val="Binhthng"/>
    <w:rsid w:val="00FD00CE"/>
    <w:rPr>
      <w:rFonts w:ascii="Tahoma" w:hAnsi="Tahoma"/>
      <w:b/>
      <w:bCs/>
      <w:szCs w:val="20"/>
    </w:rPr>
  </w:style>
  <w:style w:type="paragraph" w:customStyle="1" w:styleId="Gachngang">
    <w:name w:val="Gachngang"/>
    <w:basedOn w:val="Binhthng"/>
    <w:rsid w:val="00C35158"/>
    <w:pPr>
      <w:pBdr>
        <w:top w:val="single" w:sz="4" w:space="1" w:color="auto"/>
      </w:pBdr>
    </w:pPr>
    <w:rPr>
      <w:rFonts w:eastAsia="MS Mincho"/>
      <w:szCs w:val="24"/>
      <w:lang w:eastAsia="ja-JP"/>
    </w:rPr>
  </w:style>
  <w:style w:type="paragraph" w:customStyle="1" w:styleId="Tomtat">
    <w:name w:val="Tom_tat"/>
    <w:basedOn w:val="Binhthng"/>
    <w:rsid w:val="00850D5A"/>
    <w:pPr>
      <w:tabs>
        <w:tab w:val="left" w:pos="567"/>
        <w:tab w:val="left" w:pos="1134"/>
      </w:tabs>
      <w:ind w:left="1418" w:hanging="1418"/>
    </w:pPr>
    <w:rPr>
      <w:rFonts w:eastAsia="MS Mincho"/>
      <w:szCs w:val="24"/>
      <w:lang w:eastAsia="ja-JP"/>
    </w:rPr>
  </w:style>
  <w:style w:type="paragraph" w:customStyle="1" w:styleId="MTDisplayEquation">
    <w:name w:val="MTDisplayEquation"/>
    <w:basedOn w:val="Binhthng"/>
    <w:next w:val="Binhthng"/>
    <w:rsid w:val="00D97035"/>
    <w:pPr>
      <w:tabs>
        <w:tab w:val="center" w:pos="4400"/>
        <w:tab w:val="right" w:pos="8800"/>
      </w:tabs>
    </w:pPr>
  </w:style>
  <w:style w:type="paragraph" w:customStyle="1" w:styleId="Thuattoan">
    <w:name w:val="Thuat_toan"/>
    <w:basedOn w:val="Binhthng"/>
    <w:link w:val="ThuattoanChar"/>
    <w:rsid w:val="00EF1481"/>
    <w:pPr>
      <w:numPr>
        <w:numId w:val="11"/>
      </w:numPr>
    </w:pPr>
  </w:style>
  <w:style w:type="paragraph" w:customStyle="1" w:styleId="references">
    <w:name w:val="references"/>
    <w:link w:val="referencesChar"/>
    <w:rsid w:val="005149B0"/>
    <w:pPr>
      <w:numPr>
        <w:numId w:val="12"/>
      </w:numPr>
      <w:spacing w:after="50" w:line="360" w:lineRule="auto"/>
      <w:jc w:val="both"/>
    </w:pPr>
    <w:rPr>
      <w:rFonts w:eastAsia="MS Mincho"/>
      <w:noProof/>
      <w:sz w:val="26"/>
      <w:szCs w:val="16"/>
    </w:rPr>
  </w:style>
  <w:style w:type="paragraph" w:customStyle="1" w:styleId="figurecaption">
    <w:name w:val="figure caption"/>
    <w:rsid w:val="001D1C13"/>
    <w:pPr>
      <w:numPr>
        <w:numId w:val="13"/>
      </w:numPr>
      <w:tabs>
        <w:tab w:val="clear" w:pos="720"/>
        <w:tab w:val="left" w:pos="851"/>
      </w:tabs>
      <w:spacing w:before="80" w:after="200"/>
      <w:jc w:val="center"/>
    </w:pPr>
    <w:rPr>
      <w:noProof/>
      <w:szCs w:val="16"/>
    </w:rPr>
  </w:style>
  <w:style w:type="paragraph" w:customStyle="1" w:styleId="equation">
    <w:name w:val="equation"/>
    <w:basedOn w:val="Binhthng"/>
    <w:link w:val="equationChar"/>
    <w:rsid w:val="0020027B"/>
    <w:pPr>
      <w:tabs>
        <w:tab w:val="center" w:pos="4536"/>
        <w:tab w:val="right" w:pos="8789"/>
      </w:tabs>
      <w:spacing w:before="240" w:after="240" w:line="216" w:lineRule="auto"/>
      <w:ind w:firstLine="0"/>
      <w:jc w:val="center"/>
    </w:pPr>
    <w:rPr>
      <w:rFonts w:ascii="Symbol" w:hAnsi="Symbol" w:cs="Symbol"/>
      <w:sz w:val="24"/>
      <w:szCs w:val="20"/>
    </w:rPr>
  </w:style>
  <w:style w:type="character" w:customStyle="1" w:styleId="BodyTextChar">
    <w:name w:val="Body Text Char"/>
    <w:basedOn w:val="Phngmcinhcuaoanvn"/>
    <w:rsid w:val="00ED0215"/>
    <w:rPr>
      <w:spacing w:val="-1"/>
      <w:lang w:val="en-US" w:eastAsia="en-US" w:bidi="ar-SA"/>
    </w:rPr>
  </w:style>
  <w:style w:type="character" w:customStyle="1" w:styleId="equationChar">
    <w:name w:val="equation Char"/>
    <w:basedOn w:val="Phngmcinhcuaoanvn"/>
    <w:link w:val="equation"/>
    <w:rsid w:val="0020027B"/>
    <w:rPr>
      <w:rFonts w:ascii="Symbol" w:hAnsi="Symbol" w:cs="Symbol"/>
      <w:sz w:val="24"/>
      <w:lang w:val="en-US" w:eastAsia="en-US" w:bidi="ar-SA"/>
    </w:rPr>
  </w:style>
  <w:style w:type="paragraph" w:customStyle="1" w:styleId="step">
    <w:name w:val="step"/>
    <w:basedOn w:val="Binhthng"/>
    <w:rsid w:val="006851EE"/>
    <w:pPr>
      <w:numPr>
        <w:numId w:val="14"/>
      </w:numPr>
      <w:spacing w:after="120" w:line="228" w:lineRule="auto"/>
    </w:pPr>
    <w:rPr>
      <w:spacing w:val="-1"/>
      <w:sz w:val="20"/>
      <w:szCs w:val="20"/>
    </w:rPr>
  </w:style>
  <w:style w:type="character" w:customStyle="1" w:styleId="ThuattoanChar">
    <w:name w:val="Thuat_toan Char"/>
    <w:basedOn w:val="Phngmcinhcuaoanvn"/>
    <w:link w:val="Thuattoan"/>
    <w:rsid w:val="00BB36D9"/>
    <w:rPr>
      <w:sz w:val="26"/>
      <w:szCs w:val="26"/>
    </w:rPr>
  </w:style>
  <w:style w:type="paragraph" w:customStyle="1" w:styleId="tablecolsubhead">
    <w:name w:val="table col subhead"/>
    <w:basedOn w:val="Binhthng"/>
    <w:rsid w:val="009B4267"/>
    <w:pPr>
      <w:spacing w:line="240" w:lineRule="auto"/>
      <w:ind w:firstLine="0"/>
      <w:jc w:val="center"/>
    </w:pPr>
    <w:rPr>
      <w:b/>
      <w:bCs/>
      <w:i/>
      <w:iCs/>
      <w:sz w:val="15"/>
      <w:szCs w:val="15"/>
    </w:rPr>
  </w:style>
  <w:style w:type="paragraph" w:customStyle="1" w:styleId="LVNormal">
    <w:name w:val="LV_Normal"/>
    <w:basedOn w:val="Binhthng"/>
    <w:link w:val="LVNormalChar"/>
    <w:rsid w:val="00BE5BE0"/>
    <w:pPr>
      <w:spacing w:before="120" w:after="120" w:line="240" w:lineRule="auto"/>
      <w:ind w:firstLine="0"/>
      <w:jc w:val="left"/>
    </w:pPr>
    <w:rPr>
      <w:rFonts w:eastAsia="MS Mincho"/>
      <w:szCs w:val="24"/>
      <w:lang w:eastAsia="ja-JP"/>
    </w:rPr>
  </w:style>
  <w:style w:type="numbering" w:customStyle="1" w:styleId="UNSThesisChuong">
    <w:name w:val="UNSThesis_Chuong"/>
    <w:basedOn w:val="Khngco"/>
    <w:rsid w:val="00271906"/>
    <w:pPr>
      <w:numPr>
        <w:numId w:val="15"/>
      </w:numPr>
    </w:pPr>
  </w:style>
  <w:style w:type="paragraph" w:customStyle="1" w:styleId="bulletlist">
    <w:name w:val="bullet list"/>
    <w:basedOn w:val="ThnVnban"/>
    <w:rsid w:val="009B4DC4"/>
    <w:pPr>
      <w:numPr>
        <w:numId w:val="16"/>
      </w:numPr>
    </w:pPr>
    <w:rPr>
      <w:spacing w:val="-1"/>
      <w:szCs w:val="20"/>
    </w:rPr>
  </w:style>
  <w:style w:type="paragraph" w:customStyle="1" w:styleId="tablehead">
    <w:name w:val="table head"/>
    <w:rsid w:val="00C149B7"/>
    <w:pPr>
      <w:numPr>
        <w:numId w:val="17"/>
      </w:numPr>
      <w:spacing w:before="240" w:after="120" w:line="216" w:lineRule="auto"/>
      <w:jc w:val="center"/>
    </w:pPr>
    <w:rPr>
      <w:noProof/>
      <w:sz w:val="22"/>
      <w:szCs w:val="16"/>
    </w:rPr>
  </w:style>
  <w:style w:type="paragraph" w:customStyle="1" w:styleId="tablecolhead">
    <w:name w:val="table col head"/>
    <w:basedOn w:val="Binhthng"/>
    <w:rsid w:val="00F60DEE"/>
    <w:pPr>
      <w:spacing w:after="60" w:line="240" w:lineRule="auto"/>
      <w:ind w:firstLine="0"/>
      <w:jc w:val="center"/>
    </w:pPr>
    <w:rPr>
      <w:b/>
      <w:bCs/>
      <w:sz w:val="24"/>
      <w:szCs w:val="16"/>
    </w:rPr>
  </w:style>
  <w:style w:type="paragraph" w:customStyle="1" w:styleId="tablecopy">
    <w:name w:val="table copy"/>
    <w:rsid w:val="00346F1A"/>
    <w:pPr>
      <w:spacing w:before="60" w:after="60"/>
      <w:jc w:val="both"/>
    </w:pPr>
    <w:rPr>
      <w:noProof/>
      <w:sz w:val="24"/>
      <w:szCs w:val="16"/>
    </w:rPr>
  </w:style>
  <w:style w:type="character" w:styleId="SDong">
    <w:name w:val="line number"/>
    <w:rsid w:val="00F42030"/>
  </w:style>
  <w:style w:type="character" w:customStyle="1" w:styleId="mediumb-text1">
    <w:name w:val="mediumb-text1"/>
    <w:basedOn w:val="Phngmcinhcuaoanvn"/>
    <w:rsid w:val="00792D58"/>
    <w:rPr>
      <w:rFonts w:ascii="Arial" w:hAnsi="Arial" w:cs="Arial" w:hint="default"/>
      <w:b/>
      <w:bCs/>
      <w:color w:val="000000"/>
      <w:sz w:val="24"/>
      <w:szCs w:val="24"/>
    </w:rPr>
  </w:style>
  <w:style w:type="paragraph" w:customStyle="1" w:styleId="NormalParagraphIndent">
    <w:name w:val="Normal Paragraph Indent"/>
    <w:basedOn w:val="Binhthng"/>
    <w:rsid w:val="00A07C89"/>
    <w:pPr>
      <w:spacing w:before="120"/>
      <w:ind w:firstLine="720"/>
    </w:pPr>
    <w:rPr>
      <w:szCs w:val="20"/>
    </w:rPr>
  </w:style>
  <w:style w:type="paragraph" w:styleId="Bantailiu">
    <w:name w:val="Document Map"/>
    <w:basedOn w:val="Binhthng"/>
    <w:semiHidden/>
    <w:rsid w:val="005A42CD"/>
    <w:pPr>
      <w:shd w:val="clear" w:color="auto" w:fill="000080"/>
    </w:pPr>
    <w:rPr>
      <w:rFonts w:ascii="Tahoma" w:hAnsi="Tahoma" w:cs="Tahoma"/>
      <w:sz w:val="20"/>
      <w:szCs w:val="20"/>
    </w:rPr>
  </w:style>
  <w:style w:type="paragraph" w:customStyle="1" w:styleId="TLTK">
    <w:name w:val="TLTK"/>
    <w:basedOn w:val="CoverTitle"/>
    <w:link w:val="TLTKChar"/>
    <w:rsid w:val="00C94793"/>
  </w:style>
  <w:style w:type="character" w:customStyle="1" w:styleId="CoverTitleChar">
    <w:name w:val="Cover_Title Char"/>
    <w:basedOn w:val="u1Char"/>
    <w:link w:val="CoverTitle"/>
    <w:rsid w:val="00C94793"/>
    <w:rPr>
      <w:rFonts w:cs="Arial"/>
      <w:b/>
      <w:bCs/>
      <w:kern w:val="32"/>
      <w:sz w:val="36"/>
      <w:szCs w:val="32"/>
    </w:rPr>
  </w:style>
  <w:style w:type="character" w:customStyle="1" w:styleId="TLTKChar">
    <w:name w:val="TLTK Char"/>
    <w:basedOn w:val="CoverTitleChar"/>
    <w:link w:val="TLTK"/>
    <w:rsid w:val="00C94793"/>
    <w:rPr>
      <w:rFonts w:cs="Arial"/>
      <w:b/>
      <w:bCs/>
      <w:kern w:val="32"/>
      <w:sz w:val="36"/>
      <w:szCs w:val="32"/>
    </w:rPr>
  </w:style>
  <w:style w:type="paragraph" w:customStyle="1" w:styleId="Noidung">
    <w:name w:val="Noidung"/>
    <w:basedOn w:val="Binhthng"/>
    <w:link w:val="NoidungChar"/>
    <w:rsid w:val="00DA49A7"/>
    <w:pPr>
      <w:ind w:firstLine="397"/>
    </w:pPr>
    <w:rPr>
      <w:szCs w:val="20"/>
    </w:rPr>
  </w:style>
  <w:style w:type="character" w:customStyle="1" w:styleId="NoidungChar">
    <w:name w:val="Noidung Char"/>
    <w:basedOn w:val="Phngmcinhcuaoanvn"/>
    <w:link w:val="Noidung"/>
    <w:rsid w:val="00DA49A7"/>
    <w:rPr>
      <w:sz w:val="26"/>
    </w:rPr>
  </w:style>
  <w:style w:type="paragraph" w:customStyle="1" w:styleId="LVThuattoan">
    <w:name w:val="LV_Thuattoan"/>
    <w:basedOn w:val="LVNormal"/>
    <w:link w:val="LVThuattoanChar"/>
    <w:rsid w:val="00842743"/>
    <w:pPr>
      <w:spacing w:before="0" w:after="0" w:line="276" w:lineRule="auto"/>
    </w:pPr>
    <w:rPr>
      <w:rFonts w:ascii="Arial Unicode MS" w:hAnsi="Arial Unicode MS"/>
      <w:sz w:val="22"/>
    </w:rPr>
  </w:style>
  <w:style w:type="character" w:customStyle="1" w:styleId="LVNormalChar">
    <w:name w:val="LV_Normal Char"/>
    <w:basedOn w:val="Phngmcinhcuaoanvn"/>
    <w:link w:val="LVNormal"/>
    <w:rsid w:val="00BE5BE0"/>
    <w:rPr>
      <w:rFonts w:eastAsia="MS Mincho"/>
      <w:sz w:val="26"/>
      <w:szCs w:val="24"/>
      <w:lang w:eastAsia="ja-JP"/>
    </w:rPr>
  </w:style>
  <w:style w:type="character" w:customStyle="1" w:styleId="LVThuattoanChar">
    <w:name w:val="LV_Thuattoan Char"/>
    <w:basedOn w:val="LVNormalChar"/>
    <w:link w:val="LVThuattoan"/>
    <w:rsid w:val="00842743"/>
    <w:rPr>
      <w:rFonts w:ascii="Arial Unicode MS" w:eastAsia="MS Mincho" w:hAnsi="Arial Unicode MS"/>
      <w:sz w:val="22"/>
      <w:szCs w:val="24"/>
      <w:lang w:eastAsia="ja-JP"/>
    </w:rPr>
  </w:style>
  <w:style w:type="character" w:styleId="NhnmnhThm">
    <w:name w:val="Intense Emphasis"/>
    <w:basedOn w:val="Phngmcinhcuaoanvn"/>
    <w:uiPriority w:val="21"/>
    <w:rsid w:val="00661251"/>
    <w:rPr>
      <w:b/>
      <w:bCs/>
      <w:i/>
      <w:iCs/>
      <w:color w:val="4F81BD" w:themeColor="accent1"/>
    </w:rPr>
  </w:style>
  <w:style w:type="character" w:styleId="ThamchiuTinht">
    <w:name w:val="Subtle Reference"/>
    <w:basedOn w:val="Phngmcinhcuaoanvn"/>
    <w:uiPriority w:val="31"/>
    <w:rsid w:val="00661251"/>
    <w:rPr>
      <w:smallCaps/>
      <w:color w:val="C0504D" w:themeColor="accent2"/>
      <w:u w:val="single"/>
    </w:rPr>
  </w:style>
  <w:style w:type="character" w:styleId="NhnmanhTinht">
    <w:name w:val="Subtle Emphasis"/>
    <w:basedOn w:val="Phngmcinhcuaoanvn"/>
    <w:uiPriority w:val="19"/>
    <w:rsid w:val="00661251"/>
    <w:rPr>
      <w:i/>
      <w:iCs/>
      <w:color w:val="808080" w:themeColor="text1" w:themeTint="7F"/>
    </w:rPr>
  </w:style>
  <w:style w:type="paragraph" w:customStyle="1" w:styleId="numbereditem">
    <w:name w:val="numbered item"/>
    <w:basedOn w:val="Binhthng"/>
    <w:rsid w:val="0039286E"/>
    <w:pPr>
      <w:numPr>
        <w:numId w:val="19"/>
      </w:numPr>
      <w:overflowPunct w:val="0"/>
      <w:autoSpaceDE w:val="0"/>
      <w:autoSpaceDN w:val="0"/>
      <w:adjustRightInd w:val="0"/>
      <w:spacing w:before="120" w:after="120" w:line="240" w:lineRule="exact"/>
      <w:contextualSpacing/>
      <w:textAlignment w:val="baseline"/>
    </w:pPr>
    <w:rPr>
      <w:sz w:val="20"/>
      <w:szCs w:val="20"/>
      <w:lang w:eastAsia="de-DE"/>
    </w:rPr>
  </w:style>
  <w:style w:type="numbering" w:customStyle="1" w:styleId="StyleBulleted">
    <w:name w:val="Style Bulleted"/>
    <w:basedOn w:val="Khngco"/>
    <w:rsid w:val="001A57AC"/>
    <w:pPr>
      <w:numPr>
        <w:numId w:val="21"/>
      </w:numPr>
    </w:pPr>
  </w:style>
  <w:style w:type="paragraph" w:customStyle="1" w:styleId="programcode">
    <w:name w:val="programcode"/>
    <w:basedOn w:val="Binhthng"/>
    <w:rsid w:val="0083184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20" w:after="120" w:line="240" w:lineRule="exact"/>
      <w:ind w:left="227" w:firstLine="0"/>
      <w:contextualSpacing/>
      <w:jc w:val="left"/>
      <w:textAlignment w:val="baseline"/>
    </w:pPr>
    <w:rPr>
      <w:rFonts w:ascii="Courier" w:hAnsi="Courier"/>
      <w:sz w:val="20"/>
      <w:szCs w:val="20"/>
      <w:lang w:eastAsia="de-DE"/>
    </w:rPr>
  </w:style>
  <w:style w:type="paragraph" w:customStyle="1" w:styleId="Bulletnormal">
    <w:name w:val="Bullet_normal"/>
    <w:basedOn w:val="Binhthng"/>
    <w:link w:val="BulletnormalChar"/>
    <w:qFormat/>
    <w:rsid w:val="00207034"/>
    <w:pPr>
      <w:numPr>
        <w:numId w:val="22"/>
      </w:numPr>
    </w:pPr>
  </w:style>
  <w:style w:type="character" w:customStyle="1" w:styleId="BulletnormalChar">
    <w:name w:val="Bullet_normal Char"/>
    <w:basedOn w:val="Phngmcinhcuaoanvn"/>
    <w:link w:val="Bulletnormal"/>
    <w:rsid w:val="00207034"/>
    <w:rPr>
      <w:sz w:val="26"/>
      <w:szCs w:val="26"/>
    </w:rPr>
  </w:style>
  <w:style w:type="paragraph" w:customStyle="1" w:styleId="Stylenormal0">
    <w:name w:val="Style_normal"/>
    <w:basedOn w:val="Binhthng"/>
    <w:rsid w:val="00FF6477"/>
    <w:pPr>
      <w:ind w:firstLine="0"/>
      <w:jc w:val="center"/>
    </w:pPr>
    <w:rPr>
      <w:szCs w:val="24"/>
      <w:lang w:val="en-GB"/>
    </w:rPr>
  </w:style>
  <w:style w:type="paragraph" w:styleId="DanhmucTailiuThamkhao">
    <w:name w:val="Bibliography"/>
    <w:basedOn w:val="Binhthng"/>
    <w:next w:val="Binhthng"/>
    <w:uiPriority w:val="37"/>
    <w:unhideWhenUsed/>
    <w:rsid w:val="007F13A1"/>
  </w:style>
  <w:style w:type="character" w:customStyle="1" w:styleId="gt-icon-text1">
    <w:name w:val="gt-icon-text1"/>
    <w:basedOn w:val="Phngmcinhcuaoanvn"/>
    <w:rsid w:val="0024722B"/>
  </w:style>
  <w:style w:type="character" w:customStyle="1" w:styleId="utrangChar">
    <w:name w:val="Đầu trang Char"/>
    <w:basedOn w:val="Phngmcinhcuaoanvn"/>
    <w:link w:val="utrang"/>
    <w:uiPriority w:val="99"/>
    <w:rsid w:val="004308DC"/>
    <w:rPr>
      <w:sz w:val="26"/>
      <w:szCs w:val="26"/>
    </w:rPr>
  </w:style>
  <w:style w:type="paragraph" w:styleId="uMucluc">
    <w:name w:val="TOC Heading"/>
    <w:basedOn w:val="u1"/>
    <w:next w:val="Binhthng"/>
    <w:uiPriority w:val="39"/>
    <w:unhideWhenUsed/>
    <w:rsid w:val="00CC2D19"/>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VnbanChdanhsn">
    <w:name w:val="Placeholder Text"/>
    <w:basedOn w:val="Phngmcinhcuaoanvn"/>
    <w:uiPriority w:val="99"/>
    <w:semiHidden/>
    <w:rsid w:val="00FA3BDA"/>
    <w:rPr>
      <w:color w:val="808080"/>
    </w:rPr>
  </w:style>
  <w:style w:type="table" w:styleId="LiVa1-Nhnmanh5">
    <w:name w:val="Medium Grid 1 Accent 5"/>
    <w:basedOn w:val="BangThngthng"/>
    <w:uiPriority w:val="67"/>
    <w:rsid w:val="00CF3D7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LeftNormal">
    <w:name w:val="Left_Normal"/>
    <w:basedOn w:val="Binhthng"/>
    <w:link w:val="LeftNormalChar"/>
    <w:qFormat/>
    <w:rsid w:val="009716FA"/>
    <w:pPr>
      <w:widowControl w:val="0"/>
      <w:ind w:firstLine="0"/>
    </w:pPr>
  </w:style>
  <w:style w:type="character" w:customStyle="1" w:styleId="LeftNormalChar">
    <w:name w:val="Left_Normal Char"/>
    <w:basedOn w:val="Phngmcinhcuaoanvn"/>
    <w:link w:val="LeftNormal"/>
    <w:rsid w:val="009716FA"/>
    <w:rPr>
      <w:sz w:val="26"/>
      <w:szCs w:val="26"/>
    </w:rPr>
  </w:style>
  <w:style w:type="paragraph" w:customStyle="1" w:styleId="Normaltext0">
    <w:name w:val="Normal text"/>
    <w:basedOn w:val="Binhthng"/>
    <w:link w:val="NormaltextChar"/>
    <w:rsid w:val="009716FA"/>
    <w:pPr>
      <w:spacing w:before="120" w:after="120"/>
      <w:ind w:firstLine="0"/>
    </w:pPr>
    <w:rPr>
      <w:rFonts w:eastAsia="MS Mincho"/>
      <w:szCs w:val="24"/>
      <w:lang w:eastAsia="ja-JP"/>
    </w:rPr>
  </w:style>
  <w:style w:type="character" w:customStyle="1" w:styleId="NormaltextChar">
    <w:name w:val="Normal text Char"/>
    <w:basedOn w:val="Phngmcinhcuaoanvn"/>
    <w:link w:val="Normaltext0"/>
    <w:rsid w:val="009716FA"/>
    <w:rPr>
      <w:rFonts w:eastAsia="MS Mincho"/>
      <w:sz w:val="26"/>
      <w:szCs w:val="24"/>
      <w:lang w:eastAsia="ja-JP"/>
    </w:rPr>
  </w:style>
  <w:style w:type="paragraph" w:customStyle="1" w:styleId="Reference">
    <w:name w:val="Reference"/>
    <w:basedOn w:val="references"/>
    <w:link w:val="ReferenceChar"/>
    <w:qFormat/>
    <w:rsid w:val="009716FA"/>
  </w:style>
  <w:style w:type="character" w:customStyle="1" w:styleId="referencesChar">
    <w:name w:val="references Char"/>
    <w:basedOn w:val="Phngmcinhcuaoanvn"/>
    <w:link w:val="references"/>
    <w:rsid w:val="009716FA"/>
    <w:rPr>
      <w:rFonts w:eastAsia="MS Mincho"/>
      <w:noProof/>
      <w:sz w:val="26"/>
      <w:szCs w:val="16"/>
    </w:rPr>
  </w:style>
  <w:style w:type="character" w:customStyle="1" w:styleId="ReferenceChar">
    <w:name w:val="Reference Char"/>
    <w:basedOn w:val="referencesChar"/>
    <w:link w:val="Reference"/>
    <w:rsid w:val="009716FA"/>
    <w:rPr>
      <w:rFonts w:eastAsia="MS Mincho"/>
      <w:noProof/>
      <w:sz w:val="26"/>
      <w:szCs w:val="16"/>
    </w:rPr>
  </w:style>
  <w:style w:type="character" w:styleId="cpChagiiquyt">
    <w:name w:val="Unresolved Mention"/>
    <w:basedOn w:val="Phngmcinhcuaoanvn"/>
    <w:uiPriority w:val="99"/>
    <w:semiHidden/>
    <w:unhideWhenUsed/>
    <w:rsid w:val="00B11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7482">
      <w:bodyDiv w:val="1"/>
      <w:marLeft w:val="0"/>
      <w:marRight w:val="0"/>
      <w:marTop w:val="0"/>
      <w:marBottom w:val="0"/>
      <w:divBdr>
        <w:top w:val="none" w:sz="0" w:space="0" w:color="auto"/>
        <w:left w:val="none" w:sz="0" w:space="0" w:color="auto"/>
        <w:bottom w:val="none" w:sz="0" w:space="0" w:color="auto"/>
        <w:right w:val="none" w:sz="0" w:space="0" w:color="auto"/>
      </w:divBdr>
      <w:divsChild>
        <w:div w:id="726731176">
          <w:marLeft w:val="0"/>
          <w:marRight w:val="0"/>
          <w:marTop w:val="0"/>
          <w:marBottom w:val="0"/>
          <w:divBdr>
            <w:top w:val="none" w:sz="0" w:space="0" w:color="auto"/>
            <w:left w:val="none" w:sz="0" w:space="0" w:color="auto"/>
            <w:bottom w:val="none" w:sz="0" w:space="0" w:color="auto"/>
            <w:right w:val="none" w:sz="0" w:space="0" w:color="auto"/>
          </w:divBdr>
          <w:divsChild>
            <w:div w:id="12697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644">
      <w:bodyDiv w:val="1"/>
      <w:marLeft w:val="0"/>
      <w:marRight w:val="0"/>
      <w:marTop w:val="0"/>
      <w:marBottom w:val="0"/>
      <w:divBdr>
        <w:top w:val="none" w:sz="0" w:space="0" w:color="auto"/>
        <w:left w:val="none" w:sz="0" w:space="0" w:color="auto"/>
        <w:bottom w:val="none" w:sz="0" w:space="0" w:color="auto"/>
        <w:right w:val="none" w:sz="0" w:space="0" w:color="auto"/>
      </w:divBdr>
      <w:divsChild>
        <w:div w:id="2027511504">
          <w:marLeft w:val="0"/>
          <w:marRight w:val="0"/>
          <w:marTop w:val="0"/>
          <w:marBottom w:val="0"/>
          <w:divBdr>
            <w:top w:val="none" w:sz="0" w:space="0" w:color="auto"/>
            <w:left w:val="none" w:sz="0" w:space="0" w:color="auto"/>
            <w:bottom w:val="none" w:sz="0" w:space="0" w:color="auto"/>
            <w:right w:val="none" w:sz="0" w:space="0" w:color="auto"/>
          </w:divBdr>
          <w:divsChild>
            <w:div w:id="98455923">
              <w:marLeft w:val="0"/>
              <w:marRight w:val="0"/>
              <w:marTop w:val="0"/>
              <w:marBottom w:val="0"/>
              <w:divBdr>
                <w:top w:val="none" w:sz="0" w:space="0" w:color="auto"/>
                <w:left w:val="none" w:sz="0" w:space="0" w:color="auto"/>
                <w:bottom w:val="none" w:sz="0" w:space="0" w:color="auto"/>
                <w:right w:val="none" w:sz="0" w:space="0" w:color="auto"/>
              </w:divBdr>
            </w:div>
            <w:div w:id="356197677">
              <w:marLeft w:val="0"/>
              <w:marRight w:val="0"/>
              <w:marTop w:val="0"/>
              <w:marBottom w:val="0"/>
              <w:divBdr>
                <w:top w:val="none" w:sz="0" w:space="0" w:color="auto"/>
                <w:left w:val="none" w:sz="0" w:space="0" w:color="auto"/>
                <w:bottom w:val="none" w:sz="0" w:space="0" w:color="auto"/>
                <w:right w:val="none" w:sz="0" w:space="0" w:color="auto"/>
              </w:divBdr>
            </w:div>
            <w:div w:id="366027720">
              <w:marLeft w:val="0"/>
              <w:marRight w:val="0"/>
              <w:marTop w:val="0"/>
              <w:marBottom w:val="0"/>
              <w:divBdr>
                <w:top w:val="none" w:sz="0" w:space="0" w:color="auto"/>
                <w:left w:val="none" w:sz="0" w:space="0" w:color="auto"/>
                <w:bottom w:val="none" w:sz="0" w:space="0" w:color="auto"/>
                <w:right w:val="none" w:sz="0" w:space="0" w:color="auto"/>
              </w:divBdr>
            </w:div>
            <w:div w:id="412318450">
              <w:marLeft w:val="0"/>
              <w:marRight w:val="0"/>
              <w:marTop w:val="0"/>
              <w:marBottom w:val="0"/>
              <w:divBdr>
                <w:top w:val="none" w:sz="0" w:space="0" w:color="auto"/>
                <w:left w:val="none" w:sz="0" w:space="0" w:color="auto"/>
                <w:bottom w:val="none" w:sz="0" w:space="0" w:color="auto"/>
                <w:right w:val="none" w:sz="0" w:space="0" w:color="auto"/>
              </w:divBdr>
            </w:div>
            <w:div w:id="593787873">
              <w:marLeft w:val="0"/>
              <w:marRight w:val="0"/>
              <w:marTop w:val="0"/>
              <w:marBottom w:val="0"/>
              <w:divBdr>
                <w:top w:val="none" w:sz="0" w:space="0" w:color="auto"/>
                <w:left w:val="none" w:sz="0" w:space="0" w:color="auto"/>
                <w:bottom w:val="none" w:sz="0" w:space="0" w:color="auto"/>
                <w:right w:val="none" w:sz="0" w:space="0" w:color="auto"/>
              </w:divBdr>
            </w:div>
            <w:div w:id="707952391">
              <w:marLeft w:val="0"/>
              <w:marRight w:val="0"/>
              <w:marTop w:val="0"/>
              <w:marBottom w:val="0"/>
              <w:divBdr>
                <w:top w:val="none" w:sz="0" w:space="0" w:color="auto"/>
                <w:left w:val="none" w:sz="0" w:space="0" w:color="auto"/>
                <w:bottom w:val="none" w:sz="0" w:space="0" w:color="auto"/>
                <w:right w:val="none" w:sz="0" w:space="0" w:color="auto"/>
              </w:divBdr>
            </w:div>
            <w:div w:id="821434612">
              <w:marLeft w:val="0"/>
              <w:marRight w:val="0"/>
              <w:marTop w:val="0"/>
              <w:marBottom w:val="0"/>
              <w:divBdr>
                <w:top w:val="none" w:sz="0" w:space="0" w:color="auto"/>
                <w:left w:val="none" w:sz="0" w:space="0" w:color="auto"/>
                <w:bottom w:val="none" w:sz="0" w:space="0" w:color="auto"/>
                <w:right w:val="none" w:sz="0" w:space="0" w:color="auto"/>
              </w:divBdr>
            </w:div>
            <w:div w:id="1389376797">
              <w:marLeft w:val="0"/>
              <w:marRight w:val="0"/>
              <w:marTop w:val="0"/>
              <w:marBottom w:val="0"/>
              <w:divBdr>
                <w:top w:val="none" w:sz="0" w:space="0" w:color="auto"/>
                <w:left w:val="none" w:sz="0" w:space="0" w:color="auto"/>
                <w:bottom w:val="none" w:sz="0" w:space="0" w:color="auto"/>
                <w:right w:val="none" w:sz="0" w:space="0" w:color="auto"/>
              </w:divBdr>
            </w:div>
            <w:div w:id="1399590253">
              <w:marLeft w:val="0"/>
              <w:marRight w:val="0"/>
              <w:marTop w:val="0"/>
              <w:marBottom w:val="0"/>
              <w:divBdr>
                <w:top w:val="none" w:sz="0" w:space="0" w:color="auto"/>
                <w:left w:val="none" w:sz="0" w:space="0" w:color="auto"/>
                <w:bottom w:val="none" w:sz="0" w:space="0" w:color="auto"/>
                <w:right w:val="none" w:sz="0" w:space="0" w:color="auto"/>
              </w:divBdr>
            </w:div>
            <w:div w:id="1461194023">
              <w:marLeft w:val="0"/>
              <w:marRight w:val="0"/>
              <w:marTop w:val="0"/>
              <w:marBottom w:val="0"/>
              <w:divBdr>
                <w:top w:val="none" w:sz="0" w:space="0" w:color="auto"/>
                <w:left w:val="none" w:sz="0" w:space="0" w:color="auto"/>
                <w:bottom w:val="none" w:sz="0" w:space="0" w:color="auto"/>
                <w:right w:val="none" w:sz="0" w:space="0" w:color="auto"/>
              </w:divBdr>
            </w:div>
            <w:div w:id="1616474464">
              <w:marLeft w:val="0"/>
              <w:marRight w:val="0"/>
              <w:marTop w:val="0"/>
              <w:marBottom w:val="0"/>
              <w:divBdr>
                <w:top w:val="none" w:sz="0" w:space="0" w:color="auto"/>
                <w:left w:val="none" w:sz="0" w:space="0" w:color="auto"/>
                <w:bottom w:val="none" w:sz="0" w:space="0" w:color="auto"/>
                <w:right w:val="none" w:sz="0" w:space="0" w:color="auto"/>
              </w:divBdr>
            </w:div>
            <w:div w:id="17299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018">
      <w:bodyDiv w:val="1"/>
      <w:marLeft w:val="0"/>
      <w:marRight w:val="0"/>
      <w:marTop w:val="0"/>
      <w:marBottom w:val="0"/>
      <w:divBdr>
        <w:top w:val="none" w:sz="0" w:space="0" w:color="auto"/>
        <w:left w:val="none" w:sz="0" w:space="0" w:color="auto"/>
        <w:bottom w:val="none" w:sz="0" w:space="0" w:color="auto"/>
        <w:right w:val="none" w:sz="0" w:space="0" w:color="auto"/>
      </w:divBdr>
      <w:divsChild>
        <w:div w:id="252665923">
          <w:marLeft w:val="0"/>
          <w:marRight w:val="0"/>
          <w:marTop w:val="0"/>
          <w:marBottom w:val="0"/>
          <w:divBdr>
            <w:top w:val="none" w:sz="0" w:space="0" w:color="auto"/>
            <w:left w:val="none" w:sz="0" w:space="0" w:color="auto"/>
            <w:bottom w:val="none" w:sz="0" w:space="0" w:color="auto"/>
            <w:right w:val="none" w:sz="0" w:space="0" w:color="auto"/>
          </w:divBdr>
        </w:div>
      </w:divsChild>
    </w:div>
    <w:div w:id="168568738">
      <w:bodyDiv w:val="1"/>
      <w:marLeft w:val="0"/>
      <w:marRight w:val="0"/>
      <w:marTop w:val="0"/>
      <w:marBottom w:val="0"/>
      <w:divBdr>
        <w:top w:val="none" w:sz="0" w:space="0" w:color="auto"/>
        <w:left w:val="none" w:sz="0" w:space="0" w:color="auto"/>
        <w:bottom w:val="none" w:sz="0" w:space="0" w:color="auto"/>
        <w:right w:val="none" w:sz="0" w:space="0" w:color="auto"/>
      </w:divBdr>
      <w:divsChild>
        <w:div w:id="1003824571">
          <w:marLeft w:val="0"/>
          <w:marRight w:val="0"/>
          <w:marTop w:val="0"/>
          <w:marBottom w:val="0"/>
          <w:divBdr>
            <w:top w:val="none" w:sz="0" w:space="0" w:color="auto"/>
            <w:left w:val="none" w:sz="0" w:space="0" w:color="auto"/>
            <w:bottom w:val="none" w:sz="0" w:space="0" w:color="auto"/>
            <w:right w:val="none" w:sz="0" w:space="0" w:color="auto"/>
          </w:divBdr>
          <w:divsChild>
            <w:div w:id="83848244">
              <w:marLeft w:val="0"/>
              <w:marRight w:val="0"/>
              <w:marTop w:val="0"/>
              <w:marBottom w:val="0"/>
              <w:divBdr>
                <w:top w:val="none" w:sz="0" w:space="0" w:color="auto"/>
                <w:left w:val="none" w:sz="0" w:space="0" w:color="auto"/>
                <w:bottom w:val="none" w:sz="0" w:space="0" w:color="auto"/>
                <w:right w:val="none" w:sz="0" w:space="0" w:color="auto"/>
              </w:divBdr>
              <w:divsChild>
                <w:div w:id="1191185432">
                  <w:marLeft w:val="0"/>
                  <w:marRight w:val="0"/>
                  <w:marTop w:val="0"/>
                  <w:marBottom w:val="0"/>
                  <w:divBdr>
                    <w:top w:val="none" w:sz="0" w:space="0" w:color="auto"/>
                    <w:left w:val="none" w:sz="0" w:space="0" w:color="auto"/>
                    <w:bottom w:val="none" w:sz="0" w:space="0" w:color="auto"/>
                    <w:right w:val="none" w:sz="0" w:space="0" w:color="auto"/>
                  </w:divBdr>
                  <w:divsChild>
                    <w:div w:id="50928120">
                      <w:marLeft w:val="0"/>
                      <w:marRight w:val="0"/>
                      <w:marTop w:val="0"/>
                      <w:marBottom w:val="0"/>
                      <w:divBdr>
                        <w:top w:val="none" w:sz="0" w:space="0" w:color="auto"/>
                        <w:left w:val="none" w:sz="0" w:space="0" w:color="auto"/>
                        <w:bottom w:val="none" w:sz="0" w:space="0" w:color="auto"/>
                        <w:right w:val="none" w:sz="0" w:space="0" w:color="auto"/>
                      </w:divBdr>
                      <w:divsChild>
                        <w:div w:id="908346319">
                          <w:marLeft w:val="0"/>
                          <w:marRight w:val="0"/>
                          <w:marTop w:val="0"/>
                          <w:marBottom w:val="0"/>
                          <w:divBdr>
                            <w:top w:val="none" w:sz="0" w:space="0" w:color="auto"/>
                            <w:left w:val="none" w:sz="0" w:space="0" w:color="auto"/>
                            <w:bottom w:val="none" w:sz="0" w:space="0" w:color="auto"/>
                            <w:right w:val="none" w:sz="0" w:space="0" w:color="auto"/>
                          </w:divBdr>
                          <w:divsChild>
                            <w:div w:id="876888584">
                              <w:marLeft w:val="0"/>
                              <w:marRight w:val="0"/>
                              <w:marTop w:val="0"/>
                              <w:marBottom w:val="0"/>
                              <w:divBdr>
                                <w:top w:val="none" w:sz="0" w:space="0" w:color="auto"/>
                                <w:left w:val="none" w:sz="0" w:space="0" w:color="auto"/>
                                <w:bottom w:val="none" w:sz="0" w:space="0" w:color="auto"/>
                                <w:right w:val="none" w:sz="0" w:space="0" w:color="auto"/>
                              </w:divBdr>
                            </w:div>
                          </w:divsChild>
                        </w:div>
                        <w:div w:id="1034232572">
                          <w:marLeft w:val="0"/>
                          <w:marRight w:val="0"/>
                          <w:marTop w:val="0"/>
                          <w:marBottom w:val="0"/>
                          <w:divBdr>
                            <w:top w:val="none" w:sz="0" w:space="0" w:color="auto"/>
                            <w:left w:val="none" w:sz="0" w:space="0" w:color="auto"/>
                            <w:bottom w:val="none" w:sz="0" w:space="0" w:color="auto"/>
                            <w:right w:val="none" w:sz="0" w:space="0" w:color="auto"/>
                          </w:divBdr>
                          <w:divsChild>
                            <w:div w:id="633487710">
                              <w:marLeft w:val="0"/>
                              <w:marRight w:val="0"/>
                              <w:marTop w:val="0"/>
                              <w:marBottom w:val="0"/>
                              <w:divBdr>
                                <w:top w:val="none" w:sz="0" w:space="0" w:color="auto"/>
                                <w:left w:val="none" w:sz="0" w:space="0" w:color="auto"/>
                                <w:bottom w:val="none" w:sz="0" w:space="0" w:color="auto"/>
                                <w:right w:val="none" w:sz="0" w:space="0" w:color="auto"/>
                              </w:divBdr>
                              <w:divsChild>
                                <w:div w:id="615138930">
                                  <w:marLeft w:val="0"/>
                                  <w:marRight w:val="0"/>
                                  <w:marTop w:val="0"/>
                                  <w:marBottom w:val="0"/>
                                  <w:divBdr>
                                    <w:top w:val="none" w:sz="0" w:space="0" w:color="auto"/>
                                    <w:left w:val="none" w:sz="0" w:space="0" w:color="auto"/>
                                    <w:bottom w:val="none" w:sz="0" w:space="0" w:color="auto"/>
                                    <w:right w:val="none" w:sz="0" w:space="0" w:color="auto"/>
                                  </w:divBdr>
                                  <w:divsChild>
                                    <w:div w:id="1995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994">
                              <w:marLeft w:val="0"/>
                              <w:marRight w:val="0"/>
                              <w:marTop w:val="0"/>
                              <w:marBottom w:val="0"/>
                              <w:divBdr>
                                <w:top w:val="none" w:sz="0" w:space="0" w:color="auto"/>
                                <w:left w:val="none" w:sz="0" w:space="0" w:color="auto"/>
                                <w:bottom w:val="none" w:sz="0" w:space="0" w:color="auto"/>
                                <w:right w:val="none" w:sz="0" w:space="0" w:color="auto"/>
                              </w:divBdr>
                            </w:div>
                            <w:div w:id="956445197">
                              <w:marLeft w:val="0"/>
                              <w:marRight w:val="0"/>
                              <w:marTop w:val="97"/>
                              <w:marBottom w:val="0"/>
                              <w:divBdr>
                                <w:top w:val="none" w:sz="0" w:space="0" w:color="auto"/>
                                <w:left w:val="none" w:sz="0" w:space="0" w:color="auto"/>
                                <w:bottom w:val="none" w:sz="0" w:space="0" w:color="auto"/>
                                <w:right w:val="none" w:sz="0" w:space="0" w:color="auto"/>
                              </w:divBdr>
                              <w:divsChild>
                                <w:div w:id="919562716">
                                  <w:marLeft w:val="0"/>
                                  <w:marRight w:val="240"/>
                                  <w:marTop w:val="0"/>
                                  <w:marBottom w:val="0"/>
                                  <w:divBdr>
                                    <w:top w:val="none" w:sz="0" w:space="0" w:color="auto"/>
                                    <w:left w:val="none" w:sz="0" w:space="0" w:color="auto"/>
                                    <w:bottom w:val="none" w:sz="0" w:space="0" w:color="auto"/>
                                    <w:right w:val="none" w:sz="0" w:space="0" w:color="auto"/>
                                  </w:divBdr>
                                </w:div>
                                <w:div w:id="1303655205">
                                  <w:marLeft w:val="0"/>
                                  <w:marRight w:val="240"/>
                                  <w:marTop w:val="0"/>
                                  <w:marBottom w:val="0"/>
                                  <w:divBdr>
                                    <w:top w:val="none" w:sz="0" w:space="0" w:color="auto"/>
                                    <w:left w:val="none" w:sz="0" w:space="0" w:color="auto"/>
                                    <w:bottom w:val="none" w:sz="0" w:space="0" w:color="auto"/>
                                    <w:right w:val="none" w:sz="0" w:space="0" w:color="auto"/>
                                  </w:divBdr>
                                </w:div>
                              </w:divsChild>
                            </w:div>
                            <w:div w:id="1521234789">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64785">
      <w:bodyDiv w:val="1"/>
      <w:marLeft w:val="0"/>
      <w:marRight w:val="0"/>
      <w:marTop w:val="0"/>
      <w:marBottom w:val="0"/>
      <w:divBdr>
        <w:top w:val="none" w:sz="0" w:space="0" w:color="auto"/>
        <w:left w:val="none" w:sz="0" w:space="0" w:color="auto"/>
        <w:bottom w:val="none" w:sz="0" w:space="0" w:color="auto"/>
        <w:right w:val="none" w:sz="0" w:space="0" w:color="auto"/>
      </w:divBdr>
      <w:divsChild>
        <w:div w:id="1235428969">
          <w:marLeft w:val="0"/>
          <w:marRight w:val="0"/>
          <w:marTop w:val="0"/>
          <w:marBottom w:val="0"/>
          <w:divBdr>
            <w:top w:val="none" w:sz="0" w:space="0" w:color="auto"/>
            <w:left w:val="none" w:sz="0" w:space="0" w:color="auto"/>
            <w:bottom w:val="none" w:sz="0" w:space="0" w:color="auto"/>
            <w:right w:val="none" w:sz="0" w:space="0" w:color="auto"/>
          </w:divBdr>
          <w:divsChild>
            <w:div w:id="250046337">
              <w:marLeft w:val="0"/>
              <w:marRight w:val="0"/>
              <w:marTop w:val="0"/>
              <w:marBottom w:val="0"/>
              <w:divBdr>
                <w:top w:val="none" w:sz="0" w:space="0" w:color="auto"/>
                <w:left w:val="none" w:sz="0" w:space="0" w:color="auto"/>
                <w:bottom w:val="none" w:sz="0" w:space="0" w:color="auto"/>
                <w:right w:val="none" w:sz="0" w:space="0" w:color="auto"/>
              </w:divBdr>
            </w:div>
            <w:div w:id="649098811">
              <w:marLeft w:val="0"/>
              <w:marRight w:val="0"/>
              <w:marTop w:val="0"/>
              <w:marBottom w:val="0"/>
              <w:divBdr>
                <w:top w:val="none" w:sz="0" w:space="0" w:color="auto"/>
                <w:left w:val="none" w:sz="0" w:space="0" w:color="auto"/>
                <w:bottom w:val="none" w:sz="0" w:space="0" w:color="auto"/>
                <w:right w:val="none" w:sz="0" w:space="0" w:color="auto"/>
              </w:divBdr>
            </w:div>
            <w:div w:id="777142186">
              <w:marLeft w:val="0"/>
              <w:marRight w:val="0"/>
              <w:marTop w:val="0"/>
              <w:marBottom w:val="0"/>
              <w:divBdr>
                <w:top w:val="none" w:sz="0" w:space="0" w:color="auto"/>
                <w:left w:val="none" w:sz="0" w:space="0" w:color="auto"/>
                <w:bottom w:val="none" w:sz="0" w:space="0" w:color="auto"/>
                <w:right w:val="none" w:sz="0" w:space="0" w:color="auto"/>
              </w:divBdr>
            </w:div>
            <w:div w:id="1059548853">
              <w:marLeft w:val="0"/>
              <w:marRight w:val="0"/>
              <w:marTop w:val="0"/>
              <w:marBottom w:val="0"/>
              <w:divBdr>
                <w:top w:val="none" w:sz="0" w:space="0" w:color="auto"/>
                <w:left w:val="none" w:sz="0" w:space="0" w:color="auto"/>
                <w:bottom w:val="none" w:sz="0" w:space="0" w:color="auto"/>
                <w:right w:val="none" w:sz="0" w:space="0" w:color="auto"/>
              </w:divBdr>
            </w:div>
            <w:div w:id="1092506928">
              <w:marLeft w:val="0"/>
              <w:marRight w:val="0"/>
              <w:marTop w:val="0"/>
              <w:marBottom w:val="0"/>
              <w:divBdr>
                <w:top w:val="none" w:sz="0" w:space="0" w:color="auto"/>
                <w:left w:val="none" w:sz="0" w:space="0" w:color="auto"/>
                <w:bottom w:val="none" w:sz="0" w:space="0" w:color="auto"/>
                <w:right w:val="none" w:sz="0" w:space="0" w:color="auto"/>
              </w:divBdr>
            </w:div>
            <w:div w:id="1100223780">
              <w:marLeft w:val="0"/>
              <w:marRight w:val="0"/>
              <w:marTop w:val="0"/>
              <w:marBottom w:val="0"/>
              <w:divBdr>
                <w:top w:val="none" w:sz="0" w:space="0" w:color="auto"/>
                <w:left w:val="none" w:sz="0" w:space="0" w:color="auto"/>
                <w:bottom w:val="none" w:sz="0" w:space="0" w:color="auto"/>
                <w:right w:val="none" w:sz="0" w:space="0" w:color="auto"/>
              </w:divBdr>
            </w:div>
            <w:div w:id="1140726084">
              <w:marLeft w:val="0"/>
              <w:marRight w:val="0"/>
              <w:marTop w:val="0"/>
              <w:marBottom w:val="0"/>
              <w:divBdr>
                <w:top w:val="none" w:sz="0" w:space="0" w:color="auto"/>
                <w:left w:val="none" w:sz="0" w:space="0" w:color="auto"/>
                <w:bottom w:val="none" w:sz="0" w:space="0" w:color="auto"/>
                <w:right w:val="none" w:sz="0" w:space="0" w:color="auto"/>
              </w:divBdr>
            </w:div>
            <w:div w:id="1479035474">
              <w:marLeft w:val="0"/>
              <w:marRight w:val="0"/>
              <w:marTop w:val="0"/>
              <w:marBottom w:val="0"/>
              <w:divBdr>
                <w:top w:val="none" w:sz="0" w:space="0" w:color="auto"/>
                <w:left w:val="none" w:sz="0" w:space="0" w:color="auto"/>
                <w:bottom w:val="none" w:sz="0" w:space="0" w:color="auto"/>
                <w:right w:val="none" w:sz="0" w:space="0" w:color="auto"/>
              </w:divBdr>
            </w:div>
            <w:div w:id="1552882041">
              <w:marLeft w:val="0"/>
              <w:marRight w:val="0"/>
              <w:marTop w:val="0"/>
              <w:marBottom w:val="0"/>
              <w:divBdr>
                <w:top w:val="none" w:sz="0" w:space="0" w:color="auto"/>
                <w:left w:val="none" w:sz="0" w:space="0" w:color="auto"/>
                <w:bottom w:val="none" w:sz="0" w:space="0" w:color="auto"/>
                <w:right w:val="none" w:sz="0" w:space="0" w:color="auto"/>
              </w:divBdr>
            </w:div>
            <w:div w:id="1582567827">
              <w:marLeft w:val="0"/>
              <w:marRight w:val="0"/>
              <w:marTop w:val="0"/>
              <w:marBottom w:val="0"/>
              <w:divBdr>
                <w:top w:val="none" w:sz="0" w:space="0" w:color="auto"/>
                <w:left w:val="none" w:sz="0" w:space="0" w:color="auto"/>
                <w:bottom w:val="none" w:sz="0" w:space="0" w:color="auto"/>
                <w:right w:val="none" w:sz="0" w:space="0" w:color="auto"/>
              </w:divBdr>
            </w:div>
            <w:div w:id="1890796409">
              <w:marLeft w:val="0"/>
              <w:marRight w:val="0"/>
              <w:marTop w:val="0"/>
              <w:marBottom w:val="0"/>
              <w:divBdr>
                <w:top w:val="none" w:sz="0" w:space="0" w:color="auto"/>
                <w:left w:val="none" w:sz="0" w:space="0" w:color="auto"/>
                <w:bottom w:val="none" w:sz="0" w:space="0" w:color="auto"/>
                <w:right w:val="none" w:sz="0" w:space="0" w:color="auto"/>
              </w:divBdr>
            </w:div>
            <w:div w:id="193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267">
      <w:bodyDiv w:val="1"/>
      <w:marLeft w:val="0"/>
      <w:marRight w:val="0"/>
      <w:marTop w:val="0"/>
      <w:marBottom w:val="0"/>
      <w:divBdr>
        <w:top w:val="none" w:sz="0" w:space="0" w:color="auto"/>
        <w:left w:val="none" w:sz="0" w:space="0" w:color="auto"/>
        <w:bottom w:val="none" w:sz="0" w:space="0" w:color="auto"/>
        <w:right w:val="none" w:sz="0" w:space="0" w:color="auto"/>
      </w:divBdr>
      <w:divsChild>
        <w:div w:id="354116315">
          <w:marLeft w:val="0"/>
          <w:marRight w:val="0"/>
          <w:marTop w:val="0"/>
          <w:marBottom w:val="0"/>
          <w:divBdr>
            <w:top w:val="none" w:sz="0" w:space="0" w:color="auto"/>
            <w:left w:val="none" w:sz="0" w:space="0" w:color="auto"/>
            <w:bottom w:val="none" w:sz="0" w:space="0" w:color="auto"/>
            <w:right w:val="none" w:sz="0" w:space="0" w:color="auto"/>
          </w:divBdr>
          <w:divsChild>
            <w:div w:id="403767644">
              <w:marLeft w:val="0"/>
              <w:marRight w:val="0"/>
              <w:marTop w:val="0"/>
              <w:marBottom w:val="0"/>
              <w:divBdr>
                <w:top w:val="none" w:sz="0" w:space="0" w:color="auto"/>
                <w:left w:val="none" w:sz="0" w:space="0" w:color="auto"/>
                <w:bottom w:val="none" w:sz="0" w:space="0" w:color="auto"/>
                <w:right w:val="none" w:sz="0" w:space="0" w:color="auto"/>
              </w:divBdr>
            </w:div>
            <w:div w:id="677925889">
              <w:marLeft w:val="0"/>
              <w:marRight w:val="0"/>
              <w:marTop w:val="0"/>
              <w:marBottom w:val="0"/>
              <w:divBdr>
                <w:top w:val="none" w:sz="0" w:space="0" w:color="auto"/>
                <w:left w:val="none" w:sz="0" w:space="0" w:color="auto"/>
                <w:bottom w:val="none" w:sz="0" w:space="0" w:color="auto"/>
                <w:right w:val="none" w:sz="0" w:space="0" w:color="auto"/>
              </w:divBdr>
            </w:div>
            <w:div w:id="717051902">
              <w:marLeft w:val="0"/>
              <w:marRight w:val="0"/>
              <w:marTop w:val="0"/>
              <w:marBottom w:val="0"/>
              <w:divBdr>
                <w:top w:val="none" w:sz="0" w:space="0" w:color="auto"/>
                <w:left w:val="none" w:sz="0" w:space="0" w:color="auto"/>
                <w:bottom w:val="none" w:sz="0" w:space="0" w:color="auto"/>
                <w:right w:val="none" w:sz="0" w:space="0" w:color="auto"/>
              </w:divBdr>
            </w:div>
            <w:div w:id="830145200">
              <w:marLeft w:val="0"/>
              <w:marRight w:val="0"/>
              <w:marTop w:val="0"/>
              <w:marBottom w:val="0"/>
              <w:divBdr>
                <w:top w:val="none" w:sz="0" w:space="0" w:color="auto"/>
                <w:left w:val="none" w:sz="0" w:space="0" w:color="auto"/>
                <w:bottom w:val="none" w:sz="0" w:space="0" w:color="auto"/>
                <w:right w:val="none" w:sz="0" w:space="0" w:color="auto"/>
              </w:divBdr>
            </w:div>
            <w:div w:id="1168254822">
              <w:marLeft w:val="0"/>
              <w:marRight w:val="0"/>
              <w:marTop w:val="0"/>
              <w:marBottom w:val="0"/>
              <w:divBdr>
                <w:top w:val="none" w:sz="0" w:space="0" w:color="auto"/>
                <w:left w:val="none" w:sz="0" w:space="0" w:color="auto"/>
                <w:bottom w:val="none" w:sz="0" w:space="0" w:color="auto"/>
                <w:right w:val="none" w:sz="0" w:space="0" w:color="auto"/>
              </w:divBdr>
            </w:div>
            <w:div w:id="1229225847">
              <w:marLeft w:val="0"/>
              <w:marRight w:val="0"/>
              <w:marTop w:val="0"/>
              <w:marBottom w:val="0"/>
              <w:divBdr>
                <w:top w:val="none" w:sz="0" w:space="0" w:color="auto"/>
                <w:left w:val="none" w:sz="0" w:space="0" w:color="auto"/>
                <w:bottom w:val="none" w:sz="0" w:space="0" w:color="auto"/>
                <w:right w:val="none" w:sz="0" w:space="0" w:color="auto"/>
              </w:divBdr>
            </w:div>
            <w:div w:id="1471707948">
              <w:marLeft w:val="0"/>
              <w:marRight w:val="0"/>
              <w:marTop w:val="0"/>
              <w:marBottom w:val="0"/>
              <w:divBdr>
                <w:top w:val="none" w:sz="0" w:space="0" w:color="auto"/>
                <w:left w:val="none" w:sz="0" w:space="0" w:color="auto"/>
                <w:bottom w:val="none" w:sz="0" w:space="0" w:color="auto"/>
                <w:right w:val="none" w:sz="0" w:space="0" w:color="auto"/>
              </w:divBdr>
            </w:div>
            <w:div w:id="1513691242">
              <w:marLeft w:val="0"/>
              <w:marRight w:val="0"/>
              <w:marTop w:val="0"/>
              <w:marBottom w:val="0"/>
              <w:divBdr>
                <w:top w:val="none" w:sz="0" w:space="0" w:color="auto"/>
                <w:left w:val="none" w:sz="0" w:space="0" w:color="auto"/>
                <w:bottom w:val="none" w:sz="0" w:space="0" w:color="auto"/>
                <w:right w:val="none" w:sz="0" w:space="0" w:color="auto"/>
              </w:divBdr>
            </w:div>
            <w:div w:id="1538590138">
              <w:marLeft w:val="0"/>
              <w:marRight w:val="0"/>
              <w:marTop w:val="0"/>
              <w:marBottom w:val="0"/>
              <w:divBdr>
                <w:top w:val="none" w:sz="0" w:space="0" w:color="auto"/>
                <w:left w:val="none" w:sz="0" w:space="0" w:color="auto"/>
                <w:bottom w:val="none" w:sz="0" w:space="0" w:color="auto"/>
                <w:right w:val="none" w:sz="0" w:space="0" w:color="auto"/>
              </w:divBdr>
            </w:div>
            <w:div w:id="1989673237">
              <w:marLeft w:val="0"/>
              <w:marRight w:val="0"/>
              <w:marTop w:val="0"/>
              <w:marBottom w:val="0"/>
              <w:divBdr>
                <w:top w:val="none" w:sz="0" w:space="0" w:color="auto"/>
                <w:left w:val="none" w:sz="0" w:space="0" w:color="auto"/>
                <w:bottom w:val="none" w:sz="0" w:space="0" w:color="auto"/>
                <w:right w:val="none" w:sz="0" w:space="0" w:color="auto"/>
              </w:divBdr>
            </w:div>
            <w:div w:id="2045254800">
              <w:marLeft w:val="0"/>
              <w:marRight w:val="0"/>
              <w:marTop w:val="0"/>
              <w:marBottom w:val="0"/>
              <w:divBdr>
                <w:top w:val="none" w:sz="0" w:space="0" w:color="auto"/>
                <w:left w:val="none" w:sz="0" w:space="0" w:color="auto"/>
                <w:bottom w:val="none" w:sz="0" w:space="0" w:color="auto"/>
                <w:right w:val="none" w:sz="0" w:space="0" w:color="auto"/>
              </w:divBdr>
            </w:div>
            <w:div w:id="2142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759">
      <w:bodyDiv w:val="1"/>
      <w:marLeft w:val="0"/>
      <w:marRight w:val="0"/>
      <w:marTop w:val="0"/>
      <w:marBottom w:val="0"/>
      <w:divBdr>
        <w:top w:val="none" w:sz="0" w:space="0" w:color="auto"/>
        <w:left w:val="none" w:sz="0" w:space="0" w:color="auto"/>
        <w:bottom w:val="none" w:sz="0" w:space="0" w:color="auto"/>
        <w:right w:val="none" w:sz="0" w:space="0" w:color="auto"/>
      </w:divBdr>
      <w:divsChild>
        <w:div w:id="497500532">
          <w:marLeft w:val="0"/>
          <w:marRight w:val="0"/>
          <w:marTop w:val="0"/>
          <w:marBottom w:val="0"/>
          <w:divBdr>
            <w:top w:val="none" w:sz="0" w:space="0" w:color="auto"/>
            <w:left w:val="none" w:sz="0" w:space="0" w:color="auto"/>
            <w:bottom w:val="none" w:sz="0" w:space="0" w:color="auto"/>
            <w:right w:val="none" w:sz="0" w:space="0" w:color="auto"/>
          </w:divBdr>
          <w:divsChild>
            <w:div w:id="57099659">
              <w:marLeft w:val="0"/>
              <w:marRight w:val="0"/>
              <w:marTop w:val="0"/>
              <w:marBottom w:val="0"/>
              <w:divBdr>
                <w:top w:val="none" w:sz="0" w:space="0" w:color="auto"/>
                <w:left w:val="none" w:sz="0" w:space="0" w:color="auto"/>
                <w:bottom w:val="none" w:sz="0" w:space="0" w:color="auto"/>
                <w:right w:val="none" w:sz="0" w:space="0" w:color="auto"/>
              </w:divBdr>
            </w:div>
            <w:div w:id="173232934">
              <w:marLeft w:val="0"/>
              <w:marRight w:val="0"/>
              <w:marTop w:val="0"/>
              <w:marBottom w:val="0"/>
              <w:divBdr>
                <w:top w:val="none" w:sz="0" w:space="0" w:color="auto"/>
                <w:left w:val="none" w:sz="0" w:space="0" w:color="auto"/>
                <w:bottom w:val="none" w:sz="0" w:space="0" w:color="auto"/>
                <w:right w:val="none" w:sz="0" w:space="0" w:color="auto"/>
              </w:divBdr>
            </w:div>
            <w:div w:id="349724627">
              <w:marLeft w:val="0"/>
              <w:marRight w:val="0"/>
              <w:marTop w:val="0"/>
              <w:marBottom w:val="0"/>
              <w:divBdr>
                <w:top w:val="none" w:sz="0" w:space="0" w:color="auto"/>
                <w:left w:val="none" w:sz="0" w:space="0" w:color="auto"/>
                <w:bottom w:val="none" w:sz="0" w:space="0" w:color="auto"/>
                <w:right w:val="none" w:sz="0" w:space="0" w:color="auto"/>
              </w:divBdr>
            </w:div>
            <w:div w:id="490490282">
              <w:marLeft w:val="0"/>
              <w:marRight w:val="0"/>
              <w:marTop w:val="0"/>
              <w:marBottom w:val="0"/>
              <w:divBdr>
                <w:top w:val="none" w:sz="0" w:space="0" w:color="auto"/>
                <w:left w:val="none" w:sz="0" w:space="0" w:color="auto"/>
                <w:bottom w:val="none" w:sz="0" w:space="0" w:color="auto"/>
                <w:right w:val="none" w:sz="0" w:space="0" w:color="auto"/>
              </w:divBdr>
            </w:div>
            <w:div w:id="728111537">
              <w:marLeft w:val="0"/>
              <w:marRight w:val="0"/>
              <w:marTop w:val="0"/>
              <w:marBottom w:val="0"/>
              <w:divBdr>
                <w:top w:val="none" w:sz="0" w:space="0" w:color="auto"/>
                <w:left w:val="none" w:sz="0" w:space="0" w:color="auto"/>
                <w:bottom w:val="none" w:sz="0" w:space="0" w:color="auto"/>
                <w:right w:val="none" w:sz="0" w:space="0" w:color="auto"/>
              </w:divBdr>
            </w:div>
            <w:div w:id="1211722687">
              <w:marLeft w:val="0"/>
              <w:marRight w:val="0"/>
              <w:marTop w:val="0"/>
              <w:marBottom w:val="0"/>
              <w:divBdr>
                <w:top w:val="none" w:sz="0" w:space="0" w:color="auto"/>
                <w:left w:val="none" w:sz="0" w:space="0" w:color="auto"/>
                <w:bottom w:val="none" w:sz="0" w:space="0" w:color="auto"/>
                <w:right w:val="none" w:sz="0" w:space="0" w:color="auto"/>
              </w:divBdr>
            </w:div>
            <w:div w:id="1370840183">
              <w:marLeft w:val="0"/>
              <w:marRight w:val="0"/>
              <w:marTop w:val="0"/>
              <w:marBottom w:val="0"/>
              <w:divBdr>
                <w:top w:val="none" w:sz="0" w:space="0" w:color="auto"/>
                <w:left w:val="none" w:sz="0" w:space="0" w:color="auto"/>
                <w:bottom w:val="none" w:sz="0" w:space="0" w:color="auto"/>
                <w:right w:val="none" w:sz="0" w:space="0" w:color="auto"/>
              </w:divBdr>
            </w:div>
            <w:div w:id="1458332069">
              <w:marLeft w:val="0"/>
              <w:marRight w:val="0"/>
              <w:marTop w:val="0"/>
              <w:marBottom w:val="0"/>
              <w:divBdr>
                <w:top w:val="none" w:sz="0" w:space="0" w:color="auto"/>
                <w:left w:val="none" w:sz="0" w:space="0" w:color="auto"/>
                <w:bottom w:val="none" w:sz="0" w:space="0" w:color="auto"/>
                <w:right w:val="none" w:sz="0" w:space="0" w:color="auto"/>
              </w:divBdr>
            </w:div>
            <w:div w:id="1498961524">
              <w:marLeft w:val="0"/>
              <w:marRight w:val="0"/>
              <w:marTop w:val="0"/>
              <w:marBottom w:val="0"/>
              <w:divBdr>
                <w:top w:val="none" w:sz="0" w:space="0" w:color="auto"/>
                <w:left w:val="none" w:sz="0" w:space="0" w:color="auto"/>
                <w:bottom w:val="none" w:sz="0" w:space="0" w:color="auto"/>
                <w:right w:val="none" w:sz="0" w:space="0" w:color="auto"/>
              </w:divBdr>
            </w:div>
            <w:div w:id="1687825670">
              <w:marLeft w:val="0"/>
              <w:marRight w:val="0"/>
              <w:marTop w:val="0"/>
              <w:marBottom w:val="0"/>
              <w:divBdr>
                <w:top w:val="none" w:sz="0" w:space="0" w:color="auto"/>
                <w:left w:val="none" w:sz="0" w:space="0" w:color="auto"/>
                <w:bottom w:val="none" w:sz="0" w:space="0" w:color="auto"/>
                <w:right w:val="none" w:sz="0" w:space="0" w:color="auto"/>
              </w:divBdr>
            </w:div>
            <w:div w:id="2024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2084">
      <w:bodyDiv w:val="1"/>
      <w:marLeft w:val="0"/>
      <w:marRight w:val="0"/>
      <w:marTop w:val="0"/>
      <w:marBottom w:val="0"/>
      <w:divBdr>
        <w:top w:val="none" w:sz="0" w:space="0" w:color="auto"/>
        <w:left w:val="none" w:sz="0" w:space="0" w:color="auto"/>
        <w:bottom w:val="none" w:sz="0" w:space="0" w:color="auto"/>
        <w:right w:val="none" w:sz="0" w:space="0" w:color="auto"/>
      </w:divBdr>
      <w:divsChild>
        <w:div w:id="441271501">
          <w:marLeft w:val="0"/>
          <w:marRight w:val="0"/>
          <w:marTop w:val="0"/>
          <w:marBottom w:val="0"/>
          <w:divBdr>
            <w:top w:val="none" w:sz="0" w:space="0" w:color="auto"/>
            <w:left w:val="none" w:sz="0" w:space="0" w:color="auto"/>
            <w:bottom w:val="none" w:sz="0" w:space="0" w:color="auto"/>
            <w:right w:val="none" w:sz="0" w:space="0" w:color="auto"/>
          </w:divBdr>
          <w:divsChild>
            <w:div w:id="601111429">
              <w:marLeft w:val="0"/>
              <w:marRight w:val="0"/>
              <w:marTop w:val="0"/>
              <w:marBottom w:val="0"/>
              <w:divBdr>
                <w:top w:val="none" w:sz="0" w:space="0" w:color="auto"/>
                <w:left w:val="none" w:sz="0" w:space="0" w:color="auto"/>
                <w:bottom w:val="none" w:sz="0" w:space="0" w:color="auto"/>
                <w:right w:val="none" w:sz="0" w:space="0" w:color="auto"/>
              </w:divBdr>
            </w:div>
            <w:div w:id="1772355892">
              <w:marLeft w:val="0"/>
              <w:marRight w:val="0"/>
              <w:marTop w:val="0"/>
              <w:marBottom w:val="0"/>
              <w:divBdr>
                <w:top w:val="none" w:sz="0" w:space="0" w:color="auto"/>
                <w:left w:val="none" w:sz="0" w:space="0" w:color="auto"/>
                <w:bottom w:val="none" w:sz="0" w:space="0" w:color="auto"/>
                <w:right w:val="none" w:sz="0" w:space="0" w:color="auto"/>
              </w:divBdr>
            </w:div>
            <w:div w:id="1827359862">
              <w:marLeft w:val="0"/>
              <w:marRight w:val="0"/>
              <w:marTop w:val="0"/>
              <w:marBottom w:val="0"/>
              <w:divBdr>
                <w:top w:val="none" w:sz="0" w:space="0" w:color="auto"/>
                <w:left w:val="none" w:sz="0" w:space="0" w:color="auto"/>
                <w:bottom w:val="none" w:sz="0" w:space="0" w:color="auto"/>
                <w:right w:val="none" w:sz="0" w:space="0" w:color="auto"/>
              </w:divBdr>
            </w:div>
            <w:div w:id="1874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437">
      <w:bodyDiv w:val="1"/>
      <w:marLeft w:val="0"/>
      <w:marRight w:val="0"/>
      <w:marTop w:val="0"/>
      <w:marBottom w:val="0"/>
      <w:divBdr>
        <w:top w:val="none" w:sz="0" w:space="0" w:color="auto"/>
        <w:left w:val="none" w:sz="0" w:space="0" w:color="auto"/>
        <w:bottom w:val="none" w:sz="0" w:space="0" w:color="auto"/>
        <w:right w:val="none" w:sz="0" w:space="0" w:color="auto"/>
      </w:divBdr>
      <w:divsChild>
        <w:div w:id="803236278">
          <w:marLeft w:val="0"/>
          <w:marRight w:val="0"/>
          <w:marTop w:val="0"/>
          <w:marBottom w:val="0"/>
          <w:divBdr>
            <w:top w:val="none" w:sz="0" w:space="0" w:color="auto"/>
            <w:left w:val="none" w:sz="0" w:space="0" w:color="auto"/>
            <w:bottom w:val="none" w:sz="0" w:space="0" w:color="auto"/>
            <w:right w:val="none" w:sz="0" w:space="0" w:color="auto"/>
          </w:divBdr>
          <w:divsChild>
            <w:div w:id="5834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7999">
      <w:bodyDiv w:val="1"/>
      <w:marLeft w:val="0"/>
      <w:marRight w:val="0"/>
      <w:marTop w:val="0"/>
      <w:marBottom w:val="0"/>
      <w:divBdr>
        <w:top w:val="none" w:sz="0" w:space="0" w:color="auto"/>
        <w:left w:val="none" w:sz="0" w:space="0" w:color="auto"/>
        <w:bottom w:val="none" w:sz="0" w:space="0" w:color="auto"/>
        <w:right w:val="none" w:sz="0" w:space="0" w:color="auto"/>
      </w:divBdr>
      <w:divsChild>
        <w:div w:id="704912069">
          <w:marLeft w:val="0"/>
          <w:marRight w:val="0"/>
          <w:marTop w:val="0"/>
          <w:marBottom w:val="0"/>
          <w:divBdr>
            <w:top w:val="none" w:sz="0" w:space="0" w:color="auto"/>
            <w:left w:val="none" w:sz="0" w:space="0" w:color="auto"/>
            <w:bottom w:val="none" w:sz="0" w:space="0" w:color="auto"/>
            <w:right w:val="none" w:sz="0" w:space="0" w:color="auto"/>
          </w:divBdr>
          <w:divsChild>
            <w:div w:id="155344092">
              <w:marLeft w:val="0"/>
              <w:marRight w:val="0"/>
              <w:marTop w:val="0"/>
              <w:marBottom w:val="0"/>
              <w:divBdr>
                <w:top w:val="none" w:sz="0" w:space="0" w:color="auto"/>
                <w:left w:val="none" w:sz="0" w:space="0" w:color="auto"/>
                <w:bottom w:val="none" w:sz="0" w:space="0" w:color="auto"/>
                <w:right w:val="none" w:sz="0" w:space="0" w:color="auto"/>
              </w:divBdr>
            </w:div>
            <w:div w:id="283192762">
              <w:marLeft w:val="0"/>
              <w:marRight w:val="0"/>
              <w:marTop w:val="0"/>
              <w:marBottom w:val="0"/>
              <w:divBdr>
                <w:top w:val="none" w:sz="0" w:space="0" w:color="auto"/>
                <w:left w:val="none" w:sz="0" w:space="0" w:color="auto"/>
                <w:bottom w:val="none" w:sz="0" w:space="0" w:color="auto"/>
                <w:right w:val="none" w:sz="0" w:space="0" w:color="auto"/>
              </w:divBdr>
            </w:div>
            <w:div w:id="305282015">
              <w:marLeft w:val="0"/>
              <w:marRight w:val="0"/>
              <w:marTop w:val="0"/>
              <w:marBottom w:val="0"/>
              <w:divBdr>
                <w:top w:val="none" w:sz="0" w:space="0" w:color="auto"/>
                <w:left w:val="none" w:sz="0" w:space="0" w:color="auto"/>
                <w:bottom w:val="none" w:sz="0" w:space="0" w:color="auto"/>
                <w:right w:val="none" w:sz="0" w:space="0" w:color="auto"/>
              </w:divBdr>
            </w:div>
            <w:div w:id="365256189">
              <w:marLeft w:val="0"/>
              <w:marRight w:val="0"/>
              <w:marTop w:val="0"/>
              <w:marBottom w:val="0"/>
              <w:divBdr>
                <w:top w:val="none" w:sz="0" w:space="0" w:color="auto"/>
                <w:left w:val="none" w:sz="0" w:space="0" w:color="auto"/>
                <w:bottom w:val="none" w:sz="0" w:space="0" w:color="auto"/>
                <w:right w:val="none" w:sz="0" w:space="0" w:color="auto"/>
              </w:divBdr>
            </w:div>
            <w:div w:id="971208060">
              <w:marLeft w:val="0"/>
              <w:marRight w:val="0"/>
              <w:marTop w:val="0"/>
              <w:marBottom w:val="0"/>
              <w:divBdr>
                <w:top w:val="none" w:sz="0" w:space="0" w:color="auto"/>
                <w:left w:val="none" w:sz="0" w:space="0" w:color="auto"/>
                <w:bottom w:val="none" w:sz="0" w:space="0" w:color="auto"/>
                <w:right w:val="none" w:sz="0" w:space="0" w:color="auto"/>
              </w:divBdr>
            </w:div>
            <w:div w:id="994797952">
              <w:marLeft w:val="0"/>
              <w:marRight w:val="0"/>
              <w:marTop w:val="0"/>
              <w:marBottom w:val="0"/>
              <w:divBdr>
                <w:top w:val="none" w:sz="0" w:space="0" w:color="auto"/>
                <w:left w:val="none" w:sz="0" w:space="0" w:color="auto"/>
                <w:bottom w:val="none" w:sz="0" w:space="0" w:color="auto"/>
                <w:right w:val="none" w:sz="0" w:space="0" w:color="auto"/>
              </w:divBdr>
            </w:div>
            <w:div w:id="1109007061">
              <w:marLeft w:val="0"/>
              <w:marRight w:val="0"/>
              <w:marTop w:val="0"/>
              <w:marBottom w:val="0"/>
              <w:divBdr>
                <w:top w:val="none" w:sz="0" w:space="0" w:color="auto"/>
                <w:left w:val="none" w:sz="0" w:space="0" w:color="auto"/>
                <w:bottom w:val="none" w:sz="0" w:space="0" w:color="auto"/>
                <w:right w:val="none" w:sz="0" w:space="0" w:color="auto"/>
              </w:divBdr>
            </w:div>
            <w:div w:id="1291521064">
              <w:marLeft w:val="0"/>
              <w:marRight w:val="0"/>
              <w:marTop w:val="0"/>
              <w:marBottom w:val="0"/>
              <w:divBdr>
                <w:top w:val="none" w:sz="0" w:space="0" w:color="auto"/>
                <w:left w:val="none" w:sz="0" w:space="0" w:color="auto"/>
                <w:bottom w:val="none" w:sz="0" w:space="0" w:color="auto"/>
                <w:right w:val="none" w:sz="0" w:space="0" w:color="auto"/>
              </w:divBdr>
            </w:div>
            <w:div w:id="1603564481">
              <w:marLeft w:val="0"/>
              <w:marRight w:val="0"/>
              <w:marTop w:val="0"/>
              <w:marBottom w:val="0"/>
              <w:divBdr>
                <w:top w:val="none" w:sz="0" w:space="0" w:color="auto"/>
                <w:left w:val="none" w:sz="0" w:space="0" w:color="auto"/>
                <w:bottom w:val="none" w:sz="0" w:space="0" w:color="auto"/>
                <w:right w:val="none" w:sz="0" w:space="0" w:color="auto"/>
              </w:divBdr>
            </w:div>
            <w:div w:id="1632055069">
              <w:marLeft w:val="0"/>
              <w:marRight w:val="0"/>
              <w:marTop w:val="0"/>
              <w:marBottom w:val="0"/>
              <w:divBdr>
                <w:top w:val="none" w:sz="0" w:space="0" w:color="auto"/>
                <w:left w:val="none" w:sz="0" w:space="0" w:color="auto"/>
                <w:bottom w:val="none" w:sz="0" w:space="0" w:color="auto"/>
                <w:right w:val="none" w:sz="0" w:space="0" w:color="auto"/>
              </w:divBdr>
            </w:div>
            <w:div w:id="1683245315">
              <w:marLeft w:val="0"/>
              <w:marRight w:val="0"/>
              <w:marTop w:val="0"/>
              <w:marBottom w:val="0"/>
              <w:divBdr>
                <w:top w:val="none" w:sz="0" w:space="0" w:color="auto"/>
                <w:left w:val="none" w:sz="0" w:space="0" w:color="auto"/>
                <w:bottom w:val="none" w:sz="0" w:space="0" w:color="auto"/>
                <w:right w:val="none" w:sz="0" w:space="0" w:color="auto"/>
              </w:divBdr>
            </w:div>
            <w:div w:id="1780223351">
              <w:marLeft w:val="0"/>
              <w:marRight w:val="0"/>
              <w:marTop w:val="0"/>
              <w:marBottom w:val="0"/>
              <w:divBdr>
                <w:top w:val="none" w:sz="0" w:space="0" w:color="auto"/>
                <w:left w:val="none" w:sz="0" w:space="0" w:color="auto"/>
                <w:bottom w:val="none" w:sz="0" w:space="0" w:color="auto"/>
                <w:right w:val="none" w:sz="0" w:space="0" w:color="auto"/>
              </w:divBdr>
            </w:div>
            <w:div w:id="1843622261">
              <w:marLeft w:val="0"/>
              <w:marRight w:val="0"/>
              <w:marTop w:val="0"/>
              <w:marBottom w:val="0"/>
              <w:divBdr>
                <w:top w:val="none" w:sz="0" w:space="0" w:color="auto"/>
                <w:left w:val="none" w:sz="0" w:space="0" w:color="auto"/>
                <w:bottom w:val="none" w:sz="0" w:space="0" w:color="auto"/>
                <w:right w:val="none" w:sz="0" w:space="0" w:color="auto"/>
              </w:divBdr>
            </w:div>
            <w:div w:id="1847137979">
              <w:marLeft w:val="0"/>
              <w:marRight w:val="0"/>
              <w:marTop w:val="0"/>
              <w:marBottom w:val="0"/>
              <w:divBdr>
                <w:top w:val="none" w:sz="0" w:space="0" w:color="auto"/>
                <w:left w:val="none" w:sz="0" w:space="0" w:color="auto"/>
                <w:bottom w:val="none" w:sz="0" w:space="0" w:color="auto"/>
                <w:right w:val="none" w:sz="0" w:space="0" w:color="auto"/>
              </w:divBdr>
            </w:div>
            <w:div w:id="1921063739">
              <w:marLeft w:val="0"/>
              <w:marRight w:val="0"/>
              <w:marTop w:val="0"/>
              <w:marBottom w:val="0"/>
              <w:divBdr>
                <w:top w:val="none" w:sz="0" w:space="0" w:color="auto"/>
                <w:left w:val="none" w:sz="0" w:space="0" w:color="auto"/>
                <w:bottom w:val="none" w:sz="0" w:space="0" w:color="auto"/>
                <w:right w:val="none" w:sz="0" w:space="0" w:color="auto"/>
              </w:divBdr>
            </w:div>
            <w:div w:id="1988775637">
              <w:marLeft w:val="0"/>
              <w:marRight w:val="0"/>
              <w:marTop w:val="0"/>
              <w:marBottom w:val="0"/>
              <w:divBdr>
                <w:top w:val="none" w:sz="0" w:space="0" w:color="auto"/>
                <w:left w:val="none" w:sz="0" w:space="0" w:color="auto"/>
                <w:bottom w:val="none" w:sz="0" w:space="0" w:color="auto"/>
                <w:right w:val="none" w:sz="0" w:space="0" w:color="auto"/>
              </w:divBdr>
            </w:div>
            <w:div w:id="2016373277">
              <w:marLeft w:val="0"/>
              <w:marRight w:val="0"/>
              <w:marTop w:val="0"/>
              <w:marBottom w:val="0"/>
              <w:divBdr>
                <w:top w:val="none" w:sz="0" w:space="0" w:color="auto"/>
                <w:left w:val="none" w:sz="0" w:space="0" w:color="auto"/>
                <w:bottom w:val="none" w:sz="0" w:space="0" w:color="auto"/>
                <w:right w:val="none" w:sz="0" w:space="0" w:color="auto"/>
              </w:divBdr>
            </w:div>
            <w:div w:id="21390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284">
      <w:bodyDiv w:val="1"/>
      <w:marLeft w:val="0"/>
      <w:marRight w:val="0"/>
      <w:marTop w:val="0"/>
      <w:marBottom w:val="0"/>
      <w:divBdr>
        <w:top w:val="none" w:sz="0" w:space="0" w:color="auto"/>
        <w:left w:val="none" w:sz="0" w:space="0" w:color="auto"/>
        <w:bottom w:val="none" w:sz="0" w:space="0" w:color="auto"/>
        <w:right w:val="none" w:sz="0" w:space="0" w:color="auto"/>
      </w:divBdr>
      <w:divsChild>
        <w:div w:id="239826879">
          <w:marLeft w:val="0"/>
          <w:marRight w:val="0"/>
          <w:marTop w:val="0"/>
          <w:marBottom w:val="0"/>
          <w:divBdr>
            <w:top w:val="none" w:sz="0" w:space="0" w:color="auto"/>
            <w:left w:val="none" w:sz="0" w:space="0" w:color="auto"/>
            <w:bottom w:val="none" w:sz="0" w:space="0" w:color="auto"/>
            <w:right w:val="none" w:sz="0" w:space="0" w:color="auto"/>
          </w:divBdr>
          <w:divsChild>
            <w:div w:id="13847130">
              <w:marLeft w:val="0"/>
              <w:marRight w:val="0"/>
              <w:marTop w:val="0"/>
              <w:marBottom w:val="0"/>
              <w:divBdr>
                <w:top w:val="none" w:sz="0" w:space="0" w:color="auto"/>
                <w:left w:val="none" w:sz="0" w:space="0" w:color="auto"/>
                <w:bottom w:val="none" w:sz="0" w:space="0" w:color="auto"/>
                <w:right w:val="none" w:sz="0" w:space="0" w:color="auto"/>
              </w:divBdr>
            </w:div>
            <w:div w:id="529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771">
      <w:bodyDiv w:val="1"/>
      <w:marLeft w:val="0"/>
      <w:marRight w:val="0"/>
      <w:marTop w:val="0"/>
      <w:marBottom w:val="0"/>
      <w:divBdr>
        <w:top w:val="none" w:sz="0" w:space="0" w:color="auto"/>
        <w:left w:val="none" w:sz="0" w:space="0" w:color="auto"/>
        <w:bottom w:val="none" w:sz="0" w:space="0" w:color="auto"/>
        <w:right w:val="none" w:sz="0" w:space="0" w:color="auto"/>
      </w:divBdr>
      <w:divsChild>
        <w:div w:id="827018496">
          <w:marLeft w:val="0"/>
          <w:marRight w:val="0"/>
          <w:marTop w:val="0"/>
          <w:marBottom w:val="0"/>
          <w:divBdr>
            <w:top w:val="none" w:sz="0" w:space="0" w:color="auto"/>
            <w:left w:val="none" w:sz="0" w:space="0" w:color="auto"/>
            <w:bottom w:val="none" w:sz="0" w:space="0" w:color="auto"/>
            <w:right w:val="none" w:sz="0" w:space="0" w:color="auto"/>
          </w:divBdr>
        </w:div>
      </w:divsChild>
    </w:div>
    <w:div w:id="503209295">
      <w:bodyDiv w:val="1"/>
      <w:marLeft w:val="0"/>
      <w:marRight w:val="0"/>
      <w:marTop w:val="0"/>
      <w:marBottom w:val="0"/>
      <w:divBdr>
        <w:top w:val="none" w:sz="0" w:space="0" w:color="auto"/>
        <w:left w:val="none" w:sz="0" w:space="0" w:color="auto"/>
        <w:bottom w:val="none" w:sz="0" w:space="0" w:color="auto"/>
        <w:right w:val="none" w:sz="0" w:space="0" w:color="auto"/>
      </w:divBdr>
      <w:divsChild>
        <w:div w:id="90129874">
          <w:marLeft w:val="0"/>
          <w:marRight w:val="0"/>
          <w:marTop w:val="0"/>
          <w:marBottom w:val="0"/>
          <w:divBdr>
            <w:top w:val="none" w:sz="0" w:space="0" w:color="auto"/>
            <w:left w:val="none" w:sz="0" w:space="0" w:color="auto"/>
            <w:bottom w:val="none" w:sz="0" w:space="0" w:color="auto"/>
            <w:right w:val="none" w:sz="0" w:space="0" w:color="auto"/>
          </w:divBdr>
          <w:divsChild>
            <w:div w:id="550116837">
              <w:marLeft w:val="0"/>
              <w:marRight w:val="0"/>
              <w:marTop w:val="0"/>
              <w:marBottom w:val="0"/>
              <w:divBdr>
                <w:top w:val="none" w:sz="0" w:space="0" w:color="auto"/>
                <w:left w:val="none" w:sz="0" w:space="0" w:color="auto"/>
                <w:bottom w:val="none" w:sz="0" w:space="0" w:color="auto"/>
                <w:right w:val="none" w:sz="0" w:space="0" w:color="auto"/>
              </w:divBdr>
            </w:div>
            <w:div w:id="1059208913">
              <w:marLeft w:val="0"/>
              <w:marRight w:val="0"/>
              <w:marTop w:val="0"/>
              <w:marBottom w:val="0"/>
              <w:divBdr>
                <w:top w:val="none" w:sz="0" w:space="0" w:color="auto"/>
                <w:left w:val="none" w:sz="0" w:space="0" w:color="auto"/>
                <w:bottom w:val="none" w:sz="0" w:space="0" w:color="auto"/>
                <w:right w:val="none" w:sz="0" w:space="0" w:color="auto"/>
              </w:divBdr>
            </w:div>
            <w:div w:id="1143353091">
              <w:marLeft w:val="0"/>
              <w:marRight w:val="0"/>
              <w:marTop w:val="0"/>
              <w:marBottom w:val="0"/>
              <w:divBdr>
                <w:top w:val="none" w:sz="0" w:space="0" w:color="auto"/>
                <w:left w:val="none" w:sz="0" w:space="0" w:color="auto"/>
                <w:bottom w:val="none" w:sz="0" w:space="0" w:color="auto"/>
                <w:right w:val="none" w:sz="0" w:space="0" w:color="auto"/>
              </w:divBdr>
            </w:div>
            <w:div w:id="18475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280">
      <w:bodyDiv w:val="1"/>
      <w:marLeft w:val="0"/>
      <w:marRight w:val="0"/>
      <w:marTop w:val="0"/>
      <w:marBottom w:val="0"/>
      <w:divBdr>
        <w:top w:val="none" w:sz="0" w:space="0" w:color="auto"/>
        <w:left w:val="none" w:sz="0" w:space="0" w:color="auto"/>
        <w:bottom w:val="none" w:sz="0" w:space="0" w:color="auto"/>
        <w:right w:val="none" w:sz="0" w:space="0" w:color="auto"/>
      </w:divBdr>
      <w:divsChild>
        <w:div w:id="644967422">
          <w:marLeft w:val="0"/>
          <w:marRight w:val="0"/>
          <w:marTop w:val="0"/>
          <w:marBottom w:val="0"/>
          <w:divBdr>
            <w:top w:val="none" w:sz="0" w:space="0" w:color="auto"/>
            <w:left w:val="none" w:sz="0" w:space="0" w:color="auto"/>
            <w:bottom w:val="none" w:sz="0" w:space="0" w:color="auto"/>
            <w:right w:val="none" w:sz="0" w:space="0" w:color="auto"/>
          </w:divBdr>
          <w:divsChild>
            <w:div w:id="494152456">
              <w:marLeft w:val="0"/>
              <w:marRight w:val="0"/>
              <w:marTop w:val="0"/>
              <w:marBottom w:val="0"/>
              <w:divBdr>
                <w:top w:val="none" w:sz="0" w:space="0" w:color="auto"/>
                <w:left w:val="none" w:sz="0" w:space="0" w:color="auto"/>
                <w:bottom w:val="none" w:sz="0" w:space="0" w:color="auto"/>
                <w:right w:val="none" w:sz="0" w:space="0" w:color="auto"/>
              </w:divBdr>
            </w:div>
            <w:div w:id="672073426">
              <w:marLeft w:val="0"/>
              <w:marRight w:val="0"/>
              <w:marTop w:val="0"/>
              <w:marBottom w:val="0"/>
              <w:divBdr>
                <w:top w:val="none" w:sz="0" w:space="0" w:color="auto"/>
                <w:left w:val="none" w:sz="0" w:space="0" w:color="auto"/>
                <w:bottom w:val="none" w:sz="0" w:space="0" w:color="auto"/>
                <w:right w:val="none" w:sz="0" w:space="0" w:color="auto"/>
              </w:divBdr>
            </w:div>
            <w:div w:id="1422137769">
              <w:marLeft w:val="0"/>
              <w:marRight w:val="0"/>
              <w:marTop w:val="0"/>
              <w:marBottom w:val="0"/>
              <w:divBdr>
                <w:top w:val="none" w:sz="0" w:space="0" w:color="auto"/>
                <w:left w:val="none" w:sz="0" w:space="0" w:color="auto"/>
                <w:bottom w:val="none" w:sz="0" w:space="0" w:color="auto"/>
                <w:right w:val="none" w:sz="0" w:space="0" w:color="auto"/>
              </w:divBdr>
            </w:div>
            <w:div w:id="1508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084">
      <w:bodyDiv w:val="1"/>
      <w:marLeft w:val="0"/>
      <w:marRight w:val="0"/>
      <w:marTop w:val="0"/>
      <w:marBottom w:val="0"/>
      <w:divBdr>
        <w:top w:val="none" w:sz="0" w:space="0" w:color="auto"/>
        <w:left w:val="none" w:sz="0" w:space="0" w:color="auto"/>
        <w:bottom w:val="none" w:sz="0" w:space="0" w:color="auto"/>
        <w:right w:val="none" w:sz="0" w:space="0" w:color="auto"/>
      </w:divBdr>
      <w:divsChild>
        <w:div w:id="1110472563">
          <w:marLeft w:val="0"/>
          <w:marRight w:val="0"/>
          <w:marTop w:val="0"/>
          <w:marBottom w:val="0"/>
          <w:divBdr>
            <w:top w:val="none" w:sz="0" w:space="0" w:color="auto"/>
            <w:left w:val="none" w:sz="0" w:space="0" w:color="auto"/>
            <w:bottom w:val="none" w:sz="0" w:space="0" w:color="auto"/>
            <w:right w:val="none" w:sz="0" w:space="0" w:color="auto"/>
          </w:divBdr>
          <w:divsChild>
            <w:div w:id="152456562">
              <w:marLeft w:val="0"/>
              <w:marRight w:val="0"/>
              <w:marTop w:val="0"/>
              <w:marBottom w:val="0"/>
              <w:divBdr>
                <w:top w:val="none" w:sz="0" w:space="0" w:color="auto"/>
                <w:left w:val="none" w:sz="0" w:space="0" w:color="auto"/>
                <w:bottom w:val="none" w:sz="0" w:space="0" w:color="auto"/>
                <w:right w:val="none" w:sz="0" w:space="0" w:color="auto"/>
              </w:divBdr>
            </w:div>
            <w:div w:id="984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413">
      <w:bodyDiv w:val="1"/>
      <w:marLeft w:val="0"/>
      <w:marRight w:val="0"/>
      <w:marTop w:val="0"/>
      <w:marBottom w:val="0"/>
      <w:divBdr>
        <w:top w:val="none" w:sz="0" w:space="0" w:color="auto"/>
        <w:left w:val="none" w:sz="0" w:space="0" w:color="auto"/>
        <w:bottom w:val="none" w:sz="0" w:space="0" w:color="auto"/>
        <w:right w:val="none" w:sz="0" w:space="0" w:color="auto"/>
      </w:divBdr>
    </w:div>
    <w:div w:id="595289426">
      <w:bodyDiv w:val="1"/>
      <w:marLeft w:val="0"/>
      <w:marRight w:val="0"/>
      <w:marTop w:val="0"/>
      <w:marBottom w:val="0"/>
      <w:divBdr>
        <w:top w:val="none" w:sz="0" w:space="0" w:color="auto"/>
        <w:left w:val="none" w:sz="0" w:space="0" w:color="auto"/>
        <w:bottom w:val="none" w:sz="0" w:space="0" w:color="auto"/>
        <w:right w:val="none" w:sz="0" w:space="0" w:color="auto"/>
      </w:divBdr>
      <w:divsChild>
        <w:div w:id="1209295369">
          <w:marLeft w:val="0"/>
          <w:marRight w:val="0"/>
          <w:marTop w:val="0"/>
          <w:marBottom w:val="0"/>
          <w:divBdr>
            <w:top w:val="none" w:sz="0" w:space="0" w:color="auto"/>
            <w:left w:val="none" w:sz="0" w:space="0" w:color="auto"/>
            <w:bottom w:val="none" w:sz="0" w:space="0" w:color="auto"/>
            <w:right w:val="none" w:sz="0" w:space="0" w:color="auto"/>
          </w:divBdr>
        </w:div>
      </w:divsChild>
    </w:div>
    <w:div w:id="620965970">
      <w:bodyDiv w:val="1"/>
      <w:marLeft w:val="0"/>
      <w:marRight w:val="0"/>
      <w:marTop w:val="0"/>
      <w:marBottom w:val="0"/>
      <w:divBdr>
        <w:top w:val="none" w:sz="0" w:space="0" w:color="auto"/>
        <w:left w:val="none" w:sz="0" w:space="0" w:color="auto"/>
        <w:bottom w:val="none" w:sz="0" w:space="0" w:color="auto"/>
        <w:right w:val="none" w:sz="0" w:space="0" w:color="auto"/>
      </w:divBdr>
      <w:divsChild>
        <w:div w:id="142242645">
          <w:marLeft w:val="0"/>
          <w:marRight w:val="0"/>
          <w:marTop w:val="0"/>
          <w:marBottom w:val="0"/>
          <w:divBdr>
            <w:top w:val="none" w:sz="0" w:space="0" w:color="auto"/>
            <w:left w:val="none" w:sz="0" w:space="0" w:color="auto"/>
            <w:bottom w:val="none" w:sz="0" w:space="0" w:color="auto"/>
            <w:right w:val="none" w:sz="0" w:space="0" w:color="auto"/>
          </w:divBdr>
          <w:divsChild>
            <w:div w:id="15815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769">
      <w:bodyDiv w:val="1"/>
      <w:marLeft w:val="0"/>
      <w:marRight w:val="0"/>
      <w:marTop w:val="0"/>
      <w:marBottom w:val="0"/>
      <w:divBdr>
        <w:top w:val="none" w:sz="0" w:space="0" w:color="auto"/>
        <w:left w:val="none" w:sz="0" w:space="0" w:color="auto"/>
        <w:bottom w:val="none" w:sz="0" w:space="0" w:color="auto"/>
        <w:right w:val="none" w:sz="0" w:space="0" w:color="auto"/>
      </w:divBdr>
      <w:divsChild>
        <w:div w:id="1282878381">
          <w:marLeft w:val="0"/>
          <w:marRight w:val="0"/>
          <w:marTop w:val="0"/>
          <w:marBottom w:val="0"/>
          <w:divBdr>
            <w:top w:val="none" w:sz="0" w:space="0" w:color="auto"/>
            <w:left w:val="none" w:sz="0" w:space="0" w:color="auto"/>
            <w:bottom w:val="none" w:sz="0" w:space="0" w:color="auto"/>
            <w:right w:val="none" w:sz="0" w:space="0" w:color="auto"/>
          </w:divBdr>
          <w:divsChild>
            <w:div w:id="18094569">
              <w:marLeft w:val="0"/>
              <w:marRight w:val="0"/>
              <w:marTop w:val="0"/>
              <w:marBottom w:val="0"/>
              <w:divBdr>
                <w:top w:val="none" w:sz="0" w:space="0" w:color="auto"/>
                <w:left w:val="none" w:sz="0" w:space="0" w:color="auto"/>
                <w:bottom w:val="none" w:sz="0" w:space="0" w:color="auto"/>
                <w:right w:val="none" w:sz="0" w:space="0" w:color="auto"/>
              </w:divBdr>
            </w:div>
            <w:div w:id="1265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3344">
      <w:bodyDiv w:val="1"/>
      <w:marLeft w:val="0"/>
      <w:marRight w:val="0"/>
      <w:marTop w:val="0"/>
      <w:marBottom w:val="0"/>
      <w:divBdr>
        <w:top w:val="none" w:sz="0" w:space="0" w:color="auto"/>
        <w:left w:val="none" w:sz="0" w:space="0" w:color="auto"/>
        <w:bottom w:val="none" w:sz="0" w:space="0" w:color="auto"/>
        <w:right w:val="none" w:sz="0" w:space="0" w:color="auto"/>
      </w:divBdr>
      <w:divsChild>
        <w:div w:id="66734550">
          <w:marLeft w:val="0"/>
          <w:marRight w:val="0"/>
          <w:marTop w:val="0"/>
          <w:marBottom w:val="0"/>
          <w:divBdr>
            <w:top w:val="none" w:sz="0" w:space="0" w:color="auto"/>
            <w:left w:val="none" w:sz="0" w:space="0" w:color="auto"/>
            <w:bottom w:val="none" w:sz="0" w:space="0" w:color="auto"/>
            <w:right w:val="none" w:sz="0" w:space="0" w:color="auto"/>
          </w:divBdr>
        </w:div>
      </w:divsChild>
    </w:div>
    <w:div w:id="751658374">
      <w:bodyDiv w:val="1"/>
      <w:marLeft w:val="0"/>
      <w:marRight w:val="0"/>
      <w:marTop w:val="0"/>
      <w:marBottom w:val="0"/>
      <w:divBdr>
        <w:top w:val="none" w:sz="0" w:space="0" w:color="auto"/>
        <w:left w:val="none" w:sz="0" w:space="0" w:color="auto"/>
        <w:bottom w:val="none" w:sz="0" w:space="0" w:color="auto"/>
        <w:right w:val="none" w:sz="0" w:space="0" w:color="auto"/>
      </w:divBdr>
      <w:divsChild>
        <w:div w:id="586234618">
          <w:marLeft w:val="0"/>
          <w:marRight w:val="0"/>
          <w:marTop w:val="0"/>
          <w:marBottom w:val="0"/>
          <w:divBdr>
            <w:top w:val="none" w:sz="0" w:space="0" w:color="auto"/>
            <w:left w:val="none" w:sz="0" w:space="0" w:color="auto"/>
            <w:bottom w:val="none" w:sz="0" w:space="0" w:color="auto"/>
            <w:right w:val="none" w:sz="0" w:space="0" w:color="auto"/>
          </w:divBdr>
          <w:divsChild>
            <w:div w:id="13874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9751">
      <w:bodyDiv w:val="1"/>
      <w:marLeft w:val="0"/>
      <w:marRight w:val="0"/>
      <w:marTop w:val="0"/>
      <w:marBottom w:val="0"/>
      <w:divBdr>
        <w:top w:val="none" w:sz="0" w:space="0" w:color="auto"/>
        <w:left w:val="none" w:sz="0" w:space="0" w:color="auto"/>
        <w:bottom w:val="none" w:sz="0" w:space="0" w:color="auto"/>
        <w:right w:val="none" w:sz="0" w:space="0" w:color="auto"/>
      </w:divBdr>
      <w:divsChild>
        <w:div w:id="387001555">
          <w:marLeft w:val="0"/>
          <w:marRight w:val="0"/>
          <w:marTop w:val="0"/>
          <w:marBottom w:val="0"/>
          <w:divBdr>
            <w:top w:val="none" w:sz="0" w:space="0" w:color="auto"/>
            <w:left w:val="none" w:sz="0" w:space="0" w:color="auto"/>
            <w:bottom w:val="none" w:sz="0" w:space="0" w:color="auto"/>
            <w:right w:val="none" w:sz="0" w:space="0" w:color="auto"/>
          </w:divBdr>
        </w:div>
      </w:divsChild>
    </w:div>
    <w:div w:id="902523796">
      <w:bodyDiv w:val="1"/>
      <w:marLeft w:val="0"/>
      <w:marRight w:val="0"/>
      <w:marTop w:val="0"/>
      <w:marBottom w:val="0"/>
      <w:divBdr>
        <w:top w:val="none" w:sz="0" w:space="0" w:color="auto"/>
        <w:left w:val="none" w:sz="0" w:space="0" w:color="auto"/>
        <w:bottom w:val="none" w:sz="0" w:space="0" w:color="auto"/>
        <w:right w:val="none" w:sz="0" w:space="0" w:color="auto"/>
      </w:divBdr>
      <w:divsChild>
        <w:div w:id="2048870663">
          <w:marLeft w:val="0"/>
          <w:marRight w:val="0"/>
          <w:marTop w:val="0"/>
          <w:marBottom w:val="0"/>
          <w:divBdr>
            <w:top w:val="none" w:sz="0" w:space="0" w:color="auto"/>
            <w:left w:val="none" w:sz="0" w:space="0" w:color="auto"/>
            <w:bottom w:val="none" w:sz="0" w:space="0" w:color="auto"/>
            <w:right w:val="none" w:sz="0" w:space="0" w:color="auto"/>
          </w:divBdr>
        </w:div>
      </w:divsChild>
    </w:div>
    <w:div w:id="921764717">
      <w:bodyDiv w:val="1"/>
      <w:marLeft w:val="0"/>
      <w:marRight w:val="0"/>
      <w:marTop w:val="0"/>
      <w:marBottom w:val="0"/>
      <w:divBdr>
        <w:top w:val="none" w:sz="0" w:space="0" w:color="auto"/>
        <w:left w:val="none" w:sz="0" w:space="0" w:color="auto"/>
        <w:bottom w:val="none" w:sz="0" w:space="0" w:color="auto"/>
        <w:right w:val="none" w:sz="0" w:space="0" w:color="auto"/>
      </w:divBdr>
      <w:divsChild>
        <w:div w:id="986740319">
          <w:marLeft w:val="0"/>
          <w:marRight w:val="0"/>
          <w:marTop w:val="0"/>
          <w:marBottom w:val="0"/>
          <w:divBdr>
            <w:top w:val="none" w:sz="0" w:space="0" w:color="auto"/>
            <w:left w:val="none" w:sz="0" w:space="0" w:color="auto"/>
            <w:bottom w:val="none" w:sz="0" w:space="0" w:color="auto"/>
            <w:right w:val="none" w:sz="0" w:space="0" w:color="auto"/>
          </w:divBdr>
          <w:divsChild>
            <w:div w:id="788296">
              <w:marLeft w:val="0"/>
              <w:marRight w:val="0"/>
              <w:marTop w:val="0"/>
              <w:marBottom w:val="0"/>
              <w:divBdr>
                <w:top w:val="none" w:sz="0" w:space="0" w:color="auto"/>
                <w:left w:val="none" w:sz="0" w:space="0" w:color="auto"/>
                <w:bottom w:val="none" w:sz="0" w:space="0" w:color="auto"/>
                <w:right w:val="none" w:sz="0" w:space="0" w:color="auto"/>
              </w:divBdr>
            </w:div>
            <w:div w:id="156311346">
              <w:marLeft w:val="0"/>
              <w:marRight w:val="0"/>
              <w:marTop w:val="0"/>
              <w:marBottom w:val="0"/>
              <w:divBdr>
                <w:top w:val="none" w:sz="0" w:space="0" w:color="auto"/>
                <w:left w:val="none" w:sz="0" w:space="0" w:color="auto"/>
                <w:bottom w:val="none" w:sz="0" w:space="0" w:color="auto"/>
                <w:right w:val="none" w:sz="0" w:space="0" w:color="auto"/>
              </w:divBdr>
            </w:div>
            <w:div w:id="817576654">
              <w:marLeft w:val="0"/>
              <w:marRight w:val="0"/>
              <w:marTop w:val="0"/>
              <w:marBottom w:val="0"/>
              <w:divBdr>
                <w:top w:val="none" w:sz="0" w:space="0" w:color="auto"/>
                <w:left w:val="none" w:sz="0" w:space="0" w:color="auto"/>
                <w:bottom w:val="none" w:sz="0" w:space="0" w:color="auto"/>
                <w:right w:val="none" w:sz="0" w:space="0" w:color="auto"/>
              </w:divBdr>
            </w:div>
            <w:div w:id="818301805">
              <w:marLeft w:val="0"/>
              <w:marRight w:val="0"/>
              <w:marTop w:val="0"/>
              <w:marBottom w:val="0"/>
              <w:divBdr>
                <w:top w:val="none" w:sz="0" w:space="0" w:color="auto"/>
                <w:left w:val="none" w:sz="0" w:space="0" w:color="auto"/>
                <w:bottom w:val="none" w:sz="0" w:space="0" w:color="auto"/>
                <w:right w:val="none" w:sz="0" w:space="0" w:color="auto"/>
              </w:divBdr>
            </w:div>
            <w:div w:id="1121605830">
              <w:marLeft w:val="0"/>
              <w:marRight w:val="0"/>
              <w:marTop w:val="0"/>
              <w:marBottom w:val="0"/>
              <w:divBdr>
                <w:top w:val="none" w:sz="0" w:space="0" w:color="auto"/>
                <w:left w:val="none" w:sz="0" w:space="0" w:color="auto"/>
                <w:bottom w:val="none" w:sz="0" w:space="0" w:color="auto"/>
                <w:right w:val="none" w:sz="0" w:space="0" w:color="auto"/>
              </w:divBdr>
            </w:div>
            <w:div w:id="1673020922">
              <w:marLeft w:val="0"/>
              <w:marRight w:val="0"/>
              <w:marTop w:val="0"/>
              <w:marBottom w:val="0"/>
              <w:divBdr>
                <w:top w:val="none" w:sz="0" w:space="0" w:color="auto"/>
                <w:left w:val="none" w:sz="0" w:space="0" w:color="auto"/>
                <w:bottom w:val="none" w:sz="0" w:space="0" w:color="auto"/>
                <w:right w:val="none" w:sz="0" w:space="0" w:color="auto"/>
              </w:divBdr>
            </w:div>
            <w:div w:id="1709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347">
      <w:bodyDiv w:val="1"/>
      <w:marLeft w:val="0"/>
      <w:marRight w:val="0"/>
      <w:marTop w:val="0"/>
      <w:marBottom w:val="0"/>
      <w:divBdr>
        <w:top w:val="none" w:sz="0" w:space="0" w:color="auto"/>
        <w:left w:val="none" w:sz="0" w:space="0" w:color="auto"/>
        <w:bottom w:val="none" w:sz="0" w:space="0" w:color="auto"/>
        <w:right w:val="none" w:sz="0" w:space="0" w:color="auto"/>
      </w:divBdr>
      <w:divsChild>
        <w:div w:id="167906940">
          <w:marLeft w:val="0"/>
          <w:marRight w:val="0"/>
          <w:marTop w:val="0"/>
          <w:marBottom w:val="0"/>
          <w:divBdr>
            <w:top w:val="none" w:sz="0" w:space="0" w:color="auto"/>
            <w:left w:val="none" w:sz="0" w:space="0" w:color="auto"/>
            <w:bottom w:val="none" w:sz="0" w:space="0" w:color="auto"/>
            <w:right w:val="none" w:sz="0" w:space="0" w:color="auto"/>
          </w:divBdr>
        </w:div>
      </w:divsChild>
    </w:div>
    <w:div w:id="946080110">
      <w:bodyDiv w:val="1"/>
      <w:marLeft w:val="0"/>
      <w:marRight w:val="0"/>
      <w:marTop w:val="0"/>
      <w:marBottom w:val="0"/>
      <w:divBdr>
        <w:top w:val="none" w:sz="0" w:space="0" w:color="auto"/>
        <w:left w:val="none" w:sz="0" w:space="0" w:color="auto"/>
        <w:bottom w:val="none" w:sz="0" w:space="0" w:color="auto"/>
        <w:right w:val="none" w:sz="0" w:space="0" w:color="auto"/>
      </w:divBdr>
      <w:divsChild>
        <w:div w:id="1587568865">
          <w:marLeft w:val="0"/>
          <w:marRight w:val="0"/>
          <w:marTop w:val="0"/>
          <w:marBottom w:val="0"/>
          <w:divBdr>
            <w:top w:val="none" w:sz="0" w:space="0" w:color="auto"/>
            <w:left w:val="none" w:sz="0" w:space="0" w:color="auto"/>
            <w:bottom w:val="none" w:sz="0" w:space="0" w:color="auto"/>
            <w:right w:val="none" w:sz="0" w:space="0" w:color="auto"/>
          </w:divBdr>
          <w:divsChild>
            <w:div w:id="178860926">
              <w:marLeft w:val="0"/>
              <w:marRight w:val="0"/>
              <w:marTop w:val="0"/>
              <w:marBottom w:val="0"/>
              <w:divBdr>
                <w:top w:val="none" w:sz="0" w:space="0" w:color="auto"/>
                <w:left w:val="none" w:sz="0" w:space="0" w:color="auto"/>
                <w:bottom w:val="none" w:sz="0" w:space="0" w:color="auto"/>
                <w:right w:val="none" w:sz="0" w:space="0" w:color="auto"/>
              </w:divBdr>
            </w:div>
            <w:div w:id="202181659">
              <w:marLeft w:val="0"/>
              <w:marRight w:val="0"/>
              <w:marTop w:val="0"/>
              <w:marBottom w:val="0"/>
              <w:divBdr>
                <w:top w:val="none" w:sz="0" w:space="0" w:color="auto"/>
                <w:left w:val="none" w:sz="0" w:space="0" w:color="auto"/>
                <w:bottom w:val="none" w:sz="0" w:space="0" w:color="auto"/>
                <w:right w:val="none" w:sz="0" w:space="0" w:color="auto"/>
              </w:divBdr>
            </w:div>
            <w:div w:id="279724305">
              <w:marLeft w:val="0"/>
              <w:marRight w:val="0"/>
              <w:marTop w:val="0"/>
              <w:marBottom w:val="0"/>
              <w:divBdr>
                <w:top w:val="none" w:sz="0" w:space="0" w:color="auto"/>
                <w:left w:val="none" w:sz="0" w:space="0" w:color="auto"/>
                <w:bottom w:val="none" w:sz="0" w:space="0" w:color="auto"/>
                <w:right w:val="none" w:sz="0" w:space="0" w:color="auto"/>
              </w:divBdr>
            </w:div>
            <w:div w:id="683215085">
              <w:marLeft w:val="0"/>
              <w:marRight w:val="0"/>
              <w:marTop w:val="0"/>
              <w:marBottom w:val="0"/>
              <w:divBdr>
                <w:top w:val="none" w:sz="0" w:space="0" w:color="auto"/>
                <w:left w:val="none" w:sz="0" w:space="0" w:color="auto"/>
                <w:bottom w:val="none" w:sz="0" w:space="0" w:color="auto"/>
                <w:right w:val="none" w:sz="0" w:space="0" w:color="auto"/>
              </w:divBdr>
            </w:div>
            <w:div w:id="748042240">
              <w:marLeft w:val="0"/>
              <w:marRight w:val="0"/>
              <w:marTop w:val="0"/>
              <w:marBottom w:val="0"/>
              <w:divBdr>
                <w:top w:val="none" w:sz="0" w:space="0" w:color="auto"/>
                <w:left w:val="none" w:sz="0" w:space="0" w:color="auto"/>
                <w:bottom w:val="none" w:sz="0" w:space="0" w:color="auto"/>
                <w:right w:val="none" w:sz="0" w:space="0" w:color="auto"/>
              </w:divBdr>
            </w:div>
            <w:div w:id="977613874">
              <w:marLeft w:val="0"/>
              <w:marRight w:val="0"/>
              <w:marTop w:val="0"/>
              <w:marBottom w:val="0"/>
              <w:divBdr>
                <w:top w:val="none" w:sz="0" w:space="0" w:color="auto"/>
                <w:left w:val="none" w:sz="0" w:space="0" w:color="auto"/>
                <w:bottom w:val="none" w:sz="0" w:space="0" w:color="auto"/>
                <w:right w:val="none" w:sz="0" w:space="0" w:color="auto"/>
              </w:divBdr>
            </w:div>
            <w:div w:id="1135489162">
              <w:marLeft w:val="0"/>
              <w:marRight w:val="0"/>
              <w:marTop w:val="0"/>
              <w:marBottom w:val="0"/>
              <w:divBdr>
                <w:top w:val="none" w:sz="0" w:space="0" w:color="auto"/>
                <w:left w:val="none" w:sz="0" w:space="0" w:color="auto"/>
                <w:bottom w:val="none" w:sz="0" w:space="0" w:color="auto"/>
                <w:right w:val="none" w:sz="0" w:space="0" w:color="auto"/>
              </w:divBdr>
            </w:div>
            <w:div w:id="21072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191">
      <w:bodyDiv w:val="1"/>
      <w:marLeft w:val="0"/>
      <w:marRight w:val="0"/>
      <w:marTop w:val="0"/>
      <w:marBottom w:val="0"/>
      <w:divBdr>
        <w:top w:val="none" w:sz="0" w:space="0" w:color="auto"/>
        <w:left w:val="none" w:sz="0" w:space="0" w:color="auto"/>
        <w:bottom w:val="none" w:sz="0" w:space="0" w:color="auto"/>
        <w:right w:val="none" w:sz="0" w:space="0" w:color="auto"/>
      </w:divBdr>
      <w:divsChild>
        <w:div w:id="1981381836">
          <w:marLeft w:val="0"/>
          <w:marRight w:val="0"/>
          <w:marTop w:val="0"/>
          <w:marBottom w:val="0"/>
          <w:divBdr>
            <w:top w:val="none" w:sz="0" w:space="0" w:color="auto"/>
            <w:left w:val="none" w:sz="0" w:space="0" w:color="auto"/>
            <w:bottom w:val="none" w:sz="0" w:space="0" w:color="auto"/>
            <w:right w:val="none" w:sz="0" w:space="0" w:color="auto"/>
          </w:divBdr>
          <w:divsChild>
            <w:div w:id="147937671">
              <w:marLeft w:val="0"/>
              <w:marRight w:val="0"/>
              <w:marTop w:val="0"/>
              <w:marBottom w:val="0"/>
              <w:divBdr>
                <w:top w:val="none" w:sz="0" w:space="0" w:color="auto"/>
                <w:left w:val="none" w:sz="0" w:space="0" w:color="auto"/>
                <w:bottom w:val="none" w:sz="0" w:space="0" w:color="auto"/>
                <w:right w:val="none" w:sz="0" w:space="0" w:color="auto"/>
              </w:divBdr>
            </w:div>
            <w:div w:id="580918068">
              <w:marLeft w:val="0"/>
              <w:marRight w:val="0"/>
              <w:marTop w:val="0"/>
              <w:marBottom w:val="0"/>
              <w:divBdr>
                <w:top w:val="none" w:sz="0" w:space="0" w:color="auto"/>
                <w:left w:val="none" w:sz="0" w:space="0" w:color="auto"/>
                <w:bottom w:val="none" w:sz="0" w:space="0" w:color="auto"/>
                <w:right w:val="none" w:sz="0" w:space="0" w:color="auto"/>
              </w:divBdr>
            </w:div>
            <w:div w:id="621569858">
              <w:marLeft w:val="0"/>
              <w:marRight w:val="0"/>
              <w:marTop w:val="0"/>
              <w:marBottom w:val="0"/>
              <w:divBdr>
                <w:top w:val="none" w:sz="0" w:space="0" w:color="auto"/>
                <w:left w:val="none" w:sz="0" w:space="0" w:color="auto"/>
                <w:bottom w:val="none" w:sz="0" w:space="0" w:color="auto"/>
                <w:right w:val="none" w:sz="0" w:space="0" w:color="auto"/>
              </w:divBdr>
            </w:div>
            <w:div w:id="708142596">
              <w:marLeft w:val="0"/>
              <w:marRight w:val="0"/>
              <w:marTop w:val="0"/>
              <w:marBottom w:val="0"/>
              <w:divBdr>
                <w:top w:val="none" w:sz="0" w:space="0" w:color="auto"/>
                <w:left w:val="none" w:sz="0" w:space="0" w:color="auto"/>
                <w:bottom w:val="none" w:sz="0" w:space="0" w:color="auto"/>
                <w:right w:val="none" w:sz="0" w:space="0" w:color="auto"/>
              </w:divBdr>
            </w:div>
            <w:div w:id="827742956">
              <w:marLeft w:val="0"/>
              <w:marRight w:val="0"/>
              <w:marTop w:val="0"/>
              <w:marBottom w:val="0"/>
              <w:divBdr>
                <w:top w:val="none" w:sz="0" w:space="0" w:color="auto"/>
                <w:left w:val="none" w:sz="0" w:space="0" w:color="auto"/>
                <w:bottom w:val="none" w:sz="0" w:space="0" w:color="auto"/>
                <w:right w:val="none" w:sz="0" w:space="0" w:color="auto"/>
              </w:divBdr>
            </w:div>
            <w:div w:id="839351470">
              <w:marLeft w:val="0"/>
              <w:marRight w:val="0"/>
              <w:marTop w:val="0"/>
              <w:marBottom w:val="0"/>
              <w:divBdr>
                <w:top w:val="none" w:sz="0" w:space="0" w:color="auto"/>
                <w:left w:val="none" w:sz="0" w:space="0" w:color="auto"/>
                <w:bottom w:val="none" w:sz="0" w:space="0" w:color="auto"/>
                <w:right w:val="none" w:sz="0" w:space="0" w:color="auto"/>
              </w:divBdr>
            </w:div>
            <w:div w:id="1138064734">
              <w:marLeft w:val="0"/>
              <w:marRight w:val="0"/>
              <w:marTop w:val="0"/>
              <w:marBottom w:val="0"/>
              <w:divBdr>
                <w:top w:val="none" w:sz="0" w:space="0" w:color="auto"/>
                <w:left w:val="none" w:sz="0" w:space="0" w:color="auto"/>
                <w:bottom w:val="none" w:sz="0" w:space="0" w:color="auto"/>
                <w:right w:val="none" w:sz="0" w:space="0" w:color="auto"/>
              </w:divBdr>
            </w:div>
            <w:div w:id="1476602233">
              <w:marLeft w:val="0"/>
              <w:marRight w:val="0"/>
              <w:marTop w:val="0"/>
              <w:marBottom w:val="0"/>
              <w:divBdr>
                <w:top w:val="none" w:sz="0" w:space="0" w:color="auto"/>
                <w:left w:val="none" w:sz="0" w:space="0" w:color="auto"/>
                <w:bottom w:val="none" w:sz="0" w:space="0" w:color="auto"/>
                <w:right w:val="none" w:sz="0" w:space="0" w:color="auto"/>
              </w:divBdr>
            </w:div>
            <w:div w:id="1580361847">
              <w:marLeft w:val="0"/>
              <w:marRight w:val="0"/>
              <w:marTop w:val="0"/>
              <w:marBottom w:val="0"/>
              <w:divBdr>
                <w:top w:val="none" w:sz="0" w:space="0" w:color="auto"/>
                <w:left w:val="none" w:sz="0" w:space="0" w:color="auto"/>
                <w:bottom w:val="none" w:sz="0" w:space="0" w:color="auto"/>
                <w:right w:val="none" w:sz="0" w:space="0" w:color="auto"/>
              </w:divBdr>
            </w:div>
            <w:div w:id="2082874287">
              <w:marLeft w:val="0"/>
              <w:marRight w:val="0"/>
              <w:marTop w:val="0"/>
              <w:marBottom w:val="0"/>
              <w:divBdr>
                <w:top w:val="none" w:sz="0" w:space="0" w:color="auto"/>
                <w:left w:val="none" w:sz="0" w:space="0" w:color="auto"/>
                <w:bottom w:val="none" w:sz="0" w:space="0" w:color="auto"/>
                <w:right w:val="none" w:sz="0" w:space="0" w:color="auto"/>
              </w:divBdr>
            </w:div>
            <w:div w:id="20885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730">
      <w:bodyDiv w:val="1"/>
      <w:marLeft w:val="0"/>
      <w:marRight w:val="0"/>
      <w:marTop w:val="0"/>
      <w:marBottom w:val="0"/>
      <w:divBdr>
        <w:top w:val="none" w:sz="0" w:space="0" w:color="auto"/>
        <w:left w:val="none" w:sz="0" w:space="0" w:color="auto"/>
        <w:bottom w:val="none" w:sz="0" w:space="0" w:color="auto"/>
        <w:right w:val="none" w:sz="0" w:space="0" w:color="auto"/>
      </w:divBdr>
      <w:divsChild>
        <w:div w:id="1976179025">
          <w:marLeft w:val="0"/>
          <w:marRight w:val="0"/>
          <w:marTop w:val="0"/>
          <w:marBottom w:val="0"/>
          <w:divBdr>
            <w:top w:val="none" w:sz="0" w:space="0" w:color="auto"/>
            <w:left w:val="none" w:sz="0" w:space="0" w:color="auto"/>
            <w:bottom w:val="none" w:sz="0" w:space="0" w:color="auto"/>
            <w:right w:val="none" w:sz="0" w:space="0" w:color="auto"/>
          </w:divBdr>
          <w:divsChild>
            <w:div w:id="10837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2877">
      <w:bodyDiv w:val="1"/>
      <w:marLeft w:val="0"/>
      <w:marRight w:val="0"/>
      <w:marTop w:val="0"/>
      <w:marBottom w:val="0"/>
      <w:divBdr>
        <w:top w:val="none" w:sz="0" w:space="0" w:color="auto"/>
        <w:left w:val="none" w:sz="0" w:space="0" w:color="auto"/>
        <w:bottom w:val="none" w:sz="0" w:space="0" w:color="auto"/>
        <w:right w:val="none" w:sz="0" w:space="0" w:color="auto"/>
      </w:divBdr>
      <w:divsChild>
        <w:div w:id="906770437">
          <w:marLeft w:val="0"/>
          <w:marRight w:val="0"/>
          <w:marTop w:val="0"/>
          <w:marBottom w:val="0"/>
          <w:divBdr>
            <w:top w:val="none" w:sz="0" w:space="0" w:color="auto"/>
            <w:left w:val="none" w:sz="0" w:space="0" w:color="auto"/>
            <w:bottom w:val="none" w:sz="0" w:space="0" w:color="auto"/>
            <w:right w:val="none" w:sz="0" w:space="0" w:color="auto"/>
          </w:divBdr>
        </w:div>
      </w:divsChild>
    </w:div>
    <w:div w:id="1016687414">
      <w:bodyDiv w:val="1"/>
      <w:marLeft w:val="0"/>
      <w:marRight w:val="0"/>
      <w:marTop w:val="0"/>
      <w:marBottom w:val="0"/>
      <w:divBdr>
        <w:top w:val="none" w:sz="0" w:space="0" w:color="auto"/>
        <w:left w:val="none" w:sz="0" w:space="0" w:color="auto"/>
        <w:bottom w:val="none" w:sz="0" w:space="0" w:color="auto"/>
        <w:right w:val="none" w:sz="0" w:space="0" w:color="auto"/>
      </w:divBdr>
      <w:divsChild>
        <w:div w:id="463696078">
          <w:marLeft w:val="0"/>
          <w:marRight w:val="0"/>
          <w:marTop w:val="0"/>
          <w:marBottom w:val="0"/>
          <w:divBdr>
            <w:top w:val="none" w:sz="0" w:space="0" w:color="auto"/>
            <w:left w:val="none" w:sz="0" w:space="0" w:color="auto"/>
            <w:bottom w:val="none" w:sz="0" w:space="0" w:color="auto"/>
            <w:right w:val="none" w:sz="0" w:space="0" w:color="auto"/>
          </w:divBdr>
          <w:divsChild>
            <w:div w:id="407576369">
              <w:marLeft w:val="0"/>
              <w:marRight w:val="0"/>
              <w:marTop w:val="0"/>
              <w:marBottom w:val="0"/>
              <w:divBdr>
                <w:top w:val="none" w:sz="0" w:space="0" w:color="auto"/>
                <w:left w:val="none" w:sz="0" w:space="0" w:color="auto"/>
                <w:bottom w:val="none" w:sz="0" w:space="0" w:color="auto"/>
                <w:right w:val="none" w:sz="0" w:space="0" w:color="auto"/>
              </w:divBdr>
            </w:div>
            <w:div w:id="426660093">
              <w:marLeft w:val="0"/>
              <w:marRight w:val="0"/>
              <w:marTop w:val="0"/>
              <w:marBottom w:val="0"/>
              <w:divBdr>
                <w:top w:val="none" w:sz="0" w:space="0" w:color="auto"/>
                <w:left w:val="none" w:sz="0" w:space="0" w:color="auto"/>
                <w:bottom w:val="none" w:sz="0" w:space="0" w:color="auto"/>
                <w:right w:val="none" w:sz="0" w:space="0" w:color="auto"/>
              </w:divBdr>
            </w:div>
            <w:div w:id="779105081">
              <w:marLeft w:val="0"/>
              <w:marRight w:val="0"/>
              <w:marTop w:val="0"/>
              <w:marBottom w:val="0"/>
              <w:divBdr>
                <w:top w:val="none" w:sz="0" w:space="0" w:color="auto"/>
                <w:left w:val="none" w:sz="0" w:space="0" w:color="auto"/>
                <w:bottom w:val="none" w:sz="0" w:space="0" w:color="auto"/>
                <w:right w:val="none" w:sz="0" w:space="0" w:color="auto"/>
              </w:divBdr>
            </w:div>
            <w:div w:id="1054620174">
              <w:marLeft w:val="0"/>
              <w:marRight w:val="0"/>
              <w:marTop w:val="0"/>
              <w:marBottom w:val="0"/>
              <w:divBdr>
                <w:top w:val="none" w:sz="0" w:space="0" w:color="auto"/>
                <w:left w:val="none" w:sz="0" w:space="0" w:color="auto"/>
                <w:bottom w:val="none" w:sz="0" w:space="0" w:color="auto"/>
                <w:right w:val="none" w:sz="0" w:space="0" w:color="auto"/>
              </w:divBdr>
            </w:div>
            <w:div w:id="1163351318">
              <w:marLeft w:val="0"/>
              <w:marRight w:val="0"/>
              <w:marTop w:val="0"/>
              <w:marBottom w:val="0"/>
              <w:divBdr>
                <w:top w:val="none" w:sz="0" w:space="0" w:color="auto"/>
                <w:left w:val="none" w:sz="0" w:space="0" w:color="auto"/>
                <w:bottom w:val="none" w:sz="0" w:space="0" w:color="auto"/>
                <w:right w:val="none" w:sz="0" w:space="0" w:color="auto"/>
              </w:divBdr>
            </w:div>
            <w:div w:id="1241990317">
              <w:marLeft w:val="0"/>
              <w:marRight w:val="0"/>
              <w:marTop w:val="0"/>
              <w:marBottom w:val="0"/>
              <w:divBdr>
                <w:top w:val="none" w:sz="0" w:space="0" w:color="auto"/>
                <w:left w:val="none" w:sz="0" w:space="0" w:color="auto"/>
                <w:bottom w:val="none" w:sz="0" w:space="0" w:color="auto"/>
                <w:right w:val="none" w:sz="0" w:space="0" w:color="auto"/>
              </w:divBdr>
            </w:div>
            <w:div w:id="1536456646">
              <w:marLeft w:val="0"/>
              <w:marRight w:val="0"/>
              <w:marTop w:val="0"/>
              <w:marBottom w:val="0"/>
              <w:divBdr>
                <w:top w:val="none" w:sz="0" w:space="0" w:color="auto"/>
                <w:left w:val="none" w:sz="0" w:space="0" w:color="auto"/>
                <w:bottom w:val="none" w:sz="0" w:space="0" w:color="auto"/>
                <w:right w:val="none" w:sz="0" w:space="0" w:color="auto"/>
              </w:divBdr>
            </w:div>
            <w:div w:id="1561089970">
              <w:marLeft w:val="0"/>
              <w:marRight w:val="0"/>
              <w:marTop w:val="0"/>
              <w:marBottom w:val="0"/>
              <w:divBdr>
                <w:top w:val="none" w:sz="0" w:space="0" w:color="auto"/>
                <w:left w:val="none" w:sz="0" w:space="0" w:color="auto"/>
                <w:bottom w:val="none" w:sz="0" w:space="0" w:color="auto"/>
                <w:right w:val="none" w:sz="0" w:space="0" w:color="auto"/>
              </w:divBdr>
            </w:div>
            <w:div w:id="2035300021">
              <w:marLeft w:val="0"/>
              <w:marRight w:val="0"/>
              <w:marTop w:val="0"/>
              <w:marBottom w:val="0"/>
              <w:divBdr>
                <w:top w:val="none" w:sz="0" w:space="0" w:color="auto"/>
                <w:left w:val="none" w:sz="0" w:space="0" w:color="auto"/>
                <w:bottom w:val="none" w:sz="0" w:space="0" w:color="auto"/>
                <w:right w:val="none" w:sz="0" w:space="0" w:color="auto"/>
              </w:divBdr>
            </w:div>
            <w:div w:id="21409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302">
      <w:bodyDiv w:val="1"/>
      <w:marLeft w:val="0"/>
      <w:marRight w:val="0"/>
      <w:marTop w:val="0"/>
      <w:marBottom w:val="0"/>
      <w:divBdr>
        <w:top w:val="none" w:sz="0" w:space="0" w:color="auto"/>
        <w:left w:val="none" w:sz="0" w:space="0" w:color="auto"/>
        <w:bottom w:val="none" w:sz="0" w:space="0" w:color="auto"/>
        <w:right w:val="none" w:sz="0" w:space="0" w:color="auto"/>
      </w:divBdr>
      <w:divsChild>
        <w:div w:id="185559226">
          <w:marLeft w:val="0"/>
          <w:marRight w:val="0"/>
          <w:marTop w:val="0"/>
          <w:marBottom w:val="0"/>
          <w:divBdr>
            <w:top w:val="none" w:sz="0" w:space="0" w:color="auto"/>
            <w:left w:val="none" w:sz="0" w:space="0" w:color="auto"/>
            <w:bottom w:val="none" w:sz="0" w:space="0" w:color="auto"/>
            <w:right w:val="none" w:sz="0" w:space="0" w:color="auto"/>
          </w:divBdr>
          <w:divsChild>
            <w:div w:id="35206241">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241">
      <w:bodyDiv w:val="1"/>
      <w:marLeft w:val="0"/>
      <w:marRight w:val="0"/>
      <w:marTop w:val="0"/>
      <w:marBottom w:val="0"/>
      <w:divBdr>
        <w:top w:val="none" w:sz="0" w:space="0" w:color="auto"/>
        <w:left w:val="none" w:sz="0" w:space="0" w:color="auto"/>
        <w:bottom w:val="none" w:sz="0" w:space="0" w:color="auto"/>
        <w:right w:val="none" w:sz="0" w:space="0" w:color="auto"/>
      </w:divBdr>
      <w:divsChild>
        <w:div w:id="1853300113">
          <w:marLeft w:val="0"/>
          <w:marRight w:val="0"/>
          <w:marTop w:val="0"/>
          <w:marBottom w:val="0"/>
          <w:divBdr>
            <w:top w:val="none" w:sz="0" w:space="0" w:color="auto"/>
            <w:left w:val="none" w:sz="0" w:space="0" w:color="auto"/>
            <w:bottom w:val="none" w:sz="0" w:space="0" w:color="auto"/>
            <w:right w:val="none" w:sz="0" w:space="0" w:color="auto"/>
          </w:divBdr>
          <w:divsChild>
            <w:div w:id="47997352">
              <w:marLeft w:val="0"/>
              <w:marRight w:val="0"/>
              <w:marTop w:val="0"/>
              <w:marBottom w:val="0"/>
              <w:divBdr>
                <w:top w:val="none" w:sz="0" w:space="0" w:color="auto"/>
                <w:left w:val="none" w:sz="0" w:space="0" w:color="auto"/>
                <w:bottom w:val="none" w:sz="0" w:space="0" w:color="auto"/>
                <w:right w:val="none" w:sz="0" w:space="0" w:color="auto"/>
              </w:divBdr>
            </w:div>
            <w:div w:id="1287933386">
              <w:marLeft w:val="0"/>
              <w:marRight w:val="0"/>
              <w:marTop w:val="0"/>
              <w:marBottom w:val="0"/>
              <w:divBdr>
                <w:top w:val="none" w:sz="0" w:space="0" w:color="auto"/>
                <w:left w:val="none" w:sz="0" w:space="0" w:color="auto"/>
                <w:bottom w:val="none" w:sz="0" w:space="0" w:color="auto"/>
                <w:right w:val="none" w:sz="0" w:space="0" w:color="auto"/>
              </w:divBdr>
            </w:div>
            <w:div w:id="1362433752">
              <w:marLeft w:val="0"/>
              <w:marRight w:val="0"/>
              <w:marTop w:val="0"/>
              <w:marBottom w:val="0"/>
              <w:divBdr>
                <w:top w:val="none" w:sz="0" w:space="0" w:color="auto"/>
                <w:left w:val="none" w:sz="0" w:space="0" w:color="auto"/>
                <w:bottom w:val="none" w:sz="0" w:space="0" w:color="auto"/>
                <w:right w:val="none" w:sz="0" w:space="0" w:color="auto"/>
              </w:divBdr>
            </w:div>
            <w:div w:id="20969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1041">
      <w:bodyDiv w:val="1"/>
      <w:marLeft w:val="0"/>
      <w:marRight w:val="0"/>
      <w:marTop w:val="0"/>
      <w:marBottom w:val="0"/>
      <w:divBdr>
        <w:top w:val="none" w:sz="0" w:space="0" w:color="auto"/>
        <w:left w:val="none" w:sz="0" w:space="0" w:color="auto"/>
        <w:bottom w:val="none" w:sz="0" w:space="0" w:color="auto"/>
        <w:right w:val="none" w:sz="0" w:space="0" w:color="auto"/>
      </w:divBdr>
      <w:divsChild>
        <w:div w:id="1347974921">
          <w:marLeft w:val="0"/>
          <w:marRight w:val="0"/>
          <w:marTop w:val="0"/>
          <w:marBottom w:val="0"/>
          <w:divBdr>
            <w:top w:val="none" w:sz="0" w:space="0" w:color="auto"/>
            <w:left w:val="none" w:sz="0" w:space="0" w:color="auto"/>
            <w:bottom w:val="none" w:sz="0" w:space="0" w:color="auto"/>
            <w:right w:val="none" w:sz="0" w:space="0" w:color="auto"/>
          </w:divBdr>
        </w:div>
      </w:divsChild>
    </w:div>
    <w:div w:id="1133139770">
      <w:bodyDiv w:val="1"/>
      <w:marLeft w:val="0"/>
      <w:marRight w:val="0"/>
      <w:marTop w:val="0"/>
      <w:marBottom w:val="0"/>
      <w:divBdr>
        <w:top w:val="none" w:sz="0" w:space="0" w:color="auto"/>
        <w:left w:val="none" w:sz="0" w:space="0" w:color="auto"/>
        <w:bottom w:val="none" w:sz="0" w:space="0" w:color="auto"/>
        <w:right w:val="none" w:sz="0" w:space="0" w:color="auto"/>
      </w:divBdr>
      <w:divsChild>
        <w:div w:id="2006860563">
          <w:marLeft w:val="0"/>
          <w:marRight w:val="0"/>
          <w:marTop w:val="0"/>
          <w:marBottom w:val="0"/>
          <w:divBdr>
            <w:top w:val="none" w:sz="0" w:space="0" w:color="auto"/>
            <w:left w:val="none" w:sz="0" w:space="0" w:color="auto"/>
            <w:bottom w:val="none" w:sz="0" w:space="0" w:color="auto"/>
            <w:right w:val="none" w:sz="0" w:space="0" w:color="auto"/>
          </w:divBdr>
          <w:divsChild>
            <w:div w:id="337930517">
              <w:marLeft w:val="0"/>
              <w:marRight w:val="0"/>
              <w:marTop w:val="0"/>
              <w:marBottom w:val="0"/>
              <w:divBdr>
                <w:top w:val="none" w:sz="0" w:space="0" w:color="auto"/>
                <w:left w:val="none" w:sz="0" w:space="0" w:color="auto"/>
                <w:bottom w:val="none" w:sz="0" w:space="0" w:color="auto"/>
                <w:right w:val="none" w:sz="0" w:space="0" w:color="auto"/>
              </w:divBdr>
            </w:div>
            <w:div w:id="18313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1260">
      <w:bodyDiv w:val="1"/>
      <w:marLeft w:val="0"/>
      <w:marRight w:val="0"/>
      <w:marTop w:val="0"/>
      <w:marBottom w:val="0"/>
      <w:divBdr>
        <w:top w:val="none" w:sz="0" w:space="0" w:color="auto"/>
        <w:left w:val="none" w:sz="0" w:space="0" w:color="auto"/>
        <w:bottom w:val="none" w:sz="0" w:space="0" w:color="auto"/>
        <w:right w:val="none" w:sz="0" w:space="0" w:color="auto"/>
      </w:divBdr>
      <w:divsChild>
        <w:div w:id="583683563">
          <w:marLeft w:val="0"/>
          <w:marRight w:val="0"/>
          <w:marTop w:val="0"/>
          <w:marBottom w:val="0"/>
          <w:divBdr>
            <w:top w:val="none" w:sz="0" w:space="0" w:color="auto"/>
            <w:left w:val="none" w:sz="0" w:space="0" w:color="auto"/>
            <w:bottom w:val="none" w:sz="0" w:space="0" w:color="auto"/>
            <w:right w:val="none" w:sz="0" w:space="0" w:color="auto"/>
          </w:divBdr>
          <w:divsChild>
            <w:div w:id="95907345">
              <w:marLeft w:val="0"/>
              <w:marRight w:val="0"/>
              <w:marTop w:val="0"/>
              <w:marBottom w:val="0"/>
              <w:divBdr>
                <w:top w:val="none" w:sz="0" w:space="0" w:color="auto"/>
                <w:left w:val="none" w:sz="0" w:space="0" w:color="auto"/>
                <w:bottom w:val="none" w:sz="0" w:space="0" w:color="auto"/>
                <w:right w:val="none" w:sz="0" w:space="0" w:color="auto"/>
              </w:divBdr>
            </w:div>
            <w:div w:id="801341068">
              <w:marLeft w:val="0"/>
              <w:marRight w:val="0"/>
              <w:marTop w:val="0"/>
              <w:marBottom w:val="0"/>
              <w:divBdr>
                <w:top w:val="none" w:sz="0" w:space="0" w:color="auto"/>
                <w:left w:val="none" w:sz="0" w:space="0" w:color="auto"/>
                <w:bottom w:val="none" w:sz="0" w:space="0" w:color="auto"/>
                <w:right w:val="none" w:sz="0" w:space="0" w:color="auto"/>
              </w:divBdr>
            </w:div>
            <w:div w:id="975793360">
              <w:marLeft w:val="0"/>
              <w:marRight w:val="0"/>
              <w:marTop w:val="0"/>
              <w:marBottom w:val="0"/>
              <w:divBdr>
                <w:top w:val="none" w:sz="0" w:space="0" w:color="auto"/>
                <w:left w:val="none" w:sz="0" w:space="0" w:color="auto"/>
                <w:bottom w:val="none" w:sz="0" w:space="0" w:color="auto"/>
                <w:right w:val="none" w:sz="0" w:space="0" w:color="auto"/>
              </w:divBdr>
            </w:div>
            <w:div w:id="1125343247">
              <w:marLeft w:val="0"/>
              <w:marRight w:val="0"/>
              <w:marTop w:val="0"/>
              <w:marBottom w:val="0"/>
              <w:divBdr>
                <w:top w:val="none" w:sz="0" w:space="0" w:color="auto"/>
                <w:left w:val="none" w:sz="0" w:space="0" w:color="auto"/>
                <w:bottom w:val="none" w:sz="0" w:space="0" w:color="auto"/>
                <w:right w:val="none" w:sz="0" w:space="0" w:color="auto"/>
              </w:divBdr>
            </w:div>
            <w:div w:id="1747875612">
              <w:marLeft w:val="0"/>
              <w:marRight w:val="0"/>
              <w:marTop w:val="0"/>
              <w:marBottom w:val="0"/>
              <w:divBdr>
                <w:top w:val="none" w:sz="0" w:space="0" w:color="auto"/>
                <w:left w:val="none" w:sz="0" w:space="0" w:color="auto"/>
                <w:bottom w:val="none" w:sz="0" w:space="0" w:color="auto"/>
                <w:right w:val="none" w:sz="0" w:space="0" w:color="auto"/>
              </w:divBdr>
            </w:div>
            <w:div w:id="1791438088">
              <w:marLeft w:val="0"/>
              <w:marRight w:val="0"/>
              <w:marTop w:val="0"/>
              <w:marBottom w:val="0"/>
              <w:divBdr>
                <w:top w:val="none" w:sz="0" w:space="0" w:color="auto"/>
                <w:left w:val="none" w:sz="0" w:space="0" w:color="auto"/>
                <w:bottom w:val="none" w:sz="0" w:space="0" w:color="auto"/>
                <w:right w:val="none" w:sz="0" w:space="0" w:color="auto"/>
              </w:divBdr>
            </w:div>
            <w:div w:id="1912495709">
              <w:marLeft w:val="0"/>
              <w:marRight w:val="0"/>
              <w:marTop w:val="0"/>
              <w:marBottom w:val="0"/>
              <w:divBdr>
                <w:top w:val="none" w:sz="0" w:space="0" w:color="auto"/>
                <w:left w:val="none" w:sz="0" w:space="0" w:color="auto"/>
                <w:bottom w:val="none" w:sz="0" w:space="0" w:color="auto"/>
                <w:right w:val="none" w:sz="0" w:space="0" w:color="auto"/>
              </w:divBdr>
            </w:div>
            <w:div w:id="19555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062">
      <w:bodyDiv w:val="1"/>
      <w:marLeft w:val="0"/>
      <w:marRight w:val="0"/>
      <w:marTop w:val="0"/>
      <w:marBottom w:val="0"/>
      <w:divBdr>
        <w:top w:val="none" w:sz="0" w:space="0" w:color="auto"/>
        <w:left w:val="none" w:sz="0" w:space="0" w:color="auto"/>
        <w:bottom w:val="none" w:sz="0" w:space="0" w:color="auto"/>
        <w:right w:val="none" w:sz="0" w:space="0" w:color="auto"/>
      </w:divBdr>
      <w:divsChild>
        <w:div w:id="2030795720">
          <w:marLeft w:val="0"/>
          <w:marRight w:val="0"/>
          <w:marTop w:val="0"/>
          <w:marBottom w:val="0"/>
          <w:divBdr>
            <w:top w:val="none" w:sz="0" w:space="0" w:color="auto"/>
            <w:left w:val="none" w:sz="0" w:space="0" w:color="auto"/>
            <w:bottom w:val="none" w:sz="0" w:space="0" w:color="auto"/>
            <w:right w:val="none" w:sz="0" w:space="0" w:color="auto"/>
          </w:divBdr>
          <w:divsChild>
            <w:div w:id="127864768">
              <w:marLeft w:val="0"/>
              <w:marRight w:val="0"/>
              <w:marTop w:val="0"/>
              <w:marBottom w:val="0"/>
              <w:divBdr>
                <w:top w:val="none" w:sz="0" w:space="0" w:color="auto"/>
                <w:left w:val="none" w:sz="0" w:space="0" w:color="auto"/>
                <w:bottom w:val="none" w:sz="0" w:space="0" w:color="auto"/>
                <w:right w:val="none" w:sz="0" w:space="0" w:color="auto"/>
              </w:divBdr>
            </w:div>
            <w:div w:id="217865056">
              <w:marLeft w:val="0"/>
              <w:marRight w:val="0"/>
              <w:marTop w:val="0"/>
              <w:marBottom w:val="0"/>
              <w:divBdr>
                <w:top w:val="none" w:sz="0" w:space="0" w:color="auto"/>
                <w:left w:val="none" w:sz="0" w:space="0" w:color="auto"/>
                <w:bottom w:val="none" w:sz="0" w:space="0" w:color="auto"/>
                <w:right w:val="none" w:sz="0" w:space="0" w:color="auto"/>
              </w:divBdr>
            </w:div>
            <w:div w:id="583613555">
              <w:marLeft w:val="0"/>
              <w:marRight w:val="0"/>
              <w:marTop w:val="0"/>
              <w:marBottom w:val="0"/>
              <w:divBdr>
                <w:top w:val="none" w:sz="0" w:space="0" w:color="auto"/>
                <w:left w:val="none" w:sz="0" w:space="0" w:color="auto"/>
                <w:bottom w:val="none" w:sz="0" w:space="0" w:color="auto"/>
                <w:right w:val="none" w:sz="0" w:space="0" w:color="auto"/>
              </w:divBdr>
            </w:div>
            <w:div w:id="585192200">
              <w:marLeft w:val="0"/>
              <w:marRight w:val="0"/>
              <w:marTop w:val="0"/>
              <w:marBottom w:val="0"/>
              <w:divBdr>
                <w:top w:val="none" w:sz="0" w:space="0" w:color="auto"/>
                <w:left w:val="none" w:sz="0" w:space="0" w:color="auto"/>
                <w:bottom w:val="none" w:sz="0" w:space="0" w:color="auto"/>
                <w:right w:val="none" w:sz="0" w:space="0" w:color="auto"/>
              </w:divBdr>
            </w:div>
            <w:div w:id="845288295">
              <w:marLeft w:val="0"/>
              <w:marRight w:val="0"/>
              <w:marTop w:val="0"/>
              <w:marBottom w:val="0"/>
              <w:divBdr>
                <w:top w:val="none" w:sz="0" w:space="0" w:color="auto"/>
                <w:left w:val="none" w:sz="0" w:space="0" w:color="auto"/>
                <w:bottom w:val="none" w:sz="0" w:space="0" w:color="auto"/>
                <w:right w:val="none" w:sz="0" w:space="0" w:color="auto"/>
              </w:divBdr>
            </w:div>
            <w:div w:id="2013220639">
              <w:marLeft w:val="0"/>
              <w:marRight w:val="0"/>
              <w:marTop w:val="0"/>
              <w:marBottom w:val="0"/>
              <w:divBdr>
                <w:top w:val="none" w:sz="0" w:space="0" w:color="auto"/>
                <w:left w:val="none" w:sz="0" w:space="0" w:color="auto"/>
                <w:bottom w:val="none" w:sz="0" w:space="0" w:color="auto"/>
                <w:right w:val="none" w:sz="0" w:space="0" w:color="auto"/>
              </w:divBdr>
            </w:div>
            <w:div w:id="20469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5950">
      <w:bodyDiv w:val="1"/>
      <w:marLeft w:val="0"/>
      <w:marRight w:val="0"/>
      <w:marTop w:val="0"/>
      <w:marBottom w:val="0"/>
      <w:divBdr>
        <w:top w:val="none" w:sz="0" w:space="0" w:color="auto"/>
        <w:left w:val="none" w:sz="0" w:space="0" w:color="auto"/>
        <w:bottom w:val="none" w:sz="0" w:space="0" w:color="auto"/>
        <w:right w:val="none" w:sz="0" w:space="0" w:color="auto"/>
      </w:divBdr>
      <w:divsChild>
        <w:div w:id="2067219055">
          <w:marLeft w:val="0"/>
          <w:marRight w:val="0"/>
          <w:marTop w:val="0"/>
          <w:marBottom w:val="0"/>
          <w:divBdr>
            <w:top w:val="none" w:sz="0" w:space="0" w:color="auto"/>
            <w:left w:val="none" w:sz="0" w:space="0" w:color="auto"/>
            <w:bottom w:val="none" w:sz="0" w:space="0" w:color="auto"/>
            <w:right w:val="none" w:sz="0" w:space="0" w:color="auto"/>
          </w:divBdr>
          <w:divsChild>
            <w:div w:id="280655298">
              <w:marLeft w:val="0"/>
              <w:marRight w:val="0"/>
              <w:marTop w:val="0"/>
              <w:marBottom w:val="0"/>
              <w:divBdr>
                <w:top w:val="none" w:sz="0" w:space="0" w:color="auto"/>
                <w:left w:val="none" w:sz="0" w:space="0" w:color="auto"/>
                <w:bottom w:val="none" w:sz="0" w:space="0" w:color="auto"/>
                <w:right w:val="none" w:sz="0" w:space="0" w:color="auto"/>
              </w:divBdr>
            </w:div>
            <w:div w:id="1043139140">
              <w:marLeft w:val="0"/>
              <w:marRight w:val="0"/>
              <w:marTop w:val="0"/>
              <w:marBottom w:val="0"/>
              <w:divBdr>
                <w:top w:val="none" w:sz="0" w:space="0" w:color="auto"/>
                <w:left w:val="none" w:sz="0" w:space="0" w:color="auto"/>
                <w:bottom w:val="none" w:sz="0" w:space="0" w:color="auto"/>
                <w:right w:val="none" w:sz="0" w:space="0" w:color="auto"/>
              </w:divBdr>
            </w:div>
            <w:div w:id="1229074570">
              <w:marLeft w:val="0"/>
              <w:marRight w:val="0"/>
              <w:marTop w:val="0"/>
              <w:marBottom w:val="0"/>
              <w:divBdr>
                <w:top w:val="none" w:sz="0" w:space="0" w:color="auto"/>
                <w:left w:val="none" w:sz="0" w:space="0" w:color="auto"/>
                <w:bottom w:val="none" w:sz="0" w:space="0" w:color="auto"/>
                <w:right w:val="none" w:sz="0" w:space="0" w:color="auto"/>
              </w:divBdr>
            </w:div>
            <w:div w:id="1334795223">
              <w:marLeft w:val="0"/>
              <w:marRight w:val="0"/>
              <w:marTop w:val="0"/>
              <w:marBottom w:val="0"/>
              <w:divBdr>
                <w:top w:val="none" w:sz="0" w:space="0" w:color="auto"/>
                <w:left w:val="none" w:sz="0" w:space="0" w:color="auto"/>
                <w:bottom w:val="none" w:sz="0" w:space="0" w:color="auto"/>
                <w:right w:val="none" w:sz="0" w:space="0" w:color="auto"/>
              </w:divBdr>
            </w:div>
            <w:div w:id="1743025683">
              <w:marLeft w:val="0"/>
              <w:marRight w:val="0"/>
              <w:marTop w:val="0"/>
              <w:marBottom w:val="0"/>
              <w:divBdr>
                <w:top w:val="none" w:sz="0" w:space="0" w:color="auto"/>
                <w:left w:val="none" w:sz="0" w:space="0" w:color="auto"/>
                <w:bottom w:val="none" w:sz="0" w:space="0" w:color="auto"/>
                <w:right w:val="none" w:sz="0" w:space="0" w:color="auto"/>
              </w:divBdr>
            </w:div>
            <w:div w:id="19177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514">
      <w:bodyDiv w:val="1"/>
      <w:marLeft w:val="0"/>
      <w:marRight w:val="0"/>
      <w:marTop w:val="0"/>
      <w:marBottom w:val="0"/>
      <w:divBdr>
        <w:top w:val="none" w:sz="0" w:space="0" w:color="auto"/>
        <w:left w:val="none" w:sz="0" w:space="0" w:color="auto"/>
        <w:bottom w:val="none" w:sz="0" w:space="0" w:color="auto"/>
        <w:right w:val="none" w:sz="0" w:space="0" w:color="auto"/>
      </w:divBdr>
    </w:div>
    <w:div w:id="1243026203">
      <w:bodyDiv w:val="1"/>
      <w:marLeft w:val="0"/>
      <w:marRight w:val="0"/>
      <w:marTop w:val="0"/>
      <w:marBottom w:val="0"/>
      <w:divBdr>
        <w:top w:val="none" w:sz="0" w:space="0" w:color="auto"/>
        <w:left w:val="none" w:sz="0" w:space="0" w:color="auto"/>
        <w:bottom w:val="none" w:sz="0" w:space="0" w:color="auto"/>
        <w:right w:val="none" w:sz="0" w:space="0" w:color="auto"/>
      </w:divBdr>
    </w:div>
    <w:div w:id="1363242924">
      <w:bodyDiv w:val="1"/>
      <w:marLeft w:val="0"/>
      <w:marRight w:val="0"/>
      <w:marTop w:val="0"/>
      <w:marBottom w:val="0"/>
      <w:divBdr>
        <w:top w:val="none" w:sz="0" w:space="0" w:color="auto"/>
        <w:left w:val="none" w:sz="0" w:space="0" w:color="auto"/>
        <w:bottom w:val="none" w:sz="0" w:space="0" w:color="auto"/>
        <w:right w:val="none" w:sz="0" w:space="0" w:color="auto"/>
      </w:divBdr>
      <w:divsChild>
        <w:div w:id="141626838">
          <w:marLeft w:val="0"/>
          <w:marRight w:val="0"/>
          <w:marTop w:val="0"/>
          <w:marBottom w:val="0"/>
          <w:divBdr>
            <w:top w:val="none" w:sz="0" w:space="0" w:color="auto"/>
            <w:left w:val="none" w:sz="0" w:space="0" w:color="auto"/>
            <w:bottom w:val="none" w:sz="0" w:space="0" w:color="auto"/>
            <w:right w:val="none" w:sz="0" w:space="0" w:color="auto"/>
          </w:divBdr>
          <w:divsChild>
            <w:div w:id="148861991">
              <w:marLeft w:val="0"/>
              <w:marRight w:val="0"/>
              <w:marTop w:val="0"/>
              <w:marBottom w:val="0"/>
              <w:divBdr>
                <w:top w:val="none" w:sz="0" w:space="0" w:color="auto"/>
                <w:left w:val="none" w:sz="0" w:space="0" w:color="auto"/>
                <w:bottom w:val="none" w:sz="0" w:space="0" w:color="auto"/>
                <w:right w:val="none" w:sz="0" w:space="0" w:color="auto"/>
              </w:divBdr>
            </w:div>
            <w:div w:id="256136905">
              <w:marLeft w:val="0"/>
              <w:marRight w:val="0"/>
              <w:marTop w:val="0"/>
              <w:marBottom w:val="0"/>
              <w:divBdr>
                <w:top w:val="none" w:sz="0" w:space="0" w:color="auto"/>
                <w:left w:val="none" w:sz="0" w:space="0" w:color="auto"/>
                <w:bottom w:val="none" w:sz="0" w:space="0" w:color="auto"/>
                <w:right w:val="none" w:sz="0" w:space="0" w:color="auto"/>
              </w:divBdr>
            </w:div>
            <w:div w:id="1446653255">
              <w:marLeft w:val="0"/>
              <w:marRight w:val="0"/>
              <w:marTop w:val="0"/>
              <w:marBottom w:val="0"/>
              <w:divBdr>
                <w:top w:val="none" w:sz="0" w:space="0" w:color="auto"/>
                <w:left w:val="none" w:sz="0" w:space="0" w:color="auto"/>
                <w:bottom w:val="none" w:sz="0" w:space="0" w:color="auto"/>
                <w:right w:val="none" w:sz="0" w:space="0" w:color="auto"/>
              </w:divBdr>
            </w:div>
            <w:div w:id="1476486437">
              <w:marLeft w:val="0"/>
              <w:marRight w:val="0"/>
              <w:marTop w:val="0"/>
              <w:marBottom w:val="0"/>
              <w:divBdr>
                <w:top w:val="none" w:sz="0" w:space="0" w:color="auto"/>
                <w:left w:val="none" w:sz="0" w:space="0" w:color="auto"/>
                <w:bottom w:val="none" w:sz="0" w:space="0" w:color="auto"/>
                <w:right w:val="none" w:sz="0" w:space="0" w:color="auto"/>
              </w:divBdr>
            </w:div>
            <w:div w:id="1681933683">
              <w:marLeft w:val="0"/>
              <w:marRight w:val="0"/>
              <w:marTop w:val="0"/>
              <w:marBottom w:val="0"/>
              <w:divBdr>
                <w:top w:val="none" w:sz="0" w:space="0" w:color="auto"/>
                <w:left w:val="none" w:sz="0" w:space="0" w:color="auto"/>
                <w:bottom w:val="none" w:sz="0" w:space="0" w:color="auto"/>
                <w:right w:val="none" w:sz="0" w:space="0" w:color="auto"/>
              </w:divBdr>
            </w:div>
            <w:div w:id="1691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3779">
      <w:bodyDiv w:val="1"/>
      <w:marLeft w:val="0"/>
      <w:marRight w:val="0"/>
      <w:marTop w:val="0"/>
      <w:marBottom w:val="0"/>
      <w:divBdr>
        <w:top w:val="none" w:sz="0" w:space="0" w:color="auto"/>
        <w:left w:val="none" w:sz="0" w:space="0" w:color="auto"/>
        <w:bottom w:val="none" w:sz="0" w:space="0" w:color="auto"/>
        <w:right w:val="none" w:sz="0" w:space="0" w:color="auto"/>
      </w:divBdr>
      <w:divsChild>
        <w:div w:id="224027303">
          <w:marLeft w:val="0"/>
          <w:marRight w:val="0"/>
          <w:marTop w:val="0"/>
          <w:marBottom w:val="0"/>
          <w:divBdr>
            <w:top w:val="none" w:sz="0" w:space="0" w:color="auto"/>
            <w:left w:val="none" w:sz="0" w:space="0" w:color="auto"/>
            <w:bottom w:val="none" w:sz="0" w:space="0" w:color="auto"/>
            <w:right w:val="none" w:sz="0" w:space="0" w:color="auto"/>
          </w:divBdr>
          <w:divsChild>
            <w:div w:id="442185887">
              <w:marLeft w:val="0"/>
              <w:marRight w:val="0"/>
              <w:marTop w:val="0"/>
              <w:marBottom w:val="0"/>
              <w:divBdr>
                <w:top w:val="none" w:sz="0" w:space="0" w:color="auto"/>
                <w:left w:val="none" w:sz="0" w:space="0" w:color="auto"/>
                <w:bottom w:val="none" w:sz="0" w:space="0" w:color="auto"/>
                <w:right w:val="none" w:sz="0" w:space="0" w:color="auto"/>
              </w:divBdr>
            </w:div>
            <w:div w:id="985553245">
              <w:marLeft w:val="0"/>
              <w:marRight w:val="0"/>
              <w:marTop w:val="0"/>
              <w:marBottom w:val="0"/>
              <w:divBdr>
                <w:top w:val="none" w:sz="0" w:space="0" w:color="auto"/>
                <w:left w:val="none" w:sz="0" w:space="0" w:color="auto"/>
                <w:bottom w:val="none" w:sz="0" w:space="0" w:color="auto"/>
                <w:right w:val="none" w:sz="0" w:space="0" w:color="auto"/>
              </w:divBdr>
            </w:div>
            <w:div w:id="1531144483">
              <w:marLeft w:val="0"/>
              <w:marRight w:val="0"/>
              <w:marTop w:val="0"/>
              <w:marBottom w:val="0"/>
              <w:divBdr>
                <w:top w:val="none" w:sz="0" w:space="0" w:color="auto"/>
                <w:left w:val="none" w:sz="0" w:space="0" w:color="auto"/>
                <w:bottom w:val="none" w:sz="0" w:space="0" w:color="auto"/>
                <w:right w:val="none" w:sz="0" w:space="0" w:color="auto"/>
              </w:divBdr>
            </w:div>
            <w:div w:id="18772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898">
      <w:bodyDiv w:val="1"/>
      <w:marLeft w:val="0"/>
      <w:marRight w:val="0"/>
      <w:marTop w:val="0"/>
      <w:marBottom w:val="0"/>
      <w:divBdr>
        <w:top w:val="none" w:sz="0" w:space="0" w:color="auto"/>
        <w:left w:val="none" w:sz="0" w:space="0" w:color="auto"/>
        <w:bottom w:val="none" w:sz="0" w:space="0" w:color="auto"/>
        <w:right w:val="none" w:sz="0" w:space="0" w:color="auto"/>
      </w:divBdr>
      <w:divsChild>
        <w:div w:id="2030988261">
          <w:marLeft w:val="0"/>
          <w:marRight w:val="0"/>
          <w:marTop w:val="0"/>
          <w:marBottom w:val="0"/>
          <w:divBdr>
            <w:top w:val="none" w:sz="0" w:space="0" w:color="auto"/>
            <w:left w:val="none" w:sz="0" w:space="0" w:color="auto"/>
            <w:bottom w:val="none" w:sz="0" w:space="0" w:color="auto"/>
            <w:right w:val="none" w:sz="0" w:space="0" w:color="auto"/>
          </w:divBdr>
          <w:divsChild>
            <w:div w:id="385106011">
              <w:marLeft w:val="0"/>
              <w:marRight w:val="0"/>
              <w:marTop w:val="0"/>
              <w:marBottom w:val="0"/>
              <w:divBdr>
                <w:top w:val="none" w:sz="0" w:space="0" w:color="auto"/>
                <w:left w:val="none" w:sz="0" w:space="0" w:color="auto"/>
                <w:bottom w:val="none" w:sz="0" w:space="0" w:color="auto"/>
                <w:right w:val="none" w:sz="0" w:space="0" w:color="auto"/>
              </w:divBdr>
            </w:div>
            <w:div w:id="8393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125">
      <w:bodyDiv w:val="1"/>
      <w:marLeft w:val="0"/>
      <w:marRight w:val="0"/>
      <w:marTop w:val="0"/>
      <w:marBottom w:val="0"/>
      <w:divBdr>
        <w:top w:val="none" w:sz="0" w:space="0" w:color="auto"/>
        <w:left w:val="none" w:sz="0" w:space="0" w:color="auto"/>
        <w:bottom w:val="none" w:sz="0" w:space="0" w:color="auto"/>
        <w:right w:val="none" w:sz="0" w:space="0" w:color="auto"/>
      </w:divBdr>
      <w:divsChild>
        <w:div w:id="1360931451">
          <w:marLeft w:val="0"/>
          <w:marRight w:val="0"/>
          <w:marTop w:val="0"/>
          <w:marBottom w:val="0"/>
          <w:divBdr>
            <w:top w:val="none" w:sz="0" w:space="0" w:color="auto"/>
            <w:left w:val="none" w:sz="0" w:space="0" w:color="auto"/>
            <w:bottom w:val="none" w:sz="0" w:space="0" w:color="auto"/>
            <w:right w:val="none" w:sz="0" w:space="0" w:color="auto"/>
          </w:divBdr>
          <w:divsChild>
            <w:div w:id="6796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272">
      <w:bodyDiv w:val="1"/>
      <w:marLeft w:val="0"/>
      <w:marRight w:val="0"/>
      <w:marTop w:val="0"/>
      <w:marBottom w:val="0"/>
      <w:divBdr>
        <w:top w:val="none" w:sz="0" w:space="0" w:color="auto"/>
        <w:left w:val="none" w:sz="0" w:space="0" w:color="auto"/>
        <w:bottom w:val="none" w:sz="0" w:space="0" w:color="auto"/>
        <w:right w:val="none" w:sz="0" w:space="0" w:color="auto"/>
      </w:divBdr>
      <w:divsChild>
        <w:div w:id="1132021093">
          <w:marLeft w:val="0"/>
          <w:marRight w:val="0"/>
          <w:marTop w:val="0"/>
          <w:marBottom w:val="0"/>
          <w:divBdr>
            <w:top w:val="none" w:sz="0" w:space="0" w:color="auto"/>
            <w:left w:val="none" w:sz="0" w:space="0" w:color="auto"/>
            <w:bottom w:val="none" w:sz="0" w:space="0" w:color="auto"/>
            <w:right w:val="none" w:sz="0" w:space="0" w:color="auto"/>
          </w:divBdr>
        </w:div>
      </w:divsChild>
    </w:div>
    <w:div w:id="1558282067">
      <w:bodyDiv w:val="1"/>
      <w:marLeft w:val="0"/>
      <w:marRight w:val="0"/>
      <w:marTop w:val="0"/>
      <w:marBottom w:val="0"/>
      <w:divBdr>
        <w:top w:val="none" w:sz="0" w:space="0" w:color="auto"/>
        <w:left w:val="none" w:sz="0" w:space="0" w:color="auto"/>
        <w:bottom w:val="none" w:sz="0" w:space="0" w:color="auto"/>
        <w:right w:val="none" w:sz="0" w:space="0" w:color="auto"/>
      </w:divBdr>
      <w:divsChild>
        <w:div w:id="1436634353">
          <w:marLeft w:val="0"/>
          <w:marRight w:val="0"/>
          <w:marTop w:val="0"/>
          <w:marBottom w:val="0"/>
          <w:divBdr>
            <w:top w:val="none" w:sz="0" w:space="0" w:color="auto"/>
            <w:left w:val="none" w:sz="0" w:space="0" w:color="auto"/>
            <w:bottom w:val="none" w:sz="0" w:space="0" w:color="auto"/>
            <w:right w:val="none" w:sz="0" w:space="0" w:color="auto"/>
          </w:divBdr>
          <w:divsChild>
            <w:div w:id="16289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747">
      <w:bodyDiv w:val="1"/>
      <w:marLeft w:val="0"/>
      <w:marRight w:val="0"/>
      <w:marTop w:val="0"/>
      <w:marBottom w:val="0"/>
      <w:divBdr>
        <w:top w:val="none" w:sz="0" w:space="0" w:color="auto"/>
        <w:left w:val="none" w:sz="0" w:space="0" w:color="auto"/>
        <w:bottom w:val="none" w:sz="0" w:space="0" w:color="auto"/>
        <w:right w:val="none" w:sz="0" w:space="0" w:color="auto"/>
      </w:divBdr>
      <w:divsChild>
        <w:div w:id="1994332471">
          <w:marLeft w:val="0"/>
          <w:marRight w:val="0"/>
          <w:marTop w:val="0"/>
          <w:marBottom w:val="0"/>
          <w:divBdr>
            <w:top w:val="none" w:sz="0" w:space="0" w:color="auto"/>
            <w:left w:val="none" w:sz="0" w:space="0" w:color="auto"/>
            <w:bottom w:val="none" w:sz="0" w:space="0" w:color="auto"/>
            <w:right w:val="none" w:sz="0" w:space="0" w:color="auto"/>
          </w:divBdr>
        </w:div>
      </w:divsChild>
    </w:div>
    <w:div w:id="1610703660">
      <w:bodyDiv w:val="1"/>
      <w:marLeft w:val="0"/>
      <w:marRight w:val="0"/>
      <w:marTop w:val="0"/>
      <w:marBottom w:val="0"/>
      <w:divBdr>
        <w:top w:val="none" w:sz="0" w:space="0" w:color="auto"/>
        <w:left w:val="none" w:sz="0" w:space="0" w:color="auto"/>
        <w:bottom w:val="none" w:sz="0" w:space="0" w:color="auto"/>
        <w:right w:val="none" w:sz="0" w:space="0" w:color="auto"/>
      </w:divBdr>
      <w:divsChild>
        <w:div w:id="1105465504">
          <w:marLeft w:val="0"/>
          <w:marRight w:val="0"/>
          <w:marTop w:val="0"/>
          <w:marBottom w:val="0"/>
          <w:divBdr>
            <w:top w:val="none" w:sz="0" w:space="0" w:color="auto"/>
            <w:left w:val="none" w:sz="0" w:space="0" w:color="auto"/>
            <w:bottom w:val="none" w:sz="0" w:space="0" w:color="auto"/>
            <w:right w:val="none" w:sz="0" w:space="0" w:color="auto"/>
          </w:divBdr>
          <w:divsChild>
            <w:div w:id="24717836">
              <w:marLeft w:val="0"/>
              <w:marRight w:val="0"/>
              <w:marTop w:val="0"/>
              <w:marBottom w:val="0"/>
              <w:divBdr>
                <w:top w:val="none" w:sz="0" w:space="0" w:color="auto"/>
                <w:left w:val="none" w:sz="0" w:space="0" w:color="auto"/>
                <w:bottom w:val="none" w:sz="0" w:space="0" w:color="auto"/>
                <w:right w:val="none" w:sz="0" w:space="0" w:color="auto"/>
              </w:divBdr>
            </w:div>
            <w:div w:id="436676259">
              <w:marLeft w:val="0"/>
              <w:marRight w:val="0"/>
              <w:marTop w:val="0"/>
              <w:marBottom w:val="0"/>
              <w:divBdr>
                <w:top w:val="none" w:sz="0" w:space="0" w:color="auto"/>
                <w:left w:val="none" w:sz="0" w:space="0" w:color="auto"/>
                <w:bottom w:val="none" w:sz="0" w:space="0" w:color="auto"/>
                <w:right w:val="none" w:sz="0" w:space="0" w:color="auto"/>
              </w:divBdr>
            </w:div>
            <w:div w:id="527304373">
              <w:marLeft w:val="0"/>
              <w:marRight w:val="0"/>
              <w:marTop w:val="0"/>
              <w:marBottom w:val="0"/>
              <w:divBdr>
                <w:top w:val="none" w:sz="0" w:space="0" w:color="auto"/>
                <w:left w:val="none" w:sz="0" w:space="0" w:color="auto"/>
                <w:bottom w:val="none" w:sz="0" w:space="0" w:color="auto"/>
                <w:right w:val="none" w:sz="0" w:space="0" w:color="auto"/>
              </w:divBdr>
            </w:div>
            <w:div w:id="613445918">
              <w:marLeft w:val="0"/>
              <w:marRight w:val="0"/>
              <w:marTop w:val="0"/>
              <w:marBottom w:val="0"/>
              <w:divBdr>
                <w:top w:val="none" w:sz="0" w:space="0" w:color="auto"/>
                <w:left w:val="none" w:sz="0" w:space="0" w:color="auto"/>
                <w:bottom w:val="none" w:sz="0" w:space="0" w:color="auto"/>
                <w:right w:val="none" w:sz="0" w:space="0" w:color="auto"/>
              </w:divBdr>
            </w:div>
            <w:div w:id="653217406">
              <w:marLeft w:val="0"/>
              <w:marRight w:val="0"/>
              <w:marTop w:val="0"/>
              <w:marBottom w:val="0"/>
              <w:divBdr>
                <w:top w:val="none" w:sz="0" w:space="0" w:color="auto"/>
                <w:left w:val="none" w:sz="0" w:space="0" w:color="auto"/>
                <w:bottom w:val="none" w:sz="0" w:space="0" w:color="auto"/>
                <w:right w:val="none" w:sz="0" w:space="0" w:color="auto"/>
              </w:divBdr>
            </w:div>
            <w:div w:id="876282158">
              <w:marLeft w:val="0"/>
              <w:marRight w:val="0"/>
              <w:marTop w:val="0"/>
              <w:marBottom w:val="0"/>
              <w:divBdr>
                <w:top w:val="none" w:sz="0" w:space="0" w:color="auto"/>
                <w:left w:val="none" w:sz="0" w:space="0" w:color="auto"/>
                <w:bottom w:val="none" w:sz="0" w:space="0" w:color="auto"/>
                <w:right w:val="none" w:sz="0" w:space="0" w:color="auto"/>
              </w:divBdr>
            </w:div>
            <w:div w:id="1300305244">
              <w:marLeft w:val="0"/>
              <w:marRight w:val="0"/>
              <w:marTop w:val="0"/>
              <w:marBottom w:val="0"/>
              <w:divBdr>
                <w:top w:val="none" w:sz="0" w:space="0" w:color="auto"/>
                <w:left w:val="none" w:sz="0" w:space="0" w:color="auto"/>
                <w:bottom w:val="none" w:sz="0" w:space="0" w:color="auto"/>
                <w:right w:val="none" w:sz="0" w:space="0" w:color="auto"/>
              </w:divBdr>
            </w:div>
            <w:div w:id="1351100647">
              <w:marLeft w:val="0"/>
              <w:marRight w:val="0"/>
              <w:marTop w:val="0"/>
              <w:marBottom w:val="0"/>
              <w:divBdr>
                <w:top w:val="none" w:sz="0" w:space="0" w:color="auto"/>
                <w:left w:val="none" w:sz="0" w:space="0" w:color="auto"/>
                <w:bottom w:val="none" w:sz="0" w:space="0" w:color="auto"/>
                <w:right w:val="none" w:sz="0" w:space="0" w:color="auto"/>
              </w:divBdr>
            </w:div>
            <w:div w:id="1500074734">
              <w:marLeft w:val="0"/>
              <w:marRight w:val="0"/>
              <w:marTop w:val="0"/>
              <w:marBottom w:val="0"/>
              <w:divBdr>
                <w:top w:val="none" w:sz="0" w:space="0" w:color="auto"/>
                <w:left w:val="none" w:sz="0" w:space="0" w:color="auto"/>
                <w:bottom w:val="none" w:sz="0" w:space="0" w:color="auto"/>
                <w:right w:val="none" w:sz="0" w:space="0" w:color="auto"/>
              </w:divBdr>
            </w:div>
            <w:div w:id="1638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1808">
      <w:bodyDiv w:val="1"/>
      <w:marLeft w:val="0"/>
      <w:marRight w:val="0"/>
      <w:marTop w:val="0"/>
      <w:marBottom w:val="0"/>
      <w:divBdr>
        <w:top w:val="none" w:sz="0" w:space="0" w:color="auto"/>
        <w:left w:val="none" w:sz="0" w:space="0" w:color="auto"/>
        <w:bottom w:val="none" w:sz="0" w:space="0" w:color="auto"/>
        <w:right w:val="none" w:sz="0" w:space="0" w:color="auto"/>
      </w:divBdr>
      <w:divsChild>
        <w:div w:id="1499267108">
          <w:marLeft w:val="0"/>
          <w:marRight w:val="0"/>
          <w:marTop w:val="0"/>
          <w:marBottom w:val="0"/>
          <w:divBdr>
            <w:top w:val="none" w:sz="0" w:space="0" w:color="auto"/>
            <w:left w:val="none" w:sz="0" w:space="0" w:color="auto"/>
            <w:bottom w:val="none" w:sz="0" w:space="0" w:color="auto"/>
            <w:right w:val="none" w:sz="0" w:space="0" w:color="auto"/>
          </w:divBdr>
          <w:divsChild>
            <w:div w:id="307977287">
              <w:marLeft w:val="0"/>
              <w:marRight w:val="0"/>
              <w:marTop w:val="0"/>
              <w:marBottom w:val="0"/>
              <w:divBdr>
                <w:top w:val="none" w:sz="0" w:space="0" w:color="auto"/>
                <w:left w:val="none" w:sz="0" w:space="0" w:color="auto"/>
                <w:bottom w:val="none" w:sz="0" w:space="0" w:color="auto"/>
                <w:right w:val="none" w:sz="0" w:space="0" w:color="auto"/>
              </w:divBdr>
            </w:div>
            <w:div w:id="553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8349">
      <w:bodyDiv w:val="1"/>
      <w:marLeft w:val="0"/>
      <w:marRight w:val="0"/>
      <w:marTop w:val="0"/>
      <w:marBottom w:val="0"/>
      <w:divBdr>
        <w:top w:val="none" w:sz="0" w:space="0" w:color="auto"/>
        <w:left w:val="none" w:sz="0" w:space="0" w:color="auto"/>
        <w:bottom w:val="none" w:sz="0" w:space="0" w:color="auto"/>
        <w:right w:val="none" w:sz="0" w:space="0" w:color="auto"/>
      </w:divBdr>
      <w:divsChild>
        <w:div w:id="522206198">
          <w:marLeft w:val="0"/>
          <w:marRight w:val="0"/>
          <w:marTop w:val="0"/>
          <w:marBottom w:val="0"/>
          <w:divBdr>
            <w:top w:val="none" w:sz="0" w:space="0" w:color="auto"/>
            <w:left w:val="none" w:sz="0" w:space="0" w:color="auto"/>
            <w:bottom w:val="none" w:sz="0" w:space="0" w:color="auto"/>
            <w:right w:val="none" w:sz="0" w:space="0" w:color="auto"/>
          </w:divBdr>
          <w:divsChild>
            <w:div w:id="863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6149">
      <w:bodyDiv w:val="1"/>
      <w:marLeft w:val="0"/>
      <w:marRight w:val="0"/>
      <w:marTop w:val="0"/>
      <w:marBottom w:val="0"/>
      <w:divBdr>
        <w:top w:val="none" w:sz="0" w:space="0" w:color="auto"/>
        <w:left w:val="none" w:sz="0" w:space="0" w:color="auto"/>
        <w:bottom w:val="none" w:sz="0" w:space="0" w:color="auto"/>
        <w:right w:val="none" w:sz="0" w:space="0" w:color="auto"/>
      </w:divBdr>
    </w:div>
    <w:div w:id="1757556560">
      <w:bodyDiv w:val="1"/>
      <w:marLeft w:val="0"/>
      <w:marRight w:val="0"/>
      <w:marTop w:val="0"/>
      <w:marBottom w:val="0"/>
      <w:divBdr>
        <w:top w:val="none" w:sz="0" w:space="0" w:color="auto"/>
        <w:left w:val="none" w:sz="0" w:space="0" w:color="auto"/>
        <w:bottom w:val="none" w:sz="0" w:space="0" w:color="auto"/>
        <w:right w:val="none" w:sz="0" w:space="0" w:color="auto"/>
      </w:divBdr>
      <w:divsChild>
        <w:div w:id="1097798623">
          <w:marLeft w:val="0"/>
          <w:marRight w:val="0"/>
          <w:marTop w:val="0"/>
          <w:marBottom w:val="0"/>
          <w:divBdr>
            <w:top w:val="none" w:sz="0" w:space="0" w:color="auto"/>
            <w:left w:val="none" w:sz="0" w:space="0" w:color="auto"/>
            <w:bottom w:val="none" w:sz="0" w:space="0" w:color="auto"/>
            <w:right w:val="none" w:sz="0" w:space="0" w:color="auto"/>
          </w:divBdr>
          <w:divsChild>
            <w:div w:id="291789024">
              <w:marLeft w:val="0"/>
              <w:marRight w:val="0"/>
              <w:marTop w:val="0"/>
              <w:marBottom w:val="0"/>
              <w:divBdr>
                <w:top w:val="none" w:sz="0" w:space="0" w:color="auto"/>
                <w:left w:val="none" w:sz="0" w:space="0" w:color="auto"/>
                <w:bottom w:val="none" w:sz="0" w:space="0" w:color="auto"/>
                <w:right w:val="none" w:sz="0" w:space="0" w:color="auto"/>
              </w:divBdr>
            </w:div>
            <w:div w:id="297347195">
              <w:marLeft w:val="0"/>
              <w:marRight w:val="0"/>
              <w:marTop w:val="0"/>
              <w:marBottom w:val="0"/>
              <w:divBdr>
                <w:top w:val="none" w:sz="0" w:space="0" w:color="auto"/>
                <w:left w:val="none" w:sz="0" w:space="0" w:color="auto"/>
                <w:bottom w:val="none" w:sz="0" w:space="0" w:color="auto"/>
                <w:right w:val="none" w:sz="0" w:space="0" w:color="auto"/>
              </w:divBdr>
            </w:div>
            <w:div w:id="822357150">
              <w:marLeft w:val="0"/>
              <w:marRight w:val="0"/>
              <w:marTop w:val="0"/>
              <w:marBottom w:val="0"/>
              <w:divBdr>
                <w:top w:val="none" w:sz="0" w:space="0" w:color="auto"/>
                <w:left w:val="none" w:sz="0" w:space="0" w:color="auto"/>
                <w:bottom w:val="none" w:sz="0" w:space="0" w:color="auto"/>
                <w:right w:val="none" w:sz="0" w:space="0" w:color="auto"/>
              </w:divBdr>
            </w:div>
            <w:div w:id="1335112332">
              <w:marLeft w:val="0"/>
              <w:marRight w:val="0"/>
              <w:marTop w:val="0"/>
              <w:marBottom w:val="0"/>
              <w:divBdr>
                <w:top w:val="none" w:sz="0" w:space="0" w:color="auto"/>
                <w:left w:val="none" w:sz="0" w:space="0" w:color="auto"/>
                <w:bottom w:val="none" w:sz="0" w:space="0" w:color="auto"/>
                <w:right w:val="none" w:sz="0" w:space="0" w:color="auto"/>
              </w:divBdr>
            </w:div>
            <w:div w:id="20428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984">
      <w:bodyDiv w:val="1"/>
      <w:marLeft w:val="0"/>
      <w:marRight w:val="0"/>
      <w:marTop w:val="0"/>
      <w:marBottom w:val="0"/>
      <w:divBdr>
        <w:top w:val="none" w:sz="0" w:space="0" w:color="auto"/>
        <w:left w:val="none" w:sz="0" w:space="0" w:color="auto"/>
        <w:bottom w:val="none" w:sz="0" w:space="0" w:color="auto"/>
        <w:right w:val="none" w:sz="0" w:space="0" w:color="auto"/>
      </w:divBdr>
      <w:divsChild>
        <w:div w:id="1308245289">
          <w:marLeft w:val="0"/>
          <w:marRight w:val="0"/>
          <w:marTop w:val="0"/>
          <w:marBottom w:val="0"/>
          <w:divBdr>
            <w:top w:val="none" w:sz="0" w:space="0" w:color="auto"/>
            <w:left w:val="none" w:sz="0" w:space="0" w:color="auto"/>
            <w:bottom w:val="none" w:sz="0" w:space="0" w:color="auto"/>
            <w:right w:val="none" w:sz="0" w:space="0" w:color="auto"/>
          </w:divBdr>
          <w:divsChild>
            <w:div w:id="246349868">
              <w:marLeft w:val="0"/>
              <w:marRight w:val="0"/>
              <w:marTop w:val="0"/>
              <w:marBottom w:val="0"/>
              <w:divBdr>
                <w:top w:val="none" w:sz="0" w:space="0" w:color="auto"/>
                <w:left w:val="none" w:sz="0" w:space="0" w:color="auto"/>
                <w:bottom w:val="none" w:sz="0" w:space="0" w:color="auto"/>
                <w:right w:val="none" w:sz="0" w:space="0" w:color="auto"/>
              </w:divBdr>
            </w:div>
            <w:div w:id="301665691">
              <w:marLeft w:val="0"/>
              <w:marRight w:val="0"/>
              <w:marTop w:val="0"/>
              <w:marBottom w:val="0"/>
              <w:divBdr>
                <w:top w:val="none" w:sz="0" w:space="0" w:color="auto"/>
                <w:left w:val="none" w:sz="0" w:space="0" w:color="auto"/>
                <w:bottom w:val="none" w:sz="0" w:space="0" w:color="auto"/>
                <w:right w:val="none" w:sz="0" w:space="0" w:color="auto"/>
              </w:divBdr>
            </w:div>
            <w:div w:id="621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8131">
      <w:bodyDiv w:val="1"/>
      <w:marLeft w:val="0"/>
      <w:marRight w:val="0"/>
      <w:marTop w:val="0"/>
      <w:marBottom w:val="0"/>
      <w:divBdr>
        <w:top w:val="none" w:sz="0" w:space="0" w:color="auto"/>
        <w:left w:val="none" w:sz="0" w:space="0" w:color="auto"/>
        <w:bottom w:val="none" w:sz="0" w:space="0" w:color="auto"/>
        <w:right w:val="none" w:sz="0" w:space="0" w:color="auto"/>
      </w:divBdr>
      <w:divsChild>
        <w:div w:id="379549981">
          <w:marLeft w:val="0"/>
          <w:marRight w:val="0"/>
          <w:marTop w:val="0"/>
          <w:marBottom w:val="0"/>
          <w:divBdr>
            <w:top w:val="none" w:sz="0" w:space="0" w:color="auto"/>
            <w:left w:val="none" w:sz="0" w:space="0" w:color="auto"/>
            <w:bottom w:val="none" w:sz="0" w:space="0" w:color="auto"/>
            <w:right w:val="none" w:sz="0" w:space="0" w:color="auto"/>
          </w:divBdr>
        </w:div>
        <w:div w:id="1002969837">
          <w:marLeft w:val="0"/>
          <w:marRight w:val="0"/>
          <w:marTop w:val="0"/>
          <w:marBottom w:val="0"/>
          <w:divBdr>
            <w:top w:val="none" w:sz="0" w:space="0" w:color="auto"/>
            <w:left w:val="none" w:sz="0" w:space="0" w:color="auto"/>
            <w:bottom w:val="none" w:sz="0" w:space="0" w:color="auto"/>
            <w:right w:val="none" w:sz="0" w:space="0" w:color="auto"/>
          </w:divBdr>
        </w:div>
      </w:divsChild>
    </w:div>
    <w:div w:id="1885825535">
      <w:bodyDiv w:val="1"/>
      <w:marLeft w:val="0"/>
      <w:marRight w:val="0"/>
      <w:marTop w:val="0"/>
      <w:marBottom w:val="0"/>
      <w:divBdr>
        <w:top w:val="none" w:sz="0" w:space="0" w:color="auto"/>
        <w:left w:val="none" w:sz="0" w:space="0" w:color="auto"/>
        <w:bottom w:val="none" w:sz="0" w:space="0" w:color="auto"/>
        <w:right w:val="none" w:sz="0" w:space="0" w:color="auto"/>
      </w:divBdr>
      <w:divsChild>
        <w:div w:id="1887524189">
          <w:marLeft w:val="0"/>
          <w:marRight w:val="0"/>
          <w:marTop w:val="0"/>
          <w:marBottom w:val="0"/>
          <w:divBdr>
            <w:top w:val="none" w:sz="0" w:space="0" w:color="auto"/>
            <w:left w:val="none" w:sz="0" w:space="0" w:color="auto"/>
            <w:bottom w:val="none" w:sz="0" w:space="0" w:color="auto"/>
            <w:right w:val="none" w:sz="0" w:space="0" w:color="auto"/>
          </w:divBdr>
        </w:div>
      </w:divsChild>
    </w:div>
    <w:div w:id="1887911414">
      <w:bodyDiv w:val="1"/>
      <w:marLeft w:val="0"/>
      <w:marRight w:val="0"/>
      <w:marTop w:val="0"/>
      <w:marBottom w:val="0"/>
      <w:divBdr>
        <w:top w:val="none" w:sz="0" w:space="0" w:color="auto"/>
        <w:left w:val="none" w:sz="0" w:space="0" w:color="auto"/>
        <w:bottom w:val="none" w:sz="0" w:space="0" w:color="auto"/>
        <w:right w:val="none" w:sz="0" w:space="0" w:color="auto"/>
      </w:divBdr>
      <w:divsChild>
        <w:div w:id="1246451991">
          <w:marLeft w:val="0"/>
          <w:marRight w:val="0"/>
          <w:marTop w:val="0"/>
          <w:marBottom w:val="0"/>
          <w:divBdr>
            <w:top w:val="none" w:sz="0" w:space="0" w:color="auto"/>
            <w:left w:val="none" w:sz="0" w:space="0" w:color="auto"/>
            <w:bottom w:val="none" w:sz="0" w:space="0" w:color="auto"/>
            <w:right w:val="none" w:sz="0" w:space="0" w:color="auto"/>
          </w:divBdr>
        </w:div>
      </w:divsChild>
    </w:div>
    <w:div w:id="1982999432">
      <w:bodyDiv w:val="1"/>
      <w:marLeft w:val="0"/>
      <w:marRight w:val="0"/>
      <w:marTop w:val="0"/>
      <w:marBottom w:val="0"/>
      <w:divBdr>
        <w:top w:val="none" w:sz="0" w:space="0" w:color="auto"/>
        <w:left w:val="none" w:sz="0" w:space="0" w:color="auto"/>
        <w:bottom w:val="none" w:sz="0" w:space="0" w:color="auto"/>
        <w:right w:val="none" w:sz="0" w:space="0" w:color="auto"/>
      </w:divBdr>
      <w:divsChild>
        <w:div w:id="891576103">
          <w:marLeft w:val="0"/>
          <w:marRight w:val="0"/>
          <w:marTop w:val="0"/>
          <w:marBottom w:val="0"/>
          <w:divBdr>
            <w:top w:val="none" w:sz="0" w:space="0" w:color="auto"/>
            <w:left w:val="none" w:sz="0" w:space="0" w:color="auto"/>
            <w:bottom w:val="none" w:sz="0" w:space="0" w:color="auto"/>
            <w:right w:val="none" w:sz="0" w:space="0" w:color="auto"/>
          </w:divBdr>
          <w:divsChild>
            <w:div w:id="16007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559">
      <w:bodyDiv w:val="1"/>
      <w:marLeft w:val="0"/>
      <w:marRight w:val="0"/>
      <w:marTop w:val="0"/>
      <w:marBottom w:val="0"/>
      <w:divBdr>
        <w:top w:val="none" w:sz="0" w:space="0" w:color="auto"/>
        <w:left w:val="none" w:sz="0" w:space="0" w:color="auto"/>
        <w:bottom w:val="none" w:sz="0" w:space="0" w:color="auto"/>
        <w:right w:val="none" w:sz="0" w:space="0" w:color="auto"/>
      </w:divBdr>
      <w:divsChild>
        <w:div w:id="1516378697">
          <w:marLeft w:val="0"/>
          <w:marRight w:val="0"/>
          <w:marTop w:val="0"/>
          <w:marBottom w:val="0"/>
          <w:divBdr>
            <w:top w:val="none" w:sz="0" w:space="0" w:color="auto"/>
            <w:left w:val="none" w:sz="0" w:space="0" w:color="auto"/>
            <w:bottom w:val="none" w:sz="0" w:space="0" w:color="auto"/>
            <w:right w:val="none" w:sz="0" w:space="0" w:color="auto"/>
          </w:divBdr>
          <w:divsChild>
            <w:div w:id="545291998">
              <w:marLeft w:val="0"/>
              <w:marRight w:val="0"/>
              <w:marTop w:val="0"/>
              <w:marBottom w:val="0"/>
              <w:divBdr>
                <w:top w:val="none" w:sz="0" w:space="0" w:color="auto"/>
                <w:left w:val="none" w:sz="0" w:space="0" w:color="auto"/>
                <w:bottom w:val="none" w:sz="0" w:space="0" w:color="auto"/>
                <w:right w:val="none" w:sz="0" w:space="0" w:color="auto"/>
              </w:divBdr>
            </w:div>
            <w:div w:id="783378635">
              <w:marLeft w:val="0"/>
              <w:marRight w:val="0"/>
              <w:marTop w:val="0"/>
              <w:marBottom w:val="0"/>
              <w:divBdr>
                <w:top w:val="none" w:sz="0" w:space="0" w:color="auto"/>
                <w:left w:val="none" w:sz="0" w:space="0" w:color="auto"/>
                <w:bottom w:val="none" w:sz="0" w:space="0" w:color="auto"/>
                <w:right w:val="none" w:sz="0" w:space="0" w:color="auto"/>
              </w:divBdr>
            </w:div>
            <w:div w:id="1227645847">
              <w:marLeft w:val="0"/>
              <w:marRight w:val="0"/>
              <w:marTop w:val="0"/>
              <w:marBottom w:val="0"/>
              <w:divBdr>
                <w:top w:val="none" w:sz="0" w:space="0" w:color="auto"/>
                <w:left w:val="none" w:sz="0" w:space="0" w:color="auto"/>
                <w:bottom w:val="none" w:sz="0" w:space="0" w:color="auto"/>
                <w:right w:val="none" w:sz="0" w:space="0" w:color="auto"/>
              </w:divBdr>
            </w:div>
            <w:div w:id="1350911274">
              <w:marLeft w:val="0"/>
              <w:marRight w:val="0"/>
              <w:marTop w:val="0"/>
              <w:marBottom w:val="0"/>
              <w:divBdr>
                <w:top w:val="none" w:sz="0" w:space="0" w:color="auto"/>
                <w:left w:val="none" w:sz="0" w:space="0" w:color="auto"/>
                <w:bottom w:val="none" w:sz="0" w:space="0" w:color="auto"/>
                <w:right w:val="none" w:sz="0" w:space="0" w:color="auto"/>
              </w:divBdr>
            </w:div>
            <w:div w:id="1840778321">
              <w:marLeft w:val="0"/>
              <w:marRight w:val="0"/>
              <w:marTop w:val="0"/>
              <w:marBottom w:val="0"/>
              <w:divBdr>
                <w:top w:val="none" w:sz="0" w:space="0" w:color="auto"/>
                <w:left w:val="none" w:sz="0" w:space="0" w:color="auto"/>
                <w:bottom w:val="none" w:sz="0" w:space="0" w:color="auto"/>
                <w:right w:val="none" w:sz="0" w:space="0" w:color="auto"/>
              </w:divBdr>
            </w:div>
            <w:div w:id="1867254311">
              <w:marLeft w:val="0"/>
              <w:marRight w:val="0"/>
              <w:marTop w:val="0"/>
              <w:marBottom w:val="0"/>
              <w:divBdr>
                <w:top w:val="none" w:sz="0" w:space="0" w:color="auto"/>
                <w:left w:val="none" w:sz="0" w:space="0" w:color="auto"/>
                <w:bottom w:val="none" w:sz="0" w:space="0" w:color="auto"/>
                <w:right w:val="none" w:sz="0" w:space="0" w:color="auto"/>
              </w:divBdr>
            </w:div>
            <w:div w:id="18948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5392">
      <w:bodyDiv w:val="1"/>
      <w:marLeft w:val="0"/>
      <w:marRight w:val="0"/>
      <w:marTop w:val="0"/>
      <w:marBottom w:val="0"/>
      <w:divBdr>
        <w:top w:val="none" w:sz="0" w:space="0" w:color="auto"/>
        <w:left w:val="none" w:sz="0" w:space="0" w:color="auto"/>
        <w:bottom w:val="none" w:sz="0" w:space="0" w:color="auto"/>
        <w:right w:val="none" w:sz="0" w:space="0" w:color="auto"/>
      </w:divBdr>
      <w:divsChild>
        <w:div w:id="1955281971">
          <w:marLeft w:val="0"/>
          <w:marRight w:val="0"/>
          <w:marTop w:val="0"/>
          <w:marBottom w:val="0"/>
          <w:divBdr>
            <w:top w:val="none" w:sz="0" w:space="0" w:color="auto"/>
            <w:left w:val="none" w:sz="0" w:space="0" w:color="auto"/>
            <w:bottom w:val="none" w:sz="0" w:space="0" w:color="auto"/>
            <w:right w:val="none" w:sz="0" w:space="0" w:color="auto"/>
          </w:divBdr>
          <w:divsChild>
            <w:div w:id="973675515">
              <w:marLeft w:val="0"/>
              <w:marRight w:val="0"/>
              <w:marTop w:val="0"/>
              <w:marBottom w:val="0"/>
              <w:divBdr>
                <w:top w:val="none" w:sz="0" w:space="0" w:color="auto"/>
                <w:left w:val="none" w:sz="0" w:space="0" w:color="auto"/>
                <w:bottom w:val="none" w:sz="0" w:space="0" w:color="auto"/>
                <w:right w:val="none" w:sz="0" w:space="0" w:color="auto"/>
              </w:divBdr>
            </w:div>
            <w:div w:id="15861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286">
      <w:bodyDiv w:val="1"/>
      <w:marLeft w:val="0"/>
      <w:marRight w:val="0"/>
      <w:marTop w:val="0"/>
      <w:marBottom w:val="0"/>
      <w:divBdr>
        <w:top w:val="none" w:sz="0" w:space="0" w:color="auto"/>
        <w:left w:val="none" w:sz="0" w:space="0" w:color="auto"/>
        <w:bottom w:val="none" w:sz="0" w:space="0" w:color="auto"/>
        <w:right w:val="none" w:sz="0" w:space="0" w:color="auto"/>
      </w:divBdr>
      <w:divsChild>
        <w:div w:id="567309316">
          <w:marLeft w:val="0"/>
          <w:marRight w:val="0"/>
          <w:marTop w:val="0"/>
          <w:marBottom w:val="0"/>
          <w:divBdr>
            <w:top w:val="none" w:sz="0" w:space="0" w:color="auto"/>
            <w:left w:val="none" w:sz="0" w:space="0" w:color="auto"/>
            <w:bottom w:val="none" w:sz="0" w:space="0" w:color="auto"/>
            <w:right w:val="none" w:sz="0" w:space="0" w:color="auto"/>
          </w:divBdr>
          <w:divsChild>
            <w:div w:id="537745556">
              <w:marLeft w:val="0"/>
              <w:marRight w:val="0"/>
              <w:marTop w:val="0"/>
              <w:marBottom w:val="0"/>
              <w:divBdr>
                <w:top w:val="none" w:sz="0" w:space="0" w:color="auto"/>
                <w:left w:val="none" w:sz="0" w:space="0" w:color="auto"/>
                <w:bottom w:val="none" w:sz="0" w:space="0" w:color="auto"/>
                <w:right w:val="none" w:sz="0" w:space="0" w:color="auto"/>
              </w:divBdr>
            </w:div>
            <w:div w:id="797605292">
              <w:marLeft w:val="0"/>
              <w:marRight w:val="0"/>
              <w:marTop w:val="0"/>
              <w:marBottom w:val="0"/>
              <w:divBdr>
                <w:top w:val="none" w:sz="0" w:space="0" w:color="auto"/>
                <w:left w:val="none" w:sz="0" w:space="0" w:color="auto"/>
                <w:bottom w:val="none" w:sz="0" w:space="0" w:color="auto"/>
                <w:right w:val="none" w:sz="0" w:space="0" w:color="auto"/>
              </w:divBdr>
            </w:div>
            <w:div w:id="932008461">
              <w:marLeft w:val="0"/>
              <w:marRight w:val="0"/>
              <w:marTop w:val="0"/>
              <w:marBottom w:val="0"/>
              <w:divBdr>
                <w:top w:val="none" w:sz="0" w:space="0" w:color="auto"/>
                <w:left w:val="none" w:sz="0" w:space="0" w:color="auto"/>
                <w:bottom w:val="none" w:sz="0" w:space="0" w:color="auto"/>
                <w:right w:val="none" w:sz="0" w:space="0" w:color="auto"/>
              </w:divBdr>
            </w:div>
            <w:div w:id="1235047984">
              <w:marLeft w:val="0"/>
              <w:marRight w:val="0"/>
              <w:marTop w:val="0"/>
              <w:marBottom w:val="0"/>
              <w:divBdr>
                <w:top w:val="none" w:sz="0" w:space="0" w:color="auto"/>
                <w:left w:val="none" w:sz="0" w:space="0" w:color="auto"/>
                <w:bottom w:val="none" w:sz="0" w:space="0" w:color="auto"/>
                <w:right w:val="none" w:sz="0" w:space="0" w:color="auto"/>
              </w:divBdr>
            </w:div>
            <w:div w:id="1474368394">
              <w:marLeft w:val="0"/>
              <w:marRight w:val="0"/>
              <w:marTop w:val="0"/>
              <w:marBottom w:val="0"/>
              <w:divBdr>
                <w:top w:val="none" w:sz="0" w:space="0" w:color="auto"/>
                <w:left w:val="none" w:sz="0" w:space="0" w:color="auto"/>
                <w:bottom w:val="none" w:sz="0" w:space="0" w:color="auto"/>
                <w:right w:val="none" w:sz="0" w:space="0" w:color="auto"/>
              </w:divBdr>
            </w:div>
            <w:div w:id="1495218436">
              <w:marLeft w:val="0"/>
              <w:marRight w:val="0"/>
              <w:marTop w:val="0"/>
              <w:marBottom w:val="0"/>
              <w:divBdr>
                <w:top w:val="none" w:sz="0" w:space="0" w:color="auto"/>
                <w:left w:val="none" w:sz="0" w:space="0" w:color="auto"/>
                <w:bottom w:val="none" w:sz="0" w:space="0" w:color="auto"/>
                <w:right w:val="none" w:sz="0" w:space="0" w:color="auto"/>
              </w:divBdr>
            </w:div>
            <w:div w:id="1740131462">
              <w:marLeft w:val="0"/>
              <w:marRight w:val="0"/>
              <w:marTop w:val="0"/>
              <w:marBottom w:val="0"/>
              <w:divBdr>
                <w:top w:val="none" w:sz="0" w:space="0" w:color="auto"/>
                <w:left w:val="none" w:sz="0" w:space="0" w:color="auto"/>
                <w:bottom w:val="none" w:sz="0" w:space="0" w:color="auto"/>
                <w:right w:val="none" w:sz="0" w:space="0" w:color="auto"/>
              </w:divBdr>
            </w:div>
            <w:div w:id="1746221960">
              <w:marLeft w:val="0"/>
              <w:marRight w:val="0"/>
              <w:marTop w:val="0"/>
              <w:marBottom w:val="0"/>
              <w:divBdr>
                <w:top w:val="none" w:sz="0" w:space="0" w:color="auto"/>
                <w:left w:val="none" w:sz="0" w:space="0" w:color="auto"/>
                <w:bottom w:val="none" w:sz="0" w:space="0" w:color="auto"/>
                <w:right w:val="none" w:sz="0" w:space="0" w:color="auto"/>
              </w:divBdr>
            </w:div>
            <w:div w:id="18896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251">
      <w:bodyDiv w:val="1"/>
      <w:marLeft w:val="0"/>
      <w:marRight w:val="0"/>
      <w:marTop w:val="0"/>
      <w:marBottom w:val="0"/>
      <w:divBdr>
        <w:top w:val="none" w:sz="0" w:space="0" w:color="auto"/>
        <w:left w:val="none" w:sz="0" w:space="0" w:color="auto"/>
        <w:bottom w:val="none" w:sz="0" w:space="0" w:color="auto"/>
        <w:right w:val="none" w:sz="0" w:space="0" w:color="auto"/>
      </w:divBdr>
      <w:divsChild>
        <w:div w:id="614558163">
          <w:marLeft w:val="0"/>
          <w:marRight w:val="0"/>
          <w:marTop w:val="0"/>
          <w:marBottom w:val="0"/>
          <w:divBdr>
            <w:top w:val="none" w:sz="0" w:space="0" w:color="auto"/>
            <w:left w:val="none" w:sz="0" w:space="0" w:color="auto"/>
            <w:bottom w:val="none" w:sz="0" w:space="0" w:color="auto"/>
            <w:right w:val="none" w:sz="0" w:space="0" w:color="auto"/>
          </w:divBdr>
          <w:divsChild>
            <w:div w:id="8185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810">
      <w:bodyDiv w:val="1"/>
      <w:marLeft w:val="0"/>
      <w:marRight w:val="0"/>
      <w:marTop w:val="0"/>
      <w:marBottom w:val="0"/>
      <w:divBdr>
        <w:top w:val="none" w:sz="0" w:space="0" w:color="auto"/>
        <w:left w:val="none" w:sz="0" w:space="0" w:color="auto"/>
        <w:bottom w:val="none" w:sz="0" w:space="0" w:color="auto"/>
        <w:right w:val="none" w:sz="0" w:space="0" w:color="auto"/>
      </w:divBdr>
      <w:divsChild>
        <w:div w:id="1293100198">
          <w:marLeft w:val="0"/>
          <w:marRight w:val="0"/>
          <w:marTop w:val="0"/>
          <w:marBottom w:val="0"/>
          <w:divBdr>
            <w:top w:val="none" w:sz="0" w:space="0" w:color="auto"/>
            <w:left w:val="none" w:sz="0" w:space="0" w:color="auto"/>
            <w:bottom w:val="none" w:sz="0" w:space="0" w:color="auto"/>
            <w:right w:val="none" w:sz="0" w:space="0" w:color="auto"/>
          </w:divBdr>
          <w:divsChild>
            <w:div w:id="18183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introduction-to-aspnet-core?view=aspnetcore-8.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UAN%20VAN%20NCS\Template_bao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aa00</b:Tag>
    <b:SourceType>JournalArticle</b:SourceType>
    <b:Guid>{909D8177-8385-49CF-ABEC-670D40A3D0D8}</b:Guid>
    <b:Author>
      <b:Author>
        <b:NameList>
          <b:Person>
            <b:Last>aa</b:Last>
          </b:Person>
        </b:NameList>
      </b:Author>
    </b:Author>
    <b:Title>bb</b:Title>
    <b:Pages>1-3</b:Pages>
    <b:Year>2000</b:Year>
    <b:JournalName>cc</b:JournalName>
    <b:RefOrder>1</b:RefOrder>
  </b:Source>
</b:Sources>
</file>

<file path=customXml/itemProps1.xml><?xml version="1.0" encoding="utf-8"?>
<ds:datastoreItem xmlns:ds="http://schemas.openxmlformats.org/officeDocument/2006/customXml" ds:itemID="{1AF4017E-EACA-4FFA-8F83-8CA3CBE7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Template_baocao.dotx</Template>
  <TotalTime>443</TotalTime>
  <Pages>18</Pages>
  <Words>2290</Words>
  <Characters>13055</Characters>
  <Application>Microsoft Office Word</Application>
  <DocSecurity>0</DocSecurity>
  <Lines>108</Lines>
  <Paragraphs>30</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18</vt:i4>
      </vt:variant>
    </vt:vector>
  </HeadingPairs>
  <TitlesOfParts>
    <vt:vector size="20" baseType="lpstr">
      <vt:lpstr>ĐẠI HỌC QUỐC GIA THÀNH PHỐ HỒ CHÍ MINH</vt:lpstr>
      <vt:lpstr>ĐẠI HỌC QUỐC GIA THÀNH PHỐ HỒ CHÍ MINH</vt:lpstr>
      <vt:lpstr>MỤC LỤC</vt:lpstr>
      <vt:lpstr>DANH MỤC CÁC KÍ HIỆU, CHỮ VIẾT TẮT</vt:lpstr>
      <vt:lpstr>DANH MỤC CÁC BẢNG</vt:lpstr>
      <vt:lpstr>DANH MỤC CÁC HÌNH VẼ, ĐỒ THỊ</vt:lpstr>
      <vt:lpstr>MỞ ĐẦU</vt:lpstr>
      <vt:lpstr>TÊN CHƯƠNG 1 (chọn style Heading 1)</vt:lpstr>
      <vt:lpstr>    Mục thứ nhất (chọn Style heading 2)</vt:lpstr>
      <vt:lpstr>        Mục con thứ nhất (chọn style Heading 3)</vt:lpstr>
      <vt:lpstr>        Mục con thứ hai</vt:lpstr>
      <vt:lpstr>        Mục con thứ ba</vt:lpstr>
      <vt:lpstr>    Mục thứ hai</vt:lpstr>
      <vt:lpstr>        Mục con thứ nhất</vt:lpstr>
      <vt:lpstr>        Mục con thứ hai</vt:lpstr>
      <vt:lpstr>    Mục thứ ba</vt:lpstr>
      <vt:lpstr>TÊN CHƯƠNG 2</vt:lpstr>
      <vt:lpstr>TÊN CHƯƠNG TIẾP THEO </vt:lpstr>
      <vt:lpstr>KẾT LUẬN</vt:lpstr>
      <vt:lpstr>TÀI LIỆU THAM KHẢO</vt:lpstr>
    </vt:vector>
  </TitlesOfParts>
  <Company/>
  <LinksUpToDate>false</LinksUpToDate>
  <CharactersWithSpaces>15315</CharactersWithSpaces>
  <SharedDoc>false</SharedDoc>
  <HLinks>
    <vt:vector size="432" baseType="variant">
      <vt:variant>
        <vt:i4>1179709</vt:i4>
      </vt:variant>
      <vt:variant>
        <vt:i4>434</vt:i4>
      </vt:variant>
      <vt:variant>
        <vt:i4>0</vt:i4>
      </vt:variant>
      <vt:variant>
        <vt:i4>5</vt:i4>
      </vt:variant>
      <vt:variant>
        <vt:lpwstr/>
      </vt:variant>
      <vt:variant>
        <vt:lpwstr>_Toc276307964</vt:lpwstr>
      </vt:variant>
      <vt:variant>
        <vt:i4>1179709</vt:i4>
      </vt:variant>
      <vt:variant>
        <vt:i4>428</vt:i4>
      </vt:variant>
      <vt:variant>
        <vt:i4>0</vt:i4>
      </vt:variant>
      <vt:variant>
        <vt:i4>5</vt:i4>
      </vt:variant>
      <vt:variant>
        <vt:lpwstr/>
      </vt:variant>
      <vt:variant>
        <vt:lpwstr>_Toc276307963</vt:lpwstr>
      </vt:variant>
      <vt:variant>
        <vt:i4>1179709</vt:i4>
      </vt:variant>
      <vt:variant>
        <vt:i4>422</vt:i4>
      </vt:variant>
      <vt:variant>
        <vt:i4>0</vt:i4>
      </vt:variant>
      <vt:variant>
        <vt:i4>5</vt:i4>
      </vt:variant>
      <vt:variant>
        <vt:lpwstr/>
      </vt:variant>
      <vt:variant>
        <vt:lpwstr>_Toc276307962</vt:lpwstr>
      </vt:variant>
      <vt:variant>
        <vt:i4>1179709</vt:i4>
      </vt:variant>
      <vt:variant>
        <vt:i4>416</vt:i4>
      </vt:variant>
      <vt:variant>
        <vt:i4>0</vt:i4>
      </vt:variant>
      <vt:variant>
        <vt:i4>5</vt:i4>
      </vt:variant>
      <vt:variant>
        <vt:lpwstr/>
      </vt:variant>
      <vt:variant>
        <vt:lpwstr>_Toc276307961</vt:lpwstr>
      </vt:variant>
      <vt:variant>
        <vt:i4>1179709</vt:i4>
      </vt:variant>
      <vt:variant>
        <vt:i4>410</vt:i4>
      </vt:variant>
      <vt:variant>
        <vt:i4>0</vt:i4>
      </vt:variant>
      <vt:variant>
        <vt:i4>5</vt:i4>
      </vt:variant>
      <vt:variant>
        <vt:lpwstr/>
      </vt:variant>
      <vt:variant>
        <vt:lpwstr>_Toc276307960</vt:lpwstr>
      </vt:variant>
      <vt:variant>
        <vt:i4>1114173</vt:i4>
      </vt:variant>
      <vt:variant>
        <vt:i4>404</vt:i4>
      </vt:variant>
      <vt:variant>
        <vt:i4>0</vt:i4>
      </vt:variant>
      <vt:variant>
        <vt:i4>5</vt:i4>
      </vt:variant>
      <vt:variant>
        <vt:lpwstr/>
      </vt:variant>
      <vt:variant>
        <vt:lpwstr>_Toc276307959</vt:lpwstr>
      </vt:variant>
      <vt:variant>
        <vt:i4>1114173</vt:i4>
      </vt:variant>
      <vt:variant>
        <vt:i4>398</vt:i4>
      </vt:variant>
      <vt:variant>
        <vt:i4>0</vt:i4>
      </vt:variant>
      <vt:variant>
        <vt:i4>5</vt:i4>
      </vt:variant>
      <vt:variant>
        <vt:lpwstr/>
      </vt:variant>
      <vt:variant>
        <vt:lpwstr>_Toc276307958</vt:lpwstr>
      </vt:variant>
      <vt:variant>
        <vt:i4>1114173</vt:i4>
      </vt:variant>
      <vt:variant>
        <vt:i4>392</vt:i4>
      </vt:variant>
      <vt:variant>
        <vt:i4>0</vt:i4>
      </vt:variant>
      <vt:variant>
        <vt:i4>5</vt:i4>
      </vt:variant>
      <vt:variant>
        <vt:lpwstr/>
      </vt:variant>
      <vt:variant>
        <vt:lpwstr>_Toc276307957</vt:lpwstr>
      </vt:variant>
      <vt:variant>
        <vt:i4>1114173</vt:i4>
      </vt:variant>
      <vt:variant>
        <vt:i4>386</vt:i4>
      </vt:variant>
      <vt:variant>
        <vt:i4>0</vt:i4>
      </vt:variant>
      <vt:variant>
        <vt:i4>5</vt:i4>
      </vt:variant>
      <vt:variant>
        <vt:lpwstr/>
      </vt:variant>
      <vt:variant>
        <vt:lpwstr>_Toc276307956</vt:lpwstr>
      </vt:variant>
      <vt:variant>
        <vt:i4>1114173</vt:i4>
      </vt:variant>
      <vt:variant>
        <vt:i4>380</vt:i4>
      </vt:variant>
      <vt:variant>
        <vt:i4>0</vt:i4>
      </vt:variant>
      <vt:variant>
        <vt:i4>5</vt:i4>
      </vt:variant>
      <vt:variant>
        <vt:lpwstr/>
      </vt:variant>
      <vt:variant>
        <vt:lpwstr>_Toc276307955</vt:lpwstr>
      </vt:variant>
      <vt:variant>
        <vt:i4>1114173</vt:i4>
      </vt:variant>
      <vt:variant>
        <vt:i4>374</vt:i4>
      </vt:variant>
      <vt:variant>
        <vt:i4>0</vt:i4>
      </vt:variant>
      <vt:variant>
        <vt:i4>5</vt:i4>
      </vt:variant>
      <vt:variant>
        <vt:lpwstr/>
      </vt:variant>
      <vt:variant>
        <vt:lpwstr>_Toc276307954</vt:lpwstr>
      </vt:variant>
      <vt:variant>
        <vt:i4>1114173</vt:i4>
      </vt:variant>
      <vt:variant>
        <vt:i4>368</vt:i4>
      </vt:variant>
      <vt:variant>
        <vt:i4>0</vt:i4>
      </vt:variant>
      <vt:variant>
        <vt:i4>5</vt:i4>
      </vt:variant>
      <vt:variant>
        <vt:lpwstr/>
      </vt:variant>
      <vt:variant>
        <vt:lpwstr>_Toc276307953</vt:lpwstr>
      </vt:variant>
      <vt:variant>
        <vt:i4>1114173</vt:i4>
      </vt:variant>
      <vt:variant>
        <vt:i4>362</vt:i4>
      </vt:variant>
      <vt:variant>
        <vt:i4>0</vt:i4>
      </vt:variant>
      <vt:variant>
        <vt:i4>5</vt:i4>
      </vt:variant>
      <vt:variant>
        <vt:lpwstr/>
      </vt:variant>
      <vt:variant>
        <vt:lpwstr>_Toc276307952</vt:lpwstr>
      </vt:variant>
      <vt:variant>
        <vt:i4>1114173</vt:i4>
      </vt:variant>
      <vt:variant>
        <vt:i4>356</vt:i4>
      </vt:variant>
      <vt:variant>
        <vt:i4>0</vt:i4>
      </vt:variant>
      <vt:variant>
        <vt:i4>5</vt:i4>
      </vt:variant>
      <vt:variant>
        <vt:lpwstr/>
      </vt:variant>
      <vt:variant>
        <vt:lpwstr>_Toc276307951</vt:lpwstr>
      </vt:variant>
      <vt:variant>
        <vt:i4>1114173</vt:i4>
      </vt:variant>
      <vt:variant>
        <vt:i4>350</vt:i4>
      </vt:variant>
      <vt:variant>
        <vt:i4>0</vt:i4>
      </vt:variant>
      <vt:variant>
        <vt:i4>5</vt:i4>
      </vt:variant>
      <vt:variant>
        <vt:lpwstr/>
      </vt:variant>
      <vt:variant>
        <vt:lpwstr>_Toc276307950</vt:lpwstr>
      </vt:variant>
      <vt:variant>
        <vt:i4>1048637</vt:i4>
      </vt:variant>
      <vt:variant>
        <vt:i4>344</vt:i4>
      </vt:variant>
      <vt:variant>
        <vt:i4>0</vt:i4>
      </vt:variant>
      <vt:variant>
        <vt:i4>5</vt:i4>
      </vt:variant>
      <vt:variant>
        <vt:lpwstr/>
      </vt:variant>
      <vt:variant>
        <vt:lpwstr>_Toc276307949</vt:lpwstr>
      </vt:variant>
      <vt:variant>
        <vt:i4>1048637</vt:i4>
      </vt:variant>
      <vt:variant>
        <vt:i4>338</vt:i4>
      </vt:variant>
      <vt:variant>
        <vt:i4>0</vt:i4>
      </vt:variant>
      <vt:variant>
        <vt:i4>5</vt:i4>
      </vt:variant>
      <vt:variant>
        <vt:lpwstr/>
      </vt:variant>
      <vt:variant>
        <vt:lpwstr>_Toc276307948</vt:lpwstr>
      </vt:variant>
      <vt:variant>
        <vt:i4>1048637</vt:i4>
      </vt:variant>
      <vt:variant>
        <vt:i4>332</vt:i4>
      </vt:variant>
      <vt:variant>
        <vt:i4>0</vt:i4>
      </vt:variant>
      <vt:variant>
        <vt:i4>5</vt:i4>
      </vt:variant>
      <vt:variant>
        <vt:lpwstr/>
      </vt:variant>
      <vt:variant>
        <vt:lpwstr>_Toc276307947</vt:lpwstr>
      </vt:variant>
      <vt:variant>
        <vt:i4>1048637</vt:i4>
      </vt:variant>
      <vt:variant>
        <vt:i4>326</vt:i4>
      </vt:variant>
      <vt:variant>
        <vt:i4>0</vt:i4>
      </vt:variant>
      <vt:variant>
        <vt:i4>5</vt:i4>
      </vt:variant>
      <vt:variant>
        <vt:lpwstr/>
      </vt:variant>
      <vt:variant>
        <vt:lpwstr>_Toc276307946</vt:lpwstr>
      </vt:variant>
      <vt:variant>
        <vt:i4>1048637</vt:i4>
      </vt:variant>
      <vt:variant>
        <vt:i4>320</vt:i4>
      </vt:variant>
      <vt:variant>
        <vt:i4>0</vt:i4>
      </vt:variant>
      <vt:variant>
        <vt:i4>5</vt:i4>
      </vt:variant>
      <vt:variant>
        <vt:lpwstr/>
      </vt:variant>
      <vt:variant>
        <vt:lpwstr>_Toc276307945</vt:lpwstr>
      </vt:variant>
      <vt:variant>
        <vt:i4>1048637</vt:i4>
      </vt:variant>
      <vt:variant>
        <vt:i4>311</vt:i4>
      </vt:variant>
      <vt:variant>
        <vt:i4>0</vt:i4>
      </vt:variant>
      <vt:variant>
        <vt:i4>5</vt:i4>
      </vt:variant>
      <vt:variant>
        <vt:lpwstr/>
      </vt:variant>
      <vt:variant>
        <vt:lpwstr>_Toc276307944</vt:lpwstr>
      </vt:variant>
      <vt:variant>
        <vt:i4>1048637</vt:i4>
      </vt:variant>
      <vt:variant>
        <vt:i4>305</vt:i4>
      </vt:variant>
      <vt:variant>
        <vt:i4>0</vt:i4>
      </vt:variant>
      <vt:variant>
        <vt:i4>5</vt:i4>
      </vt:variant>
      <vt:variant>
        <vt:lpwstr/>
      </vt:variant>
      <vt:variant>
        <vt:lpwstr>_Toc276307943</vt:lpwstr>
      </vt:variant>
      <vt:variant>
        <vt:i4>1048637</vt:i4>
      </vt:variant>
      <vt:variant>
        <vt:i4>299</vt:i4>
      </vt:variant>
      <vt:variant>
        <vt:i4>0</vt:i4>
      </vt:variant>
      <vt:variant>
        <vt:i4>5</vt:i4>
      </vt:variant>
      <vt:variant>
        <vt:lpwstr/>
      </vt:variant>
      <vt:variant>
        <vt:lpwstr>_Toc276307942</vt:lpwstr>
      </vt:variant>
      <vt:variant>
        <vt:i4>1048637</vt:i4>
      </vt:variant>
      <vt:variant>
        <vt:i4>293</vt:i4>
      </vt:variant>
      <vt:variant>
        <vt:i4>0</vt:i4>
      </vt:variant>
      <vt:variant>
        <vt:i4>5</vt:i4>
      </vt:variant>
      <vt:variant>
        <vt:lpwstr/>
      </vt:variant>
      <vt:variant>
        <vt:lpwstr>_Toc276307941</vt:lpwstr>
      </vt:variant>
      <vt:variant>
        <vt:i4>1048637</vt:i4>
      </vt:variant>
      <vt:variant>
        <vt:i4>287</vt:i4>
      </vt:variant>
      <vt:variant>
        <vt:i4>0</vt:i4>
      </vt:variant>
      <vt:variant>
        <vt:i4>5</vt:i4>
      </vt:variant>
      <vt:variant>
        <vt:lpwstr/>
      </vt:variant>
      <vt:variant>
        <vt:lpwstr>_Toc276307940</vt:lpwstr>
      </vt:variant>
      <vt:variant>
        <vt:i4>1507389</vt:i4>
      </vt:variant>
      <vt:variant>
        <vt:i4>281</vt:i4>
      </vt:variant>
      <vt:variant>
        <vt:i4>0</vt:i4>
      </vt:variant>
      <vt:variant>
        <vt:i4>5</vt:i4>
      </vt:variant>
      <vt:variant>
        <vt:lpwstr/>
      </vt:variant>
      <vt:variant>
        <vt:lpwstr>_Toc276307939</vt:lpwstr>
      </vt:variant>
      <vt:variant>
        <vt:i4>1507389</vt:i4>
      </vt:variant>
      <vt:variant>
        <vt:i4>275</vt:i4>
      </vt:variant>
      <vt:variant>
        <vt:i4>0</vt:i4>
      </vt:variant>
      <vt:variant>
        <vt:i4>5</vt:i4>
      </vt:variant>
      <vt:variant>
        <vt:lpwstr/>
      </vt:variant>
      <vt:variant>
        <vt:lpwstr>_Toc276307938</vt:lpwstr>
      </vt:variant>
      <vt:variant>
        <vt:i4>1507389</vt:i4>
      </vt:variant>
      <vt:variant>
        <vt:i4>269</vt:i4>
      </vt:variant>
      <vt:variant>
        <vt:i4>0</vt:i4>
      </vt:variant>
      <vt:variant>
        <vt:i4>5</vt:i4>
      </vt:variant>
      <vt:variant>
        <vt:lpwstr/>
      </vt:variant>
      <vt:variant>
        <vt:lpwstr>_Toc276307937</vt:lpwstr>
      </vt:variant>
      <vt:variant>
        <vt:i4>1507389</vt:i4>
      </vt:variant>
      <vt:variant>
        <vt:i4>263</vt:i4>
      </vt:variant>
      <vt:variant>
        <vt:i4>0</vt:i4>
      </vt:variant>
      <vt:variant>
        <vt:i4>5</vt:i4>
      </vt:variant>
      <vt:variant>
        <vt:lpwstr/>
      </vt:variant>
      <vt:variant>
        <vt:lpwstr>_Toc276307936</vt:lpwstr>
      </vt:variant>
      <vt:variant>
        <vt:i4>1507389</vt:i4>
      </vt:variant>
      <vt:variant>
        <vt:i4>257</vt:i4>
      </vt:variant>
      <vt:variant>
        <vt:i4>0</vt:i4>
      </vt:variant>
      <vt:variant>
        <vt:i4>5</vt:i4>
      </vt:variant>
      <vt:variant>
        <vt:lpwstr/>
      </vt:variant>
      <vt:variant>
        <vt:lpwstr>_Toc276307935</vt:lpwstr>
      </vt:variant>
      <vt:variant>
        <vt:i4>1507389</vt:i4>
      </vt:variant>
      <vt:variant>
        <vt:i4>251</vt:i4>
      </vt:variant>
      <vt:variant>
        <vt:i4>0</vt:i4>
      </vt:variant>
      <vt:variant>
        <vt:i4>5</vt:i4>
      </vt:variant>
      <vt:variant>
        <vt:lpwstr/>
      </vt:variant>
      <vt:variant>
        <vt:lpwstr>_Toc276307934</vt:lpwstr>
      </vt:variant>
      <vt:variant>
        <vt:i4>1507389</vt:i4>
      </vt:variant>
      <vt:variant>
        <vt:i4>245</vt:i4>
      </vt:variant>
      <vt:variant>
        <vt:i4>0</vt:i4>
      </vt:variant>
      <vt:variant>
        <vt:i4>5</vt:i4>
      </vt:variant>
      <vt:variant>
        <vt:lpwstr/>
      </vt:variant>
      <vt:variant>
        <vt:lpwstr>_Toc276307933</vt:lpwstr>
      </vt:variant>
      <vt:variant>
        <vt:i4>1507389</vt:i4>
      </vt:variant>
      <vt:variant>
        <vt:i4>236</vt:i4>
      </vt:variant>
      <vt:variant>
        <vt:i4>0</vt:i4>
      </vt:variant>
      <vt:variant>
        <vt:i4>5</vt:i4>
      </vt:variant>
      <vt:variant>
        <vt:lpwstr/>
      </vt:variant>
      <vt:variant>
        <vt:lpwstr>_Toc276307932</vt:lpwstr>
      </vt:variant>
      <vt:variant>
        <vt:i4>1507389</vt:i4>
      </vt:variant>
      <vt:variant>
        <vt:i4>230</vt:i4>
      </vt:variant>
      <vt:variant>
        <vt:i4>0</vt:i4>
      </vt:variant>
      <vt:variant>
        <vt:i4>5</vt:i4>
      </vt:variant>
      <vt:variant>
        <vt:lpwstr/>
      </vt:variant>
      <vt:variant>
        <vt:lpwstr>_Toc276307931</vt:lpwstr>
      </vt:variant>
      <vt:variant>
        <vt:i4>1507389</vt:i4>
      </vt:variant>
      <vt:variant>
        <vt:i4>224</vt:i4>
      </vt:variant>
      <vt:variant>
        <vt:i4>0</vt:i4>
      </vt:variant>
      <vt:variant>
        <vt:i4>5</vt:i4>
      </vt:variant>
      <vt:variant>
        <vt:lpwstr/>
      </vt:variant>
      <vt:variant>
        <vt:lpwstr>_Toc276307930</vt:lpwstr>
      </vt:variant>
      <vt:variant>
        <vt:i4>1441853</vt:i4>
      </vt:variant>
      <vt:variant>
        <vt:i4>218</vt:i4>
      </vt:variant>
      <vt:variant>
        <vt:i4>0</vt:i4>
      </vt:variant>
      <vt:variant>
        <vt:i4>5</vt:i4>
      </vt:variant>
      <vt:variant>
        <vt:lpwstr/>
      </vt:variant>
      <vt:variant>
        <vt:lpwstr>_Toc276307929</vt:lpwstr>
      </vt:variant>
      <vt:variant>
        <vt:i4>1441853</vt:i4>
      </vt:variant>
      <vt:variant>
        <vt:i4>212</vt:i4>
      </vt:variant>
      <vt:variant>
        <vt:i4>0</vt:i4>
      </vt:variant>
      <vt:variant>
        <vt:i4>5</vt:i4>
      </vt:variant>
      <vt:variant>
        <vt:lpwstr/>
      </vt:variant>
      <vt:variant>
        <vt:lpwstr>_Toc276307928</vt:lpwstr>
      </vt:variant>
      <vt:variant>
        <vt:i4>1441853</vt:i4>
      </vt:variant>
      <vt:variant>
        <vt:i4>206</vt:i4>
      </vt:variant>
      <vt:variant>
        <vt:i4>0</vt:i4>
      </vt:variant>
      <vt:variant>
        <vt:i4>5</vt:i4>
      </vt:variant>
      <vt:variant>
        <vt:lpwstr/>
      </vt:variant>
      <vt:variant>
        <vt:lpwstr>_Toc276307927</vt:lpwstr>
      </vt:variant>
      <vt:variant>
        <vt:i4>1441853</vt:i4>
      </vt:variant>
      <vt:variant>
        <vt:i4>200</vt:i4>
      </vt:variant>
      <vt:variant>
        <vt:i4>0</vt:i4>
      </vt:variant>
      <vt:variant>
        <vt:i4>5</vt:i4>
      </vt:variant>
      <vt:variant>
        <vt:lpwstr/>
      </vt:variant>
      <vt:variant>
        <vt:lpwstr>_Toc276307926</vt:lpwstr>
      </vt:variant>
      <vt:variant>
        <vt:i4>1441853</vt:i4>
      </vt:variant>
      <vt:variant>
        <vt:i4>194</vt:i4>
      </vt:variant>
      <vt:variant>
        <vt:i4>0</vt:i4>
      </vt:variant>
      <vt:variant>
        <vt:i4>5</vt:i4>
      </vt:variant>
      <vt:variant>
        <vt:lpwstr/>
      </vt:variant>
      <vt:variant>
        <vt:lpwstr>_Toc276307925</vt:lpwstr>
      </vt:variant>
      <vt:variant>
        <vt:i4>1441853</vt:i4>
      </vt:variant>
      <vt:variant>
        <vt:i4>188</vt:i4>
      </vt:variant>
      <vt:variant>
        <vt:i4>0</vt:i4>
      </vt:variant>
      <vt:variant>
        <vt:i4>5</vt:i4>
      </vt:variant>
      <vt:variant>
        <vt:lpwstr/>
      </vt:variant>
      <vt:variant>
        <vt:lpwstr>_Toc276307924</vt:lpwstr>
      </vt:variant>
      <vt:variant>
        <vt:i4>1441853</vt:i4>
      </vt:variant>
      <vt:variant>
        <vt:i4>182</vt:i4>
      </vt:variant>
      <vt:variant>
        <vt:i4>0</vt:i4>
      </vt:variant>
      <vt:variant>
        <vt:i4>5</vt:i4>
      </vt:variant>
      <vt:variant>
        <vt:lpwstr/>
      </vt:variant>
      <vt:variant>
        <vt:lpwstr>_Toc276307923</vt:lpwstr>
      </vt:variant>
      <vt:variant>
        <vt:i4>1441853</vt:i4>
      </vt:variant>
      <vt:variant>
        <vt:i4>176</vt:i4>
      </vt:variant>
      <vt:variant>
        <vt:i4>0</vt:i4>
      </vt:variant>
      <vt:variant>
        <vt:i4>5</vt:i4>
      </vt:variant>
      <vt:variant>
        <vt:lpwstr/>
      </vt:variant>
      <vt:variant>
        <vt:lpwstr>_Toc276307922</vt:lpwstr>
      </vt:variant>
      <vt:variant>
        <vt:i4>1441853</vt:i4>
      </vt:variant>
      <vt:variant>
        <vt:i4>170</vt:i4>
      </vt:variant>
      <vt:variant>
        <vt:i4>0</vt:i4>
      </vt:variant>
      <vt:variant>
        <vt:i4>5</vt:i4>
      </vt:variant>
      <vt:variant>
        <vt:lpwstr/>
      </vt:variant>
      <vt:variant>
        <vt:lpwstr>_Toc276307921</vt:lpwstr>
      </vt:variant>
      <vt:variant>
        <vt:i4>1441853</vt:i4>
      </vt:variant>
      <vt:variant>
        <vt:i4>164</vt:i4>
      </vt:variant>
      <vt:variant>
        <vt:i4>0</vt:i4>
      </vt:variant>
      <vt:variant>
        <vt:i4>5</vt:i4>
      </vt:variant>
      <vt:variant>
        <vt:lpwstr/>
      </vt:variant>
      <vt:variant>
        <vt:lpwstr>_Toc276307920</vt:lpwstr>
      </vt:variant>
      <vt:variant>
        <vt:i4>1376317</vt:i4>
      </vt:variant>
      <vt:variant>
        <vt:i4>158</vt:i4>
      </vt:variant>
      <vt:variant>
        <vt:i4>0</vt:i4>
      </vt:variant>
      <vt:variant>
        <vt:i4>5</vt:i4>
      </vt:variant>
      <vt:variant>
        <vt:lpwstr/>
      </vt:variant>
      <vt:variant>
        <vt:lpwstr>_Toc276307919</vt:lpwstr>
      </vt:variant>
      <vt:variant>
        <vt:i4>1376317</vt:i4>
      </vt:variant>
      <vt:variant>
        <vt:i4>152</vt:i4>
      </vt:variant>
      <vt:variant>
        <vt:i4>0</vt:i4>
      </vt:variant>
      <vt:variant>
        <vt:i4>5</vt:i4>
      </vt:variant>
      <vt:variant>
        <vt:lpwstr/>
      </vt:variant>
      <vt:variant>
        <vt:lpwstr>_Toc276307918</vt:lpwstr>
      </vt:variant>
      <vt:variant>
        <vt:i4>1376317</vt:i4>
      </vt:variant>
      <vt:variant>
        <vt:i4>146</vt:i4>
      </vt:variant>
      <vt:variant>
        <vt:i4>0</vt:i4>
      </vt:variant>
      <vt:variant>
        <vt:i4>5</vt:i4>
      </vt:variant>
      <vt:variant>
        <vt:lpwstr/>
      </vt:variant>
      <vt:variant>
        <vt:lpwstr>_Toc276307917</vt:lpwstr>
      </vt:variant>
      <vt:variant>
        <vt:i4>1376317</vt:i4>
      </vt:variant>
      <vt:variant>
        <vt:i4>140</vt:i4>
      </vt:variant>
      <vt:variant>
        <vt:i4>0</vt:i4>
      </vt:variant>
      <vt:variant>
        <vt:i4>5</vt:i4>
      </vt:variant>
      <vt:variant>
        <vt:lpwstr/>
      </vt:variant>
      <vt:variant>
        <vt:lpwstr>_Toc276307916</vt:lpwstr>
      </vt:variant>
      <vt:variant>
        <vt:i4>1376317</vt:i4>
      </vt:variant>
      <vt:variant>
        <vt:i4>134</vt:i4>
      </vt:variant>
      <vt:variant>
        <vt:i4>0</vt:i4>
      </vt:variant>
      <vt:variant>
        <vt:i4>5</vt:i4>
      </vt:variant>
      <vt:variant>
        <vt:lpwstr/>
      </vt:variant>
      <vt:variant>
        <vt:lpwstr>_Toc276307915</vt:lpwstr>
      </vt:variant>
      <vt:variant>
        <vt:i4>1376317</vt:i4>
      </vt:variant>
      <vt:variant>
        <vt:i4>128</vt:i4>
      </vt:variant>
      <vt:variant>
        <vt:i4>0</vt:i4>
      </vt:variant>
      <vt:variant>
        <vt:i4>5</vt:i4>
      </vt:variant>
      <vt:variant>
        <vt:lpwstr/>
      </vt:variant>
      <vt:variant>
        <vt:lpwstr>_Toc276307914</vt:lpwstr>
      </vt:variant>
      <vt:variant>
        <vt:i4>1376317</vt:i4>
      </vt:variant>
      <vt:variant>
        <vt:i4>122</vt:i4>
      </vt:variant>
      <vt:variant>
        <vt:i4>0</vt:i4>
      </vt:variant>
      <vt:variant>
        <vt:i4>5</vt:i4>
      </vt:variant>
      <vt:variant>
        <vt:lpwstr/>
      </vt:variant>
      <vt:variant>
        <vt:lpwstr>_Toc276307913</vt:lpwstr>
      </vt:variant>
      <vt:variant>
        <vt:i4>1376317</vt:i4>
      </vt:variant>
      <vt:variant>
        <vt:i4>116</vt:i4>
      </vt:variant>
      <vt:variant>
        <vt:i4>0</vt:i4>
      </vt:variant>
      <vt:variant>
        <vt:i4>5</vt:i4>
      </vt:variant>
      <vt:variant>
        <vt:lpwstr/>
      </vt:variant>
      <vt:variant>
        <vt:lpwstr>_Toc276307912</vt:lpwstr>
      </vt:variant>
      <vt:variant>
        <vt:i4>1376317</vt:i4>
      </vt:variant>
      <vt:variant>
        <vt:i4>110</vt:i4>
      </vt:variant>
      <vt:variant>
        <vt:i4>0</vt:i4>
      </vt:variant>
      <vt:variant>
        <vt:i4>5</vt:i4>
      </vt:variant>
      <vt:variant>
        <vt:lpwstr/>
      </vt:variant>
      <vt:variant>
        <vt:lpwstr>_Toc276307911</vt:lpwstr>
      </vt:variant>
      <vt:variant>
        <vt:i4>1376317</vt:i4>
      </vt:variant>
      <vt:variant>
        <vt:i4>104</vt:i4>
      </vt:variant>
      <vt:variant>
        <vt:i4>0</vt:i4>
      </vt:variant>
      <vt:variant>
        <vt:i4>5</vt:i4>
      </vt:variant>
      <vt:variant>
        <vt:lpwstr/>
      </vt:variant>
      <vt:variant>
        <vt:lpwstr>_Toc276307910</vt:lpwstr>
      </vt:variant>
      <vt:variant>
        <vt:i4>1310781</vt:i4>
      </vt:variant>
      <vt:variant>
        <vt:i4>98</vt:i4>
      </vt:variant>
      <vt:variant>
        <vt:i4>0</vt:i4>
      </vt:variant>
      <vt:variant>
        <vt:i4>5</vt:i4>
      </vt:variant>
      <vt:variant>
        <vt:lpwstr/>
      </vt:variant>
      <vt:variant>
        <vt:lpwstr>_Toc276307909</vt:lpwstr>
      </vt:variant>
      <vt:variant>
        <vt:i4>1310781</vt:i4>
      </vt:variant>
      <vt:variant>
        <vt:i4>92</vt:i4>
      </vt:variant>
      <vt:variant>
        <vt:i4>0</vt:i4>
      </vt:variant>
      <vt:variant>
        <vt:i4>5</vt:i4>
      </vt:variant>
      <vt:variant>
        <vt:lpwstr/>
      </vt:variant>
      <vt:variant>
        <vt:lpwstr>_Toc276307908</vt:lpwstr>
      </vt:variant>
      <vt:variant>
        <vt:i4>1310781</vt:i4>
      </vt:variant>
      <vt:variant>
        <vt:i4>86</vt:i4>
      </vt:variant>
      <vt:variant>
        <vt:i4>0</vt:i4>
      </vt:variant>
      <vt:variant>
        <vt:i4>5</vt:i4>
      </vt:variant>
      <vt:variant>
        <vt:lpwstr/>
      </vt:variant>
      <vt:variant>
        <vt:lpwstr>_Toc276307907</vt:lpwstr>
      </vt:variant>
      <vt:variant>
        <vt:i4>1310781</vt:i4>
      </vt:variant>
      <vt:variant>
        <vt:i4>80</vt:i4>
      </vt:variant>
      <vt:variant>
        <vt:i4>0</vt:i4>
      </vt:variant>
      <vt:variant>
        <vt:i4>5</vt:i4>
      </vt:variant>
      <vt:variant>
        <vt:lpwstr/>
      </vt:variant>
      <vt:variant>
        <vt:lpwstr>_Toc276307906</vt:lpwstr>
      </vt:variant>
      <vt:variant>
        <vt:i4>1310781</vt:i4>
      </vt:variant>
      <vt:variant>
        <vt:i4>74</vt:i4>
      </vt:variant>
      <vt:variant>
        <vt:i4>0</vt:i4>
      </vt:variant>
      <vt:variant>
        <vt:i4>5</vt:i4>
      </vt:variant>
      <vt:variant>
        <vt:lpwstr/>
      </vt:variant>
      <vt:variant>
        <vt:lpwstr>_Toc276307905</vt:lpwstr>
      </vt:variant>
      <vt:variant>
        <vt:i4>1310781</vt:i4>
      </vt:variant>
      <vt:variant>
        <vt:i4>68</vt:i4>
      </vt:variant>
      <vt:variant>
        <vt:i4>0</vt:i4>
      </vt:variant>
      <vt:variant>
        <vt:i4>5</vt:i4>
      </vt:variant>
      <vt:variant>
        <vt:lpwstr/>
      </vt:variant>
      <vt:variant>
        <vt:lpwstr>_Toc276307904</vt:lpwstr>
      </vt:variant>
      <vt:variant>
        <vt:i4>1310781</vt:i4>
      </vt:variant>
      <vt:variant>
        <vt:i4>62</vt:i4>
      </vt:variant>
      <vt:variant>
        <vt:i4>0</vt:i4>
      </vt:variant>
      <vt:variant>
        <vt:i4>5</vt:i4>
      </vt:variant>
      <vt:variant>
        <vt:lpwstr/>
      </vt:variant>
      <vt:variant>
        <vt:lpwstr>_Toc276307903</vt:lpwstr>
      </vt:variant>
      <vt:variant>
        <vt:i4>1310781</vt:i4>
      </vt:variant>
      <vt:variant>
        <vt:i4>56</vt:i4>
      </vt:variant>
      <vt:variant>
        <vt:i4>0</vt:i4>
      </vt:variant>
      <vt:variant>
        <vt:i4>5</vt:i4>
      </vt:variant>
      <vt:variant>
        <vt:lpwstr/>
      </vt:variant>
      <vt:variant>
        <vt:lpwstr>_Toc276307902</vt:lpwstr>
      </vt:variant>
      <vt:variant>
        <vt:i4>1310781</vt:i4>
      </vt:variant>
      <vt:variant>
        <vt:i4>50</vt:i4>
      </vt:variant>
      <vt:variant>
        <vt:i4>0</vt:i4>
      </vt:variant>
      <vt:variant>
        <vt:i4>5</vt:i4>
      </vt:variant>
      <vt:variant>
        <vt:lpwstr/>
      </vt:variant>
      <vt:variant>
        <vt:lpwstr>_Toc276307901</vt:lpwstr>
      </vt:variant>
      <vt:variant>
        <vt:i4>1310781</vt:i4>
      </vt:variant>
      <vt:variant>
        <vt:i4>44</vt:i4>
      </vt:variant>
      <vt:variant>
        <vt:i4>0</vt:i4>
      </vt:variant>
      <vt:variant>
        <vt:i4>5</vt:i4>
      </vt:variant>
      <vt:variant>
        <vt:lpwstr/>
      </vt:variant>
      <vt:variant>
        <vt:lpwstr>_Toc276307900</vt:lpwstr>
      </vt:variant>
      <vt:variant>
        <vt:i4>1900604</vt:i4>
      </vt:variant>
      <vt:variant>
        <vt:i4>38</vt:i4>
      </vt:variant>
      <vt:variant>
        <vt:i4>0</vt:i4>
      </vt:variant>
      <vt:variant>
        <vt:i4>5</vt:i4>
      </vt:variant>
      <vt:variant>
        <vt:lpwstr/>
      </vt:variant>
      <vt:variant>
        <vt:lpwstr>_Toc276307899</vt:lpwstr>
      </vt:variant>
      <vt:variant>
        <vt:i4>1900604</vt:i4>
      </vt:variant>
      <vt:variant>
        <vt:i4>32</vt:i4>
      </vt:variant>
      <vt:variant>
        <vt:i4>0</vt:i4>
      </vt:variant>
      <vt:variant>
        <vt:i4>5</vt:i4>
      </vt:variant>
      <vt:variant>
        <vt:lpwstr/>
      </vt:variant>
      <vt:variant>
        <vt:lpwstr>_Toc276307898</vt:lpwstr>
      </vt:variant>
      <vt:variant>
        <vt:i4>1900604</vt:i4>
      </vt:variant>
      <vt:variant>
        <vt:i4>26</vt:i4>
      </vt:variant>
      <vt:variant>
        <vt:i4>0</vt:i4>
      </vt:variant>
      <vt:variant>
        <vt:i4>5</vt:i4>
      </vt:variant>
      <vt:variant>
        <vt:lpwstr/>
      </vt:variant>
      <vt:variant>
        <vt:lpwstr>_Toc276307897</vt:lpwstr>
      </vt:variant>
      <vt:variant>
        <vt:i4>1900604</vt:i4>
      </vt:variant>
      <vt:variant>
        <vt:i4>20</vt:i4>
      </vt:variant>
      <vt:variant>
        <vt:i4>0</vt:i4>
      </vt:variant>
      <vt:variant>
        <vt:i4>5</vt:i4>
      </vt:variant>
      <vt:variant>
        <vt:lpwstr/>
      </vt:variant>
      <vt:variant>
        <vt:lpwstr>_Toc276307896</vt:lpwstr>
      </vt:variant>
      <vt:variant>
        <vt:i4>1900604</vt:i4>
      </vt:variant>
      <vt:variant>
        <vt:i4>14</vt:i4>
      </vt:variant>
      <vt:variant>
        <vt:i4>0</vt:i4>
      </vt:variant>
      <vt:variant>
        <vt:i4>5</vt:i4>
      </vt:variant>
      <vt:variant>
        <vt:lpwstr/>
      </vt:variant>
      <vt:variant>
        <vt:lpwstr>_Toc276307895</vt:lpwstr>
      </vt:variant>
      <vt:variant>
        <vt:i4>1900604</vt:i4>
      </vt:variant>
      <vt:variant>
        <vt:i4>8</vt:i4>
      </vt:variant>
      <vt:variant>
        <vt:i4>0</vt:i4>
      </vt:variant>
      <vt:variant>
        <vt:i4>5</vt:i4>
      </vt:variant>
      <vt:variant>
        <vt:lpwstr/>
      </vt:variant>
      <vt:variant>
        <vt:lpwstr>_Toc276307894</vt:lpwstr>
      </vt:variant>
      <vt:variant>
        <vt:i4>1900604</vt:i4>
      </vt:variant>
      <vt:variant>
        <vt:i4>2</vt:i4>
      </vt:variant>
      <vt:variant>
        <vt:i4>0</vt:i4>
      </vt:variant>
      <vt:variant>
        <vt:i4>5</vt:i4>
      </vt:variant>
      <vt:variant>
        <vt:lpwstr/>
      </vt:variant>
      <vt:variant>
        <vt:lpwstr>_Toc276307893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THÀNH PHỐ HỒ CHÍ MINH</dc:title>
  <dc:creator>trangthien247@gmail.com</dc:creator>
  <cp:lastModifiedBy>Duyen Le Thao</cp:lastModifiedBy>
  <cp:revision>17</cp:revision>
  <cp:lastPrinted>2010-11-27T01:37:00Z</cp:lastPrinted>
  <dcterms:created xsi:type="dcterms:W3CDTF">2023-10-26T15:55:00Z</dcterms:created>
  <dcterms:modified xsi:type="dcterms:W3CDTF">2024-01-08T02:55:00Z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